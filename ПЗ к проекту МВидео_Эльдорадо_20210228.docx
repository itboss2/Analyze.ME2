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5F0" w:rsidRDefault="00AC65F0" w:rsidP="00DA3E77">
      <w:pPr>
        <w:pStyle w:val="34ffffd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t>Название организации</w:t>
      </w:r>
      <w:r>
        <w:fldChar w:fldCharType="end"/>
      </w:r>
    </w:p>
    <w:p w:rsidR="00AC65F0" w:rsidRPr="00C816E8" w:rsidRDefault="00AC65F0" w:rsidP="00DA3E77">
      <w:pPr>
        <w:pStyle w:val="34ffa"/>
      </w:pPr>
    </w:p>
    <w:tbl>
      <w:tblPr>
        <w:tblW w:w="10117" w:type="dxa"/>
        <w:tblLayout w:type="fixed"/>
        <w:tblLook w:val="0000" w:firstRow="0" w:lastRow="0" w:firstColumn="0" w:lastColumn="0" w:noHBand="0" w:noVBand="0"/>
      </w:tblPr>
      <w:tblGrid>
        <w:gridCol w:w="5554"/>
        <w:gridCol w:w="4563"/>
      </w:tblGrid>
      <w:tr w:rsidR="00AC65F0" w:rsidRPr="00C816E8" w:rsidTr="00DA3E77">
        <w:trPr>
          <w:trHeight w:val="360"/>
        </w:trPr>
        <w:tc>
          <w:tcPr>
            <w:tcW w:w="5554" w:type="dxa"/>
            <w:vMerge w:val="restart"/>
          </w:tcPr>
          <w:p w:rsidR="00AC65F0" w:rsidRPr="00C816E8" w:rsidRDefault="00AC65F0" w:rsidP="00DA3E77">
            <w:pPr>
              <w:pStyle w:val="34ffff9"/>
            </w:pPr>
            <w:r w:rsidRPr="00C816E8">
              <w:t>УТВЕРЖДЕН</w:t>
            </w:r>
          </w:p>
          <w:p w:rsidR="00AC65F0" w:rsidRPr="00C816E8" w:rsidRDefault="00906E55" w:rsidP="00DA3E77">
            <w:pPr>
              <w:pStyle w:val="34ffffa"/>
            </w:pPr>
            <w:fldSimple w:instr=" DOCPROPERTY  обозначение_документа  \* MERGEFORMAT ">
              <w:r w:rsidR="00AC65F0">
                <w:t>A.B.XXX.П1.XX.X-X.М</w:t>
              </w:r>
            </w:fldSimple>
            <w:r w:rsidR="00AC65F0" w:rsidRPr="00C816E8">
              <w:t>-ЛУ</w:t>
            </w:r>
          </w:p>
          <w:p w:rsidR="00AC65F0" w:rsidRPr="00C816E8" w:rsidRDefault="00AC65F0" w:rsidP="00DA3E77">
            <w:pPr>
              <w:pStyle w:val="34ffffa"/>
            </w:pPr>
            <w:r w:rsidRPr="00C816E8">
              <w:t>425000</w:t>
            </w:r>
          </w:p>
        </w:tc>
        <w:tc>
          <w:tcPr>
            <w:tcW w:w="4563" w:type="dxa"/>
          </w:tcPr>
          <w:p w:rsidR="00AC65F0" w:rsidRPr="00C816E8" w:rsidRDefault="00AC65F0" w:rsidP="00DA3E77">
            <w:pPr>
              <w:pStyle w:val="34ffff9"/>
            </w:pPr>
            <w:r w:rsidRPr="00C816E8">
              <w:t>УТВЕРЖДАЮ</w:t>
            </w:r>
          </w:p>
        </w:tc>
      </w:tr>
      <w:tr w:rsidR="00AC65F0" w:rsidRPr="00C816E8" w:rsidTr="00DA3E77">
        <w:trPr>
          <w:trHeight w:val="630"/>
        </w:trPr>
        <w:tc>
          <w:tcPr>
            <w:tcW w:w="5554" w:type="dxa"/>
            <w:vMerge/>
          </w:tcPr>
          <w:p w:rsidR="00AC65F0" w:rsidRPr="00C816E8" w:rsidRDefault="00AC65F0" w:rsidP="00DA3E77"/>
        </w:tc>
        <w:tc>
          <w:tcPr>
            <w:tcW w:w="4563" w:type="dxa"/>
          </w:tcPr>
          <w:p w:rsidR="00AC65F0" w:rsidRPr="00C816E8" w:rsidRDefault="00AC65F0" w:rsidP="00DA3E77">
            <w:pPr>
              <w:pStyle w:val="34ffffa"/>
            </w:pPr>
            <w:r w:rsidRPr="00C816E8">
              <w:t>Должность, организация Заказчика</w:t>
            </w:r>
          </w:p>
        </w:tc>
      </w:tr>
      <w:tr w:rsidR="00AC65F0" w:rsidRPr="00C816E8" w:rsidTr="00DA3E77">
        <w:trPr>
          <w:trHeight w:val="353"/>
        </w:trPr>
        <w:tc>
          <w:tcPr>
            <w:tcW w:w="5554" w:type="dxa"/>
            <w:vMerge/>
          </w:tcPr>
          <w:p w:rsidR="00AC65F0" w:rsidRPr="00C816E8" w:rsidRDefault="00AC65F0" w:rsidP="00DA3E77"/>
        </w:tc>
        <w:tc>
          <w:tcPr>
            <w:tcW w:w="4563" w:type="dxa"/>
          </w:tcPr>
          <w:p w:rsidR="00AC65F0" w:rsidRPr="00C816E8" w:rsidRDefault="00AC65F0" w:rsidP="00DA3E77">
            <w:pPr>
              <w:pStyle w:val="34ffffa"/>
            </w:pPr>
            <w:r w:rsidRPr="00C816E8">
              <w:t>____________________ И. О. Фамилия</w:t>
            </w:r>
          </w:p>
          <w:p w:rsidR="00AC65F0" w:rsidRPr="00C816E8" w:rsidRDefault="00AC65F0" w:rsidP="00DA3E77">
            <w:pPr>
              <w:pStyle w:val="34ffffa"/>
            </w:pPr>
            <w:r w:rsidRPr="00C816E8">
              <w:t>«___</w:t>
            </w:r>
            <w:r>
              <w:rPr>
                <w:lang w:val="en-US"/>
              </w:rPr>
              <w:t>_</w:t>
            </w:r>
            <w:r w:rsidRPr="00C816E8">
              <w:t xml:space="preserve">» ____________________ </w:t>
            </w:r>
            <w:r w:rsidRPr="00C816E8">
              <w:fldChar w:fldCharType="begin"/>
            </w:r>
            <w:r w:rsidRPr="00C816E8">
              <w:instrText xml:space="preserve"> </w:instrText>
            </w:r>
            <w:r>
              <w:instrText>DOCPROPERTY  «год_издания»</w:instrText>
            </w:r>
            <w:r w:rsidRPr="00C816E8">
              <w:instrText xml:space="preserve">  \* MERGEFORMAT </w:instrText>
            </w:r>
            <w:r w:rsidRPr="00C816E8">
              <w:fldChar w:fldCharType="separate"/>
            </w:r>
            <w:r>
              <w:rPr>
                <w:noProof/>
              </w:rPr>
              <w:t>20</w:t>
            </w:r>
            <w:r w:rsidR="00DA3E77">
              <w:rPr>
                <w:noProof/>
              </w:rPr>
              <w:t>2</w:t>
            </w:r>
            <w:r>
              <w:rPr>
                <w:noProof/>
              </w:rPr>
              <w:t>1</w:t>
            </w:r>
            <w:r w:rsidRPr="00C816E8">
              <w:fldChar w:fldCharType="end"/>
            </w:r>
            <w:r w:rsidRPr="00C816E8">
              <w:t xml:space="preserve"> г.</w:t>
            </w:r>
          </w:p>
        </w:tc>
      </w:tr>
    </w:tbl>
    <w:p w:rsidR="00AC65F0" w:rsidRPr="00C816E8" w:rsidRDefault="00AC65F0" w:rsidP="00DA3E77">
      <w:pPr>
        <w:pStyle w:val="34ffa"/>
      </w:pPr>
    </w:p>
    <w:p w:rsidR="00AC65F0" w:rsidRDefault="00AC65F0" w:rsidP="00DA3E77">
      <w:pPr>
        <w:pStyle w:val="34ffa"/>
      </w:pPr>
    </w:p>
    <w:p w:rsidR="00AC65F0" w:rsidRDefault="00AC65F0" w:rsidP="00DA3E77">
      <w:pPr>
        <w:pStyle w:val="34ffa"/>
      </w:pPr>
    </w:p>
    <w:p w:rsidR="00AC65F0" w:rsidRPr="00C816E8" w:rsidRDefault="00AC65F0" w:rsidP="00DA3E77">
      <w:pPr>
        <w:pStyle w:val="34ffa"/>
      </w:pPr>
    </w:p>
    <w:p w:rsidR="00AC65F0" w:rsidRPr="00C816E8" w:rsidRDefault="00AC65F0" w:rsidP="00DA3E77">
      <w:pPr>
        <w:pStyle w:val="34ffa"/>
      </w:pPr>
    </w:p>
    <w:p w:rsidR="00AC65F0" w:rsidRPr="00C816E8" w:rsidRDefault="00906E55" w:rsidP="00DA3E77">
      <w:pPr>
        <w:pStyle w:val="34ffc"/>
      </w:pPr>
      <w:fldSimple w:instr=" DOCPROPERTY  полное_название_системы  \* MERGEFORMAT ">
        <w:r w:rsidR="00DA3E77">
          <w:t>автоматизированная система о</w:t>
        </w:r>
        <w:r w:rsidR="00AC65F0">
          <w:t>н</w:t>
        </w:r>
        <w:r w:rsidR="00DA3E77">
          <w:t xml:space="preserve">лайн-заказа </w:t>
        </w:r>
        <w:r w:rsidR="002E31BC">
          <w:t xml:space="preserve">И доставки </w:t>
        </w:r>
        <w:r w:rsidR="00DA3E77">
          <w:t>товарОВ</w:t>
        </w:r>
      </w:fldSimple>
    </w:p>
    <w:p w:rsidR="00AC65F0" w:rsidRPr="00C816E8" w:rsidRDefault="00AC65F0" w:rsidP="00DA3E77">
      <w:pPr>
        <w:pStyle w:val="34ffd"/>
      </w:pPr>
      <w:r w:rsidRPr="00C816E8">
        <w:t>(</w:t>
      </w:r>
      <w:fldSimple w:instr=" DOCPROPERTY  краткое_название_системы  \* MERGEFORMAT ">
        <w:r w:rsidR="00DA3E77">
          <w:t>АСОЗ</w:t>
        </w:r>
      </w:fldSimple>
      <w:r w:rsidRPr="00C816E8">
        <w:t>)</w:t>
      </w:r>
    </w:p>
    <w:p w:rsidR="00AC65F0" w:rsidRPr="00C816E8" w:rsidRDefault="00906E55" w:rsidP="00DA3E77">
      <w:pPr>
        <w:pStyle w:val="34ffe"/>
      </w:pPr>
      <w:fldSimple w:instr=" DOCPROPERTY  Title  \* MERGEFORMAT ">
        <w:r w:rsidR="00AC65F0">
          <w:t>Пояснительная записка</w:t>
        </w:r>
      </w:fldSimple>
    </w:p>
    <w:p w:rsidR="00AC65F0" w:rsidRDefault="00AC65F0" w:rsidP="00DA3E77">
      <w:pPr>
        <w:pStyle w:val="34ffb"/>
      </w:pPr>
      <w:r w:rsidRPr="00C816E8">
        <w:fldChar w:fldCharType="begin"/>
      </w:r>
      <w:r w:rsidRPr="00C816E8">
        <w:instrText xml:space="preserve"> DOCPROPERTY  </w:instrText>
      </w:r>
      <w:r w:rsidRPr="00C816E8">
        <w:rPr>
          <w:highlight w:val="lightGray"/>
        </w:rPr>
        <w:instrText>обозначение</w:instrText>
      </w:r>
      <w:r w:rsidRPr="00C816E8">
        <w:instrText xml:space="preserve">_документа  \* MERGEFORMAT </w:instrText>
      </w:r>
      <w:r w:rsidRPr="00C816E8">
        <w:fldChar w:fldCharType="separate"/>
      </w:r>
      <w:r>
        <w:t>A.B.XXX.П1.XX.X-X.М</w:t>
      </w:r>
      <w:r w:rsidRPr="00C816E8">
        <w:fldChar w:fldCharType="end"/>
      </w:r>
    </w:p>
    <w:p w:rsidR="00AC65F0" w:rsidRDefault="00AC65F0" w:rsidP="00DA3E77">
      <w:pPr>
        <w:pStyle w:val="34ffa"/>
      </w:pPr>
    </w:p>
    <w:p w:rsidR="00AC65F0" w:rsidRDefault="00AC65F0" w:rsidP="00DA3E77">
      <w:pPr>
        <w:pStyle w:val="34ffa"/>
      </w:pPr>
    </w:p>
    <w:p w:rsidR="00AC65F0" w:rsidRDefault="00AC65F0" w:rsidP="00DA3E77">
      <w:pPr>
        <w:pStyle w:val="34ffa"/>
      </w:pPr>
    </w:p>
    <w:p w:rsidR="00AC65F0" w:rsidRDefault="00AC65F0" w:rsidP="00DA3E77">
      <w:pPr>
        <w:pStyle w:val="34ffa"/>
      </w:pPr>
    </w:p>
    <w:tbl>
      <w:tblPr>
        <w:tblW w:w="10117" w:type="dxa"/>
        <w:tblLayout w:type="fixed"/>
        <w:tblLook w:val="0000" w:firstRow="0" w:lastRow="0" w:firstColumn="0" w:lastColumn="0" w:noHBand="0" w:noVBand="0"/>
      </w:tblPr>
      <w:tblGrid>
        <w:gridCol w:w="4564"/>
        <w:gridCol w:w="990"/>
        <w:gridCol w:w="4563"/>
      </w:tblGrid>
      <w:tr w:rsidR="00AC65F0" w:rsidRPr="00C816E8" w:rsidTr="00DA3E77">
        <w:trPr>
          <w:trHeight w:val="404"/>
        </w:trPr>
        <w:tc>
          <w:tcPr>
            <w:tcW w:w="4564" w:type="dxa"/>
            <w:vAlign w:val="center"/>
          </w:tcPr>
          <w:p w:rsidR="00AC65F0" w:rsidRPr="00C816E8" w:rsidRDefault="00AC65F0" w:rsidP="00DA3E77">
            <w:pPr>
              <w:pStyle w:val="34ffff9"/>
            </w:pPr>
            <w:r w:rsidRPr="00C816E8">
              <w:t>СОГЛАСОВАНО</w:t>
            </w:r>
          </w:p>
        </w:tc>
        <w:tc>
          <w:tcPr>
            <w:tcW w:w="990" w:type="dxa"/>
            <w:vAlign w:val="center"/>
          </w:tcPr>
          <w:p w:rsidR="00AC65F0" w:rsidRPr="00C816E8" w:rsidRDefault="00AC65F0" w:rsidP="00DA3E77">
            <w:pPr>
              <w:pStyle w:val="34ffffa"/>
            </w:pPr>
          </w:p>
        </w:tc>
        <w:tc>
          <w:tcPr>
            <w:tcW w:w="4563" w:type="dxa"/>
            <w:vAlign w:val="center"/>
          </w:tcPr>
          <w:p w:rsidR="00AC65F0" w:rsidRPr="00C816E8" w:rsidRDefault="00AC65F0" w:rsidP="00DA3E77">
            <w:pPr>
              <w:pStyle w:val="34ffffa"/>
            </w:pPr>
          </w:p>
        </w:tc>
      </w:tr>
      <w:tr w:rsidR="00AC65F0" w:rsidRPr="00C816E8" w:rsidTr="00DA3E77">
        <w:trPr>
          <w:trHeight w:val="868"/>
        </w:trPr>
        <w:tc>
          <w:tcPr>
            <w:tcW w:w="4564" w:type="dxa"/>
          </w:tcPr>
          <w:p w:rsidR="00AC65F0" w:rsidRPr="00C816E8" w:rsidRDefault="00AC65F0" w:rsidP="00DA3E77">
            <w:pPr>
              <w:pStyle w:val="34ffffa"/>
            </w:pPr>
            <w:r w:rsidRPr="00C816E8">
              <w:t>Организация, подразделение, должность</w:t>
            </w:r>
            <w:r>
              <w:t xml:space="preserve"> </w:t>
            </w:r>
            <w:r w:rsidRPr="00C816E8">
              <w:t>согласующего лица со стороны Заказчика</w:t>
            </w:r>
          </w:p>
        </w:tc>
        <w:tc>
          <w:tcPr>
            <w:tcW w:w="990" w:type="dxa"/>
          </w:tcPr>
          <w:p w:rsidR="00AC65F0" w:rsidRPr="00C816E8" w:rsidRDefault="00AC65F0" w:rsidP="00DA3E77">
            <w:pPr>
              <w:pStyle w:val="34ffffa"/>
            </w:pPr>
          </w:p>
        </w:tc>
        <w:tc>
          <w:tcPr>
            <w:tcW w:w="4563" w:type="dxa"/>
          </w:tcPr>
          <w:p w:rsidR="00AC65F0" w:rsidRPr="00C816E8" w:rsidRDefault="00AC65F0" w:rsidP="00DA3E77">
            <w:pPr>
              <w:pStyle w:val="34ffffa"/>
            </w:pPr>
            <w:r w:rsidRPr="00C816E8">
              <w:t>Организация</w:t>
            </w:r>
            <w:r>
              <w:t xml:space="preserve">, подразделение, должность </w:t>
            </w:r>
            <w:r w:rsidRPr="00C816E8">
              <w:t>согласующего лица со стороны Исполнителя</w:t>
            </w:r>
          </w:p>
        </w:tc>
      </w:tr>
      <w:tr w:rsidR="00AC65F0" w:rsidRPr="00C816E8" w:rsidTr="00DA3E77">
        <w:trPr>
          <w:trHeight w:val="404"/>
        </w:trPr>
        <w:tc>
          <w:tcPr>
            <w:tcW w:w="4564" w:type="dxa"/>
          </w:tcPr>
          <w:p w:rsidR="00AC65F0" w:rsidRPr="00C816E8" w:rsidRDefault="00AC65F0" w:rsidP="00DA3E77">
            <w:pPr>
              <w:pStyle w:val="34ffffa"/>
            </w:pPr>
            <w:r w:rsidRPr="00C816E8">
              <w:t>____________________ И. О. Фамилия</w:t>
            </w:r>
          </w:p>
          <w:p w:rsidR="00AC65F0" w:rsidRPr="00C816E8" w:rsidRDefault="00AC65F0" w:rsidP="00DA3E77">
            <w:pPr>
              <w:pStyle w:val="34ffffa"/>
            </w:pPr>
            <w:r w:rsidRPr="00C816E8">
              <w:t>«___</w:t>
            </w:r>
            <w:r>
              <w:rPr>
                <w:lang w:val="en-US"/>
              </w:rPr>
              <w:t>_</w:t>
            </w:r>
            <w:r w:rsidRPr="00C816E8">
              <w:t xml:space="preserve">» ____________________ </w:t>
            </w:r>
            <w:r w:rsidRPr="00C816E8">
              <w:fldChar w:fldCharType="begin"/>
            </w:r>
            <w:r w:rsidRPr="00C816E8">
              <w:instrText xml:space="preserve"> </w:instrText>
            </w:r>
            <w:r>
              <w:instrText>DOCPROPERTY  «год_издания»</w:instrText>
            </w:r>
            <w:r w:rsidRPr="00C816E8">
              <w:instrText xml:space="preserve">  \* MERGEFORMAT </w:instrText>
            </w:r>
            <w:r w:rsidRPr="00C816E8">
              <w:fldChar w:fldCharType="separate"/>
            </w:r>
            <w:r>
              <w:rPr>
                <w:noProof/>
              </w:rPr>
              <w:t>20</w:t>
            </w:r>
            <w:r w:rsidR="00DA3E77">
              <w:rPr>
                <w:noProof/>
                <w:lang w:val="en-US"/>
              </w:rPr>
              <w:t>2</w:t>
            </w:r>
            <w:r>
              <w:rPr>
                <w:noProof/>
              </w:rPr>
              <w:t>1</w:t>
            </w:r>
            <w:r w:rsidRPr="00C816E8">
              <w:fldChar w:fldCharType="end"/>
            </w:r>
            <w:r w:rsidRPr="00C816E8">
              <w:t xml:space="preserve"> г.</w:t>
            </w:r>
          </w:p>
        </w:tc>
        <w:tc>
          <w:tcPr>
            <w:tcW w:w="990" w:type="dxa"/>
          </w:tcPr>
          <w:p w:rsidR="00AC65F0" w:rsidRPr="00C816E8" w:rsidRDefault="00AC65F0" w:rsidP="00DA3E77">
            <w:pPr>
              <w:pStyle w:val="34ffffa"/>
            </w:pPr>
          </w:p>
        </w:tc>
        <w:tc>
          <w:tcPr>
            <w:tcW w:w="4563" w:type="dxa"/>
          </w:tcPr>
          <w:p w:rsidR="00AC65F0" w:rsidRPr="00C816E8" w:rsidRDefault="00AC65F0" w:rsidP="00DA3E77">
            <w:pPr>
              <w:pStyle w:val="34ffffa"/>
            </w:pPr>
            <w:r w:rsidRPr="00C816E8">
              <w:t>____________________ И. О. Фамилия</w:t>
            </w:r>
          </w:p>
          <w:p w:rsidR="00AC65F0" w:rsidRPr="00C816E8" w:rsidRDefault="00AC65F0" w:rsidP="00DA3E77">
            <w:pPr>
              <w:pStyle w:val="34ffffa"/>
            </w:pPr>
            <w:r w:rsidRPr="00C816E8">
              <w:t>«___</w:t>
            </w:r>
            <w:r>
              <w:rPr>
                <w:lang w:val="en-US"/>
              </w:rPr>
              <w:t>_</w:t>
            </w:r>
            <w:r w:rsidRPr="00C816E8">
              <w:t xml:space="preserve">» ____________________ </w:t>
            </w:r>
            <w:r w:rsidRPr="00C816E8">
              <w:fldChar w:fldCharType="begin"/>
            </w:r>
            <w:r w:rsidRPr="00C816E8">
              <w:instrText xml:space="preserve"> </w:instrText>
            </w:r>
            <w:r>
              <w:instrText>DOCPROPERTY  «год_издания»</w:instrText>
            </w:r>
            <w:r w:rsidRPr="00C816E8">
              <w:instrText xml:space="preserve">  \* MERGEFORMAT </w:instrText>
            </w:r>
            <w:r w:rsidRPr="00C816E8">
              <w:fldChar w:fldCharType="separate"/>
            </w:r>
            <w:r>
              <w:rPr>
                <w:noProof/>
              </w:rPr>
              <w:t>20</w:t>
            </w:r>
            <w:r w:rsidR="00DA3E77">
              <w:rPr>
                <w:noProof/>
                <w:lang w:val="en-US"/>
              </w:rPr>
              <w:t>2</w:t>
            </w:r>
            <w:r>
              <w:rPr>
                <w:noProof/>
              </w:rPr>
              <w:t>1</w:t>
            </w:r>
            <w:r w:rsidRPr="00C816E8">
              <w:fldChar w:fldCharType="end"/>
            </w:r>
            <w:r w:rsidRPr="00C816E8">
              <w:t xml:space="preserve"> г.</w:t>
            </w:r>
          </w:p>
        </w:tc>
      </w:tr>
      <w:tr w:rsidR="00AC65F0" w:rsidRPr="00C816E8" w:rsidTr="00DA3E77">
        <w:trPr>
          <w:trHeight w:val="404"/>
        </w:trPr>
        <w:tc>
          <w:tcPr>
            <w:tcW w:w="4564" w:type="dxa"/>
            <w:vAlign w:val="center"/>
          </w:tcPr>
          <w:p w:rsidR="00AC65F0" w:rsidRPr="00C816E8" w:rsidRDefault="00AC65F0" w:rsidP="00DA3E77">
            <w:pPr>
              <w:pStyle w:val="34ffff9"/>
            </w:pPr>
          </w:p>
        </w:tc>
        <w:tc>
          <w:tcPr>
            <w:tcW w:w="990" w:type="dxa"/>
            <w:vAlign w:val="center"/>
          </w:tcPr>
          <w:p w:rsidR="00AC65F0" w:rsidRPr="00C816E8" w:rsidRDefault="00AC65F0" w:rsidP="00DA3E77">
            <w:pPr>
              <w:pStyle w:val="34ffff9"/>
            </w:pPr>
          </w:p>
        </w:tc>
        <w:tc>
          <w:tcPr>
            <w:tcW w:w="4563" w:type="dxa"/>
            <w:vAlign w:val="center"/>
          </w:tcPr>
          <w:p w:rsidR="00AC65F0" w:rsidRPr="00C816E8" w:rsidRDefault="00AC65F0" w:rsidP="00DA3E77">
            <w:pPr>
              <w:pStyle w:val="34ffff9"/>
            </w:pPr>
          </w:p>
        </w:tc>
      </w:tr>
      <w:tr w:rsidR="00AC65F0" w:rsidRPr="00C816E8" w:rsidTr="00DA3E77">
        <w:trPr>
          <w:trHeight w:val="864"/>
        </w:trPr>
        <w:tc>
          <w:tcPr>
            <w:tcW w:w="4564" w:type="dxa"/>
          </w:tcPr>
          <w:p w:rsidR="00AC65F0" w:rsidRPr="00C816E8" w:rsidRDefault="00AC65F0" w:rsidP="00DA3E77">
            <w:pPr>
              <w:pStyle w:val="34ffffa"/>
            </w:pPr>
            <w:r w:rsidRPr="00C816E8">
              <w:t>Организация, подразделение, должность</w:t>
            </w:r>
            <w:r>
              <w:t xml:space="preserve"> </w:t>
            </w:r>
            <w:r w:rsidRPr="00C816E8">
              <w:t>согласующего лица со стороны Заказчика</w:t>
            </w:r>
          </w:p>
        </w:tc>
        <w:tc>
          <w:tcPr>
            <w:tcW w:w="990" w:type="dxa"/>
          </w:tcPr>
          <w:p w:rsidR="00AC65F0" w:rsidRPr="00C816E8" w:rsidRDefault="00AC65F0" w:rsidP="00DA3E77">
            <w:pPr>
              <w:pStyle w:val="34ffffa"/>
            </w:pPr>
          </w:p>
        </w:tc>
        <w:tc>
          <w:tcPr>
            <w:tcW w:w="4563" w:type="dxa"/>
          </w:tcPr>
          <w:p w:rsidR="00AC65F0" w:rsidRPr="00C816E8" w:rsidRDefault="00AC65F0" w:rsidP="00DA3E77">
            <w:pPr>
              <w:pStyle w:val="34ffffa"/>
            </w:pPr>
            <w:r w:rsidRPr="00C816E8">
              <w:t>Организация</w:t>
            </w:r>
            <w:r>
              <w:t xml:space="preserve">, подразделение, должность </w:t>
            </w:r>
            <w:r w:rsidRPr="00C816E8">
              <w:t>согласующего лица со стороны Исполнителя</w:t>
            </w:r>
          </w:p>
        </w:tc>
      </w:tr>
      <w:tr w:rsidR="00AC65F0" w:rsidRPr="00C816E8" w:rsidTr="00DA3E77">
        <w:trPr>
          <w:trHeight w:val="643"/>
        </w:trPr>
        <w:tc>
          <w:tcPr>
            <w:tcW w:w="4564" w:type="dxa"/>
          </w:tcPr>
          <w:p w:rsidR="00AC65F0" w:rsidRPr="00C816E8" w:rsidRDefault="00AC65F0" w:rsidP="00DA3E77">
            <w:pPr>
              <w:pStyle w:val="34ffffa"/>
            </w:pPr>
            <w:r w:rsidRPr="00C816E8">
              <w:t>____________________ И. О. Фамилия</w:t>
            </w:r>
          </w:p>
          <w:p w:rsidR="00AC65F0" w:rsidRPr="00C816E8" w:rsidRDefault="00AC65F0" w:rsidP="00DA3E77">
            <w:pPr>
              <w:pStyle w:val="34ffffa"/>
            </w:pPr>
            <w:r w:rsidRPr="00C816E8">
              <w:t>«___</w:t>
            </w:r>
            <w:r>
              <w:rPr>
                <w:lang w:val="en-US"/>
              </w:rPr>
              <w:t>_</w:t>
            </w:r>
            <w:r w:rsidRPr="00C816E8">
              <w:t xml:space="preserve">» ____________________ </w:t>
            </w:r>
            <w:r w:rsidRPr="00C816E8">
              <w:fldChar w:fldCharType="begin"/>
            </w:r>
            <w:r w:rsidRPr="00C816E8">
              <w:instrText xml:space="preserve"> </w:instrText>
            </w:r>
            <w:r>
              <w:instrText>DOCPROPERTY  «год_издания»</w:instrText>
            </w:r>
            <w:r w:rsidRPr="00C816E8">
              <w:instrText xml:space="preserve">  \* MERGEFORMAT </w:instrText>
            </w:r>
            <w:r w:rsidRPr="00C816E8">
              <w:fldChar w:fldCharType="separate"/>
            </w:r>
            <w:r>
              <w:rPr>
                <w:noProof/>
              </w:rPr>
              <w:t>20</w:t>
            </w:r>
            <w:r w:rsidR="00DA3E77">
              <w:rPr>
                <w:noProof/>
                <w:lang w:val="en-US"/>
              </w:rPr>
              <w:t>2</w:t>
            </w:r>
            <w:r>
              <w:rPr>
                <w:noProof/>
              </w:rPr>
              <w:t>1</w:t>
            </w:r>
            <w:r w:rsidRPr="00C816E8">
              <w:fldChar w:fldCharType="end"/>
            </w:r>
            <w:r w:rsidRPr="00C816E8">
              <w:t xml:space="preserve"> г.</w:t>
            </w:r>
          </w:p>
        </w:tc>
        <w:tc>
          <w:tcPr>
            <w:tcW w:w="990" w:type="dxa"/>
          </w:tcPr>
          <w:p w:rsidR="00AC65F0" w:rsidRPr="00C816E8" w:rsidRDefault="00AC65F0" w:rsidP="00DA3E77">
            <w:pPr>
              <w:pStyle w:val="34ffffa"/>
            </w:pPr>
          </w:p>
        </w:tc>
        <w:tc>
          <w:tcPr>
            <w:tcW w:w="4563" w:type="dxa"/>
          </w:tcPr>
          <w:p w:rsidR="00AC65F0" w:rsidRPr="00C816E8" w:rsidRDefault="00AC65F0" w:rsidP="00DA3E77">
            <w:pPr>
              <w:pStyle w:val="34ffffa"/>
            </w:pPr>
            <w:r w:rsidRPr="00C816E8">
              <w:t>____________________ И. О. Фамилия</w:t>
            </w:r>
          </w:p>
          <w:p w:rsidR="00AC65F0" w:rsidRPr="00C816E8" w:rsidRDefault="00AC65F0" w:rsidP="00DA3E77">
            <w:pPr>
              <w:pStyle w:val="34ffffa"/>
            </w:pPr>
            <w:r w:rsidRPr="00C816E8">
              <w:t>«___</w:t>
            </w:r>
            <w:r>
              <w:rPr>
                <w:lang w:val="en-US"/>
              </w:rPr>
              <w:t>_</w:t>
            </w:r>
            <w:r w:rsidRPr="00C816E8">
              <w:t xml:space="preserve">» ____________________ </w:t>
            </w:r>
            <w:r w:rsidRPr="00C816E8">
              <w:fldChar w:fldCharType="begin"/>
            </w:r>
            <w:r w:rsidRPr="00C816E8">
              <w:instrText xml:space="preserve"> </w:instrText>
            </w:r>
            <w:r>
              <w:instrText>DOCPROPERTY  «год_издания»</w:instrText>
            </w:r>
            <w:r w:rsidRPr="00C816E8">
              <w:instrText xml:space="preserve">  \* MERGEFORMAT </w:instrText>
            </w:r>
            <w:r w:rsidRPr="00C816E8">
              <w:fldChar w:fldCharType="separate"/>
            </w:r>
            <w:r>
              <w:rPr>
                <w:noProof/>
              </w:rPr>
              <w:t>20</w:t>
            </w:r>
            <w:r w:rsidR="00DA3E77">
              <w:rPr>
                <w:noProof/>
                <w:lang w:val="en-US"/>
              </w:rPr>
              <w:t>2</w:t>
            </w:r>
            <w:r>
              <w:rPr>
                <w:noProof/>
              </w:rPr>
              <w:t>1</w:t>
            </w:r>
            <w:r w:rsidRPr="00C816E8">
              <w:fldChar w:fldCharType="end"/>
            </w:r>
            <w:r w:rsidRPr="00C816E8">
              <w:t xml:space="preserve"> г.</w:t>
            </w:r>
          </w:p>
        </w:tc>
      </w:tr>
    </w:tbl>
    <w:p w:rsidR="00AC65F0" w:rsidRPr="00801734" w:rsidRDefault="00AC65F0" w:rsidP="00DA3E77">
      <w:pPr>
        <w:pStyle w:val="34ffa"/>
        <w:rPr>
          <w:lang w:val="en-US"/>
        </w:rPr>
      </w:pPr>
    </w:p>
    <w:p w:rsidR="00BF3461" w:rsidRPr="00BF3461" w:rsidRDefault="00BF3461" w:rsidP="00D02066">
      <w:pPr>
        <w:pStyle w:val="34ffa"/>
      </w:pPr>
    </w:p>
    <w:p w:rsidR="0069117E" w:rsidRDefault="0069117E" w:rsidP="003F38DF">
      <w:pPr>
        <w:pStyle w:val="34a"/>
        <w:sectPr w:rsidR="0069117E" w:rsidSect="00BF3461">
          <w:headerReference w:type="default" r:id="rId8"/>
          <w:headerReference w:type="first" r:id="rId9"/>
          <w:pgSz w:w="11906" w:h="16838" w:code="9"/>
          <w:pgMar w:top="851" w:right="567" w:bottom="851" w:left="1418" w:header="284" w:footer="340" w:gutter="0"/>
          <w:cols w:space="708"/>
          <w:docGrid w:linePitch="360"/>
        </w:sectPr>
      </w:pPr>
    </w:p>
    <w:p w:rsidR="00C53AC2" w:rsidRDefault="00E85E29" w:rsidP="00E85E29">
      <w:pPr>
        <w:pStyle w:val="3417"/>
      </w:pPr>
      <w:r>
        <w:lastRenderedPageBreak/>
        <w:t>Содержание</w:t>
      </w:r>
    </w:p>
    <w:p w:rsidR="00CE2A13" w:rsidRDefault="007D1085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r>
        <w:fldChar w:fldCharType="begin"/>
      </w:r>
      <w:r>
        <w:instrText xml:space="preserve"> TOC \o "2-3" </w:instrText>
      </w:r>
      <w:r w:rsidRPr="00380491">
        <w:instrText xml:space="preserve">\f </w:instrText>
      </w:r>
      <w:r>
        <w:instrText xml:space="preserve">\h \z \t "Заголовок 1;1;34_Заголовок_1_Дополнительный;1" </w:instrText>
      </w:r>
      <w:r>
        <w:fldChar w:fldCharType="separate"/>
      </w:r>
      <w:hyperlink w:anchor="_Toc65398232" w:history="1">
        <w:r w:rsidR="00CE2A13" w:rsidRPr="00A15981">
          <w:rPr>
            <w:rStyle w:val="af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CE2A13">
          <w:rPr>
            <w:rFonts w:asciiTheme="minorHAnsi" w:eastAsiaTheme="minorEastAsia" w:hAnsiTheme="minorHAnsi" w:cstheme="minorBidi"/>
            <w:b w:val="0"/>
            <w:sz w:val="22"/>
            <w:szCs w:val="22"/>
            <w:lang w:eastAsia="ru-RU"/>
          </w:rPr>
          <w:tab/>
        </w:r>
        <w:r w:rsidR="00CE2A13" w:rsidRPr="00A15981">
          <w:rPr>
            <w:rStyle w:val="af8"/>
          </w:rPr>
          <w:t>Общие положения</w:t>
        </w:r>
        <w:r w:rsidR="00CE2A13">
          <w:rPr>
            <w:webHidden/>
          </w:rPr>
          <w:tab/>
        </w:r>
        <w:r w:rsidR="00CE2A13">
          <w:rPr>
            <w:webHidden/>
          </w:rPr>
          <w:fldChar w:fldCharType="begin"/>
        </w:r>
        <w:r w:rsidR="00CE2A13">
          <w:rPr>
            <w:webHidden/>
          </w:rPr>
          <w:instrText xml:space="preserve"> PAGEREF _Toc65398232 \h </w:instrText>
        </w:r>
        <w:r w:rsidR="00CE2A13">
          <w:rPr>
            <w:webHidden/>
          </w:rPr>
        </w:r>
        <w:r w:rsidR="00CE2A13">
          <w:rPr>
            <w:webHidden/>
          </w:rPr>
          <w:fldChar w:fldCharType="separate"/>
        </w:r>
        <w:r w:rsidR="00CE2A13">
          <w:rPr>
            <w:webHidden/>
          </w:rPr>
          <w:t>3</w:t>
        </w:r>
        <w:r w:rsidR="00CE2A13">
          <w:rPr>
            <w:webHidden/>
          </w:rPr>
          <w:fldChar w:fldCharType="end"/>
        </w:r>
      </w:hyperlink>
    </w:p>
    <w:p w:rsidR="00CE2A13" w:rsidRDefault="00CE2A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98233" w:history="1">
        <w:r w:rsidRPr="00A15981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Автоматизированная система онлайн-заказа товаров и получение их клиентом.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98234" w:history="1">
        <w:r w:rsidRPr="00A15981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Документы, на основании которых ведется проектирование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98235" w:history="1">
        <w:r w:rsidRPr="00A15981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Перечень организаций, участвующих в разработке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98236" w:history="1">
        <w:r w:rsidRPr="00A15981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Цели, назначение и области использования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98237" w:history="1">
        <w:r w:rsidRPr="00A15981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Сведения об использованных при проектировании нормативно-технических документах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65398238" w:history="1">
        <w:r w:rsidRPr="00A15981">
          <w:rPr>
            <w:rStyle w:val="af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ru-RU"/>
          </w:rPr>
          <w:tab/>
        </w:r>
        <w:r w:rsidRPr="00A15981">
          <w:rPr>
            <w:rStyle w:val="af8"/>
          </w:rPr>
          <w:t>Описание процесса деятельности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_Toc65398238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E2A13" w:rsidRDefault="00CE2A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98239" w:history="1">
        <w:r w:rsidRPr="00A15981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Состав процедур (операций)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98240" w:history="1">
        <w:r w:rsidRPr="00A15981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Требования к АСОЗ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65398241" w:history="1">
        <w:r w:rsidRPr="00A15981">
          <w:rPr>
            <w:rStyle w:val="af8"/>
            <w:noProof/>
          </w:rPr>
          <w:t>2.2.1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65398242" w:history="1">
        <w:r w:rsidRPr="00A15981">
          <w:rPr>
            <w:rStyle w:val="af8"/>
            <w:noProof/>
          </w:rPr>
          <w:t>2.2.2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98243" w:history="1">
        <w:r w:rsidRPr="00A15981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Описание бизнес-процессов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98244" w:history="1">
        <w:r w:rsidRPr="00A15981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Модель данных и интеграционные потоки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65398245" w:history="1">
        <w:r w:rsidRPr="00A15981">
          <w:rPr>
            <w:rStyle w:val="af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ru-RU"/>
          </w:rPr>
          <w:tab/>
        </w:r>
        <w:r w:rsidRPr="00A15981">
          <w:rPr>
            <w:rStyle w:val="af8"/>
          </w:rPr>
          <w:t>Основные технические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_Toc65398245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E2A13" w:rsidRDefault="00CE2A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98246" w:history="1">
        <w:r w:rsidRPr="00A15981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Решения по взаимосвязям АС со смежными системами, обеспечению ее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98247" w:history="1">
        <w:r w:rsidRPr="00A15981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Список необходимых доработок в разрезе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65398248" w:history="1">
        <w:r w:rsidRPr="00A15981">
          <w:rPr>
            <w:rStyle w:val="af8"/>
            <w:noProof/>
          </w:rPr>
          <w:t>3.2.1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Обеспечить возможность отслеживаемости каждой транзакции клиента по всему ее жизненному пути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65398249" w:history="1">
        <w:r w:rsidRPr="00A15981">
          <w:rPr>
            <w:rStyle w:val="af8"/>
            <w:noProof/>
          </w:rPr>
          <w:t>3.2.2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 xml:space="preserve">Обеспечить синхронизацию справочников в разных АС посредством </w:t>
        </w:r>
        <w:r w:rsidRPr="00A15981">
          <w:rPr>
            <w:rStyle w:val="af8"/>
            <w:noProof/>
            <w:lang w:val="en-US"/>
          </w:rPr>
          <w:t>MDM</w:t>
        </w:r>
        <w:r w:rsidRPr="00A15981">
          <w:rPr>
            <w:rStyle w:val="af8"/>
            <w:noProof/>
          </w:rPr>
          <w:t>-системы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5398250" w:history="1">
        <w:r w:rsidRPr="00A15981">
          <w:rPr>
            <w:rStyle w:val="a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План тестирования произведённых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65398251" w:history="1">
        <w:r w:rsidRPr="00A15981">
          <w:rPr>
            <w:rStyle w:val="af8"/>
            <w:noProof/>
          </w:rPr>
          <w:t>3.3.1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 xml:space="preserve">Функциональное тестирование (в т.ч. </w:t>
        </w:r>
        <w:r w:rsidRPr="00A15981">
          <w:rPr>
            <w:rStyle w:val="af8"/>
            <w:noProof/>
            <w:lang w:val="en-US"/>
          </w:rPr>
          <w:t>UAT</w:t>
        </w:r>
        <w:r w:rsidRPr="00A15981">
          <w:rPr>
            <w:rStyle w:val="af8"/>
            <w:noProof/>
          </w:rPr>
          <w:t xml:space="preserve"> при необходимости)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65398252" w:history="1">
        <w:r w:rsidRPr="00A15981">
          <w:rPr>
            <w:rStyle w:val="af8"/>
            <w:noProof/>
          </w:rPr>
          <w:t>3.3.2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>Интеграционное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hyperlink w:anchor="_Toc65398253" w:history="1">
        <w:r w:rsidRPr="00A15981">
          <w:rPr>
            <w:rStyle w:val="af8"/>
            <w:noProof/>
          </w:rPr>
          <w:t>3.3.3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RU" w:eastAsia="ru-RU"/>
          </w:rPr>
          <w:tab/>
        </w:r>
        <w:r w:rsidRPr="00A15981">
          <w:rPr>
            <w:rStyle w:val="af8"/>
            <w:noProof/>
          </w:rPr>
          <w:t xml:space="preserve">Нагрузочное тестирование (с помощью </w:t>
        </w:r>
        <w:r w:rsidRPr="00A15981">
          <w:rPr>
            <w:rStyle w:val="af8"/>
            <w:noProof/>
            <w:lang w:val="en-US"/>
          </w:rPr>
          <w:t>Jmeter</w:t>
        </w:r>
        <w:r w:rsidRPr="00A15981">
          <w:rPr>
            <w:rStyle w:val="af8"/>
            <w:noProof/>
          </w:rPr>
          <w:t xml:space="preserve"> или </w:t>
        </w:r>
        <w:r w:rsidRPr="00A15981">
          <w:rPr>
            <w:rStyle w:val="af8"/>
            <w:noProof/>
            <w:lang w:val="en-US"/>
          </w:rPr>
          <w:t>HP</w:t>
        </w:r>
        <w:r w:rsidRPr="00A15981">
          <w:rPr>
            <w:rStyle w:val="af8"/>
            <w:noProof/>
          </w:rPr>
          <w:t xml:space="preserve"> </w:t>
        </w:r>
        <w:r w:rsidRPr="00A15981">
          <w:rPr>
            <w:rStyle w:val="af8"/>
            <w:noProof/>
            <w:lang w:val="en-US"/>
          </w:rPr>
          <w:t>LoadRunner</w:t>
        </w:r>
        <w:r w:rsidRPr="00A15981">
          <w:rPr>
            <w:rStyle w:val="af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_Toc65398253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2A13" w:rsidRDefault="00CE2A13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65398254" w:history="1">
        <w:r w:rsidRPr="00A15981">
          <w:rPr>
            <w:rStyle w:val="af8"/>
          </w:rPr>
          <w:t>Перечень сокращений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_Toc65398254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E2A13" w:rsidRDefault="00CE2A13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65398255" w:history="1">
        <w:r w:rsidRPr="00A15981">
          <w:rPr>
            <w:rStyle w:val="af8"/>
          </w:rPr>
          <w:t>Перечень терминов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_Toc65398255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7D1085" w:rsidRPr="007D1085" w:rsidRDefault="007D1085" w:rsidP="007D1085">
      <w:pPr>
        <w:pStyle w:val="34a"/>
      </w:pPr>
      <w:r>
        <w:fldChar w:fldCharType="end"/>
      </w:r>
    </w:p>
    <w:p w:rsidR="00D47C08" w:rsidRDefault="00D47C08" w:rsidP="007D1085">
      <w:pPr>
        <w:pStyle w:val="34fffb"/>
      </w:pPr>
    </w:p>
    <w:p w:rsidR="00BA534F" w:rsidRDefault="00BA534F" w:rsidP="007D1085">
      <w:pPr>
        <w:pStyle w:val="34fffb"/>
        <w:sectPr w:rsidR="00BA534F" w:rsidSect="00BC6B0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567" w:bottom="1701" w:left="1418" w:header="283" w:footer="340" w:gutter="0"/>
          <w:cols w:space="708"/>
          <w:titlePg/>
          <w:docGrid w:linePitch="360"/>
        </w:sectPr>
      </w:pPr>
    </w:p>
    <w:p w:rsidR="00625C8E" w:rsidRDefault="00625C8E" w:rsidP="00625C8E">
      <w:pPr>
        <w:pStyle w:val="1"/>
        <w:rPr>
          <w:lang w:val="ru-RU"/>
        </w:rPr>
      </w:pPr>
      <w:bookmarkStart w:id="0" w:name="_Toc398560613"/>
      <w:bookmarkStart w:id="1" w:name="_Toc65398232"/>
      <w:r>
        <w:rPr>
          <w:lang w:val="ru-RU"/>
        </w:rPr>
        <w:t>Общие положения</w:t>
      </w:r>
      <w:bookmarkEnd w:id="0"/>
      <w:bookmarkEnd w:id="1"/>
    </w:p>
    <w:bookmarkStart w:id="2" w:name="_Toc398560614"/>
    <w:p w:rsidR="005C21FB" w:rsidRDefault="00DA3E77" w:rsidP="00DA3E77">
      <w:pPr>
        <w:pStyle w:val="2"/>
      </w:pPr>
      <w:r>
        <w:fldChar w:fldCharType="begin"/>
      </w:r>
      <w:r>
        <w:instrText xml:space="preserve"> DOCPROPERTY  полное_название_системы  \* MERGEFORMAT </w:instrText>
      </w:r>
      <w:r>
        <w:fldChar w:fldCharType="separate"/>
      </w:r>
      <w:bookmarkStart w:id="3" w:name="_Toc65398233"/>
      <w:r>
        <w:t>Автоматизированная система онлайн-заказа товаров и получение их клиентом</w:t>
      </w:r>
      <w:r>
        <w:fldChar w:fldCharType="end"/>
      </w:r>
      <w:r>
        <w:t>.</w:t>
      </w:r>
      <w:bookmarkEnd w:id="3"/>
      <w:r>
        <w:t xml:space="preserve"> </w:t>
      </w:r>
    </w:p>
    <w:p w:rsidR="005C21FB" w:rsidRPr="00DA3E77" w:rsidRDefault="00DA3E77" w:rsidP="005C21FB">
      <w:pPr>
        <w:pStyle w:val="34fffb"/>
      </w:pPr>
      <w:r>
        <w:t xml:space="preserve">Сокращенное название – </w:t>
      </w:r>
      <w:r>
        <w:rPr>
          <w:lang w:val="en-US"/>
        </w:rPr>
        <w:t>ACO</w:t>
      </w:r>
      <w:r>
        <w:t>З.</w:t>
      </w:r>
    </w:p>
    <w:p w:rsidR="00625C8E" w:rsidRDefault="005C21FB" w:rsidP="00625C8E">
      <w:pPr>
        <w:pStyle w:val="2"/>
      </w:pPr>
      <w:bookmarkStart w:id="4" w:name="_Toc65398234"/>
      <w:r w:rsidRPr="00625C8E">
        <w:t>Документ</w:t>
      </w:r>
      <w:r>
        <w:t>ы</w:t>
      </w:r>
      <w:r w:rsidR="00625C8E" w:rsidRPr="00625C8E">
        <w:t xml:space="preserve">, на основании </w:t>
      </w:r>
      <w:r w:rsidR="00625C8E">
        <w:t xml:space="preserve">которых </w:t>
      </w:r>
      <w:r>
        <w:t>ведется</w:t>
      </w:r>
      <w:r w:rsidR="00625C8E">
        <w:t xml:space="preserve"> проектирование АС</w:t>
      </w:r>
      <w:bookmarkEnd w:id="2"/>
      <w:bookmarkEnd w:id="4"/>
    </w:p>
    <w:p w:rsidR="005C21FB" w:rsidRPr="005C21FB" w:rsidRDefault="00800D8D" w:rsidP="005C21FB">
      <w:pPr>
        <w:pStyle w:val="34a0"/>
        <w:rPr>
          <w:lang w:eastAsia="ru-RU"/>
        </w:rPr>
      </w:pPr>
      <w:r>
        <w:rPr>
          <w:lang w:eastAsia="ru-RU"/>
        </w:rPr>
        <w:t>Бизнес-требования «</w:t>
      </w:r>
      <w:proofErr w:type="spellStart"/>
      <w:r>
        <w:rPr>
          <w:lang w:eastAsia="ru-RU"/>
        </w:rPr>
        <w:t>МВидео</w:t>
      </w:r>
      <w:proofErr w:type="spellEnd"/>
      <w:r>
        <w:rPr>
          <w:lang w:eastAsia="ru-RU"/>
        </w:rPr>
        <w:t>-Эльдорадо»</w:t>
      </w:r>
      <w:r w:rsidR="005C21FB">
        <w:t>.</w:t>
      </w:r>
    </w:p>
    <w:p w:rsidR="00625C8E" w:rsidRDefault="00625C8E" w:rsidP="00625C8E">
      <w:pPr>
        <w:pStyle w:val="2"/>
      </w:pPr>
      <w:bookmarkStart w:id="5" w:name="_Toc398560615"/>
      <w:bookmarkStart w:id="6" w:name="_Toc65398235"/>
      <w:r>
        <w:t>П</w:t>
      </w:r>
      <w:r w:rsidRPr="00625C8E">
        <w:t>еречень организаций, участвующих в разработке системы</w:t>
      </w:r>
      <w:bookmarkEnd w:id="5"/>
      <w:bookmarkEnd w:id="6"/>
    </w:p>
    <w:p w:rsidR="00625C8E" w:rsidRDefault="00DA3E77" w:rsidP="00625C8E">
      <w:pPr>
        <w:pStyle w:val="34a"/>
        <w:rPr>
          <w:lang w:eastAsia="ru-RU"/>
        </w:rPr>
      </w:pPr>
      <w:r>
        <w:rPr>
          <w:lang w:eastAsia="ru-RU"/>
        </w:rPr>
        <w:t>Цуприков Сергей Васильевич</w:t>
      </w:r>
    </w:p>
    <w:p w:rsidR="00625C8E" w:rsidRDefault="00625C8E" w:rsidP="00625C8E">
      <w:pPr>
        <w:pStyle w:val="2"/>
      </w:pPr>
      <w:bookmarkStart w:id="7" w:name="_Toc398560616"/>
      <w:bookmarkStart w:id="8" w:name="_Toc65398236"/>
      <w:r>
        <w:t>Ц</w:t>
      </w:r>
      <w:r w:rsidRPr="00625C8E">
        <w:t>ели, назнач</w:t>
      </w:r>
      <w:r>
        <w:t>ение и области использования АС</w:t>
      </w:r>
      <w:bookmarkEnd w:id="7"/>
      <w:bookmarkEnd w:id="8"/>
    </w:p>
    <w:p w:rsidR="00C738AA" w:rsidRDefault="00DA3E77" w:rsidP="00DA3E77">
      <w:pPr>
        <w:pStyle w:val="34a"/>
        <w:rPr>
          <w:lang w:eastAsia="ru-RU"/>
        </w:rPr>
      </w:pPr>
      <w:r>
        <w:rPr>
          <w:lang w:eastAsia="ru-RU"/>
        </w:rPr>
        <w:t>Разработать автоматизированную систему онлайн-заказа товаров и доставки их клиенту на территории РФ в короткие сроки (целевой максимальный срок доставки – 2 часа). Область использования – крупнейшая розничных сеть магазинов электронных товаров «</w:t>
      </w:r>
      <w:proofErr w:type="spellStart"/>
      <w:r>
        <w:rPr>
          <w:lang w:eastAsia="ru-RU"/>
        </w:rPr>
        <w:t>М.Видео</w:t>
      </w:r>
      <w:proofErr w:type="spellEnd"/>
      <w:r>
        <w:rPr>
          <w:lang w:eastAsia="ru-RU"/>
        </w:rPr>
        <w:t>-Эльдорадо».</w:t>
      </w:r>
    </w:p>
    <w:p w:rsidR="007D1085" w:rsidRPr="00C738AA" w:rsidRDefault="007D1085" w:rsidP="007D1085">
      <w:pPr>
        <w:pStyle w:val="34fffb"/>
      </w:pPr>
    </w:p>
    <w:p w:rsidR="00625C8E" w:rsidRDefault="00C738AA" w:rsidP="00625C8E">
      <w:pPr>
        <w:pStyle w:val="2"/>
      </w:pPr>
      <w:bookmarkStart w:id="9" w:name="_Toc398560618"/>
      <w:bookmarkStart w:id="10" w:name="_Toc65398237"/>
      <w:r>
        <w:t>С</w:t>
      </w:r>
      <w:r w:rsidR="00625C8E" w:rsidRPr="00625C8E">
        <w:t>ведения об использованных при проектировании но</w:t>
      </w:r>
      <w:r>
        <w:t>рмативно-технических документах</w:t>
      </w:r>
      <w:bookmarkEnd w:id="9"/>
      <w:bookmarkEnd w:id="10"/>
    </w:p>
    <w:p w:rsidR="00800D8D" w:rsidRPr="005C21FB" w:rsidRDefault="00800D8D" w:rsidP="00800D8D">
      <w:pPr>
        <w:pStyle w:val="34a0"/>
        <w:rPr>
          <w:lang w:eastAsia="ru-RU"/>
        </w:rPr>
      </w:pPr>
      <w:r>
        <w:rPr>
          <w:lang w:eastAsia="ru-RU"/>
        </w:rPr>
        <w:t>ГОСТ 34</w:t>
      </w:r>
      <w:r>
        <w:t>.</w:t>
      </w:r>
    </w:p>
    <w:p w:rsidR="00800D8D" w:rsidRPr="00800D8D" w:rsidRDefault="00800D8D" w:rsidP="00800D8D">
      <w:pPr>
        <w:pStyle w:val="34a"/>
        <w:rPr>
          <w:lang w:eastAsia="ru-RU"/>
        </w:rPr>
      </w:pPr>
    </w:p>
    <w:p w:rsidR="00625C8E" w:rsidRDefault="00625C8E" w:rsidP="00625C8E">
      <w:pPr>
        <w:pStyle w:val="1"/>
        <w:rPr>
          <w:lang w:val="ru-RU"/>
        </w:rPr>
      </w:pPr>
      <w:bookmarkStart w:id="11" w:name="_Toc398560621"/>
      <w:bookmarkStart w:id="12" w:name="_Toc65398238"/>
      <w:r>
        <w:rPr>
          <w:lang w:val="ru-RU"/>
        </w:rPr>
        <w:t>Описание процесса деятельности</w:t>
      </w:r>
      <w:bookmarkEnd w:id="11"/>
      <w:bookmarkEnd w:id="12"/>
    </w:p>
    <w:p w:rsidR="008C1125" w:rsidRPr="002E2BDF" w:rsidRDefault="005C21FB" w:rsidP="005C21FB">
      <w:pPr>
        <w:pStyle w:val="2"/>
        <w:rPr>
          <w:rFonts w:ascii="Times New Roman" w:hAnsi="Times New Roman"/>
          <w:b w:val="0"/>
          <w:sz w:val="24"/>
          <w:lang w:eastAsia="x-none"/>
        </w:rPr>
      </w:pPr>
      <w:bookmarkStart w:id="13" w:name="_Toc65398239"/>
      <w:r w:rsidRPr="002E2BDF">
        <w:rPr>
          <w:rFonts w:ascii="Times New Roman" w:hAnsi="Times New Roman"/>
          <w:b w:val="0"/>
          <w:sz w:val="24"/>
          <w:lang w:eastAsia="x-none"/>
        </w:rPr>
        <w:t>Состав процедур (операций)</w:t>
      </w:r>
      <w:bookmarkEnd w:id="13"/>
    </w:p>
    <w:p w:rsidR="00DA3E77" w:rsidRPr="00DA3E77" w:rsidRDefault="00DA3E77" w:rsidP="00D85BAF">
      <w:pPr>
        <w:pStyle w:val="34a"/>
      </w:pPr>
      <w:r>
        <w:t xml:space="preserve">Список процедур </w:t>
      </w:r>
      <w:r w:rsidR="00D85BAF">
        <w:t xml:space="preserve">АСОЗ </w:t>
      </w:r>
      <w:r>
        <w:t>можно разделить на 3 основных группы</w:t>
      </w:r>
      <w:r w:rsidRPr="00DA3E77">
        <w:t>:</w:t>
      </w:r>
    </w:p>
    <w:p w:rsidR="00DA3E77" w:rsidRDefault="00C83EBE" w:rsidP="00C508E2">
      <w:pPr>
        <w:pStyle w:val="34a"/>
        <w:numPr>
          <w:ilvl w:val="0"/>
          <w:numId w:val="23"/>
        </w:numPr>
      </w:pPr>
      <w:r>
        <w:t>В</w:t>
      </w:r>
      <w:r w:rsidR="00DA3E77">
        <w:t>ыбор клиентом товар</w:t>
      </w:r>
      <w:r w:rsidR="00D85BAF">
        <w:t>ов</w:t>
      </w:r>
      <w:r w:rsidR="00DA3E77">
        <w:t xml:space="preserve"> на сайте магазина. </w:t>
      </w:r>
    </w:p>
    <w:p w:rsidR="005C21FB" w:rsidRPr="005C21FB" w:rsidRDefault="00C83EBE" w:rsidP="00C508E2">
      <w:pPr>
        <w:pStyle w:val="34a"/>
        <w:numPr>
          <w:ilvl w:val="0"/>
          <w:numId w:val="23"/>
        </w:numPr>
      </w:pPr>
      <w:r>
        <w:t>Оформление з</w:t>
      </w:r>
      <w:r w:rsidR="00DA3E77">
        <w:t xml:space="preserve">аказ </w:t>
      </w:r>
      <w:r>
        <w:t>товар</w:t>
      </w:r>
      <w:r w:rsidR="00D85BAF">
        <w:t>ов</w:t>
      </w:r>
      <w:r>
        <w:t xml:space="preserve"> </w:t>
      </w:r>
      <w:r w:rsidR="00DA3E77">
        <w:t>клиент</w:t>
      </w:r>
      <w:r>
        <w:t>ом н</w:t>
      </w:r>
      <w:r w:rsidR="00DA3E77">
        <w:t xml:space="preserve">а </w:t>
      </w:r>
      <w:r>
        <w:t>сайте магазина</w:t>
      </w:r>
      <w:r w:rsidR="005C21FB">
        <w:t>.</w:t>
      </w:r>
    </w:p>
    <w:p w:rsidR="005C21FB" w:rsidRPr="002E2BDF" w:rsidRDefault="00C83EBE" w:rsidP="00C508E2">
      <w:pPr>
        <w:pStyle w:val="34a"/>
        <w:numPr>
          <w:ilvl w:val="0"/>
          <w:numId w:val="23"/>
        </w:numPr>
      </w:pPr>
      <w:r>
        <w:t xml:space="preserve">Выбор </w:t>
      </w:r>
      <w:r w:rsidR="00D85BAF">
        <w:t xml:space="preserve">клиентом </w:t>
      </w:r>
      <w:r>
        <w:t xml:space="preserve">способа получения </w:t>
      </w:r>
      <w:r w:rsidR="00D85BAF">
        <w:t xml:space="preserve">товара </w:t>
      </w:r>
      <w:r>
        <w:t>и ег</w:t>
      </w:r>
      <w:r w:rsidR="00D85BAF">
        <w:t>о реализац</w:t>
      </w:r>
      <w:r>
        <w:t xml:space="preserve">ия </w:t>
      </w:r>
      <w:r w:rsidR="00D85BAF">
        <w:t>(самовывоз</w:t>
      </w:r>
      <w:r w:rsidR="002E2BDF">
        <w:t xml:space="preserve">ом </w:t>
      </w:r>
      <w:r w:rsidR="00D85BAF">
        <w:t xml:space="preserve">либо </w:t>
      </w:r>
      <w:r w:rsidR="002E2BDF">
        <w:t xml:space="preserve">посредством </w:t>
      </w:r>
      <w:r w:rsidR="00D85BAF">
        <w:t>служб</w:t>
      </w:r>
      <w:r w:rsidR="002E2BDF">
        <w:t>ы</w:t>
      </w:r>
      <w:r w:rsidR="00D85BAF">
        <w:t xml:space="preserve"> </w:t>
      </w:r>
      <w:r w:rsidR="00D85BAF" w:rsidRPr="002E2BDF">
        <w:t xml:space="preserve">доставки). </w:t>
      </w:r>
    </w:p>
    <w:p w:rsidR="008C1125" w:rsidRDefault="008C1125" w:rsidP="008C1125">
      <w:pPr>
        <w:pStyle w:val="34fffb"/>
      </w:pPr>
    </w:p>
    <w:p w:rsidR="005C21FB" w:rsidRDefault="00DC1042" w:rsidP="005C21FB">
      <w:pPr>
        <w:pStyle w:val="2"/>
      </w:pPr>
      <w:bookmarkStart w:id="14" w:name="_Toc65398240"/>
      <w:r>
        <w:t>Требования к АСОЗ</w:t>
      </w:r>
      <w:bookmarkEnd w:id="14"/>
      <w:r>
        <w:t xml:space="preserve"> </w:t>
      </w:r>
    </w:p>
    <w:p w:rsidR="005C21FB" w:rsidRDefault="00DC1042" w:rsidP="00DC1042">
      <w:pPr>
        <w:pStyle w:val="3"/>
      </w:pPr>
      <w:bookmarkStart w:id="15" w:name="_Toc65398241"/>
      <w:r>
        <w:t>Функциональные требования</w:t>
      </w:r>
      <w:bookmarkEnd w:id="15"/>
    </w:p>
    <w:p w:rsidR="00635FD9" w:rsidRDefault="007F5B01" w:rsidP="00C508E2">
      <w:pPr>
        <w:pStyle w:val="34fffb"/>
        <w:numPr>
          <w:ilvl w:val="3"/>
          <w:numId w:val="18"/>
        </w:numPr>
      </w:pPr>
      <w:r>
        <w:t xml:space="preserve"> </w:t>
      </w:r>
      <w:r w:rsidR="00635FD9">
        <w:t xml:space="preserve">Оплата </w:t>
      </w:r>
      <w:r w:rsidR="00D9693B">
        <w:t xml:space="preserve">всех </w:t>
      </w:r>
      <w:r w:rsidR="00635FD9">
        <w:t xml:space="preserve">товаров в </w:t>
      </w:r>
      <w:proofErr w:type="spellStart"/>
      <w:r w:rsidR="00635FD9">
        <w:t>онлайне</w:t>
      </w:r>
      <w:proofErr w:type="spellEnd"/>
      <w:r w:rsidR="00635FD9">
        <w:t xml:space="preserve"> </w:t>
      </w:r>
      <w:r w:rsidR="00D9693B">
        <w:t>на сайте магазина (СМ).</w:t>
      </w:r>
    </w:p>
    <w:p w:rsidR="00D9693B" w:rsidRDefault="00DC1042" w:rsidP="003948F3">
      <w:pPr>
        <w:pStyle w:val="34fffb"/>
        <w:numPr>
          <w:ilvl w:val="3"/>
          <w:numId w:val="18"/>
        </w:numPr>
      </w:pPr>
      <w:r>
        <w:t xml:space="preserve"> </w:t>
      </w:r>
      <w:r w:rsidR="00D9693B">
        <w:t>Наличие личного кабинета пользователя на СМ с возможностью им</w:t>
      </w:r>
      <w:r w:rsidR="00DB3FCC" w:rsidRPr="00DB3FCC">
        <w:t>:</w:t>
      </w:r>
      <w:r w:rsidR="00D9693B">
        <w:t xml:space="preserve"> поиска товаров в ручном режиме, размещения </w:t>
      </w:r>
      <w:r w:rsidR="00DB3FCC">
        <w:t xml:space="preserve">любого кол-ва </w:t>
      </w:r>
      <w:r w:rsidR="00D9693B">
        <w:t>выбранных товаров в корзину,</w:t>
      </w:r>
      <w:r w:rsidR="00DB3FCC" w:rsidRPr="00DB3FCC">
        <w:t xml:space="preserve"> </w:t>
      </w:r>
      <w:r w:rsidR="00DB3FCC">
        <w:t>любое кол-во операций удаления и добавления товаров в корзине</w:t>
      </w:r>
      <w:r w:rsidR="007F5B01">
        <w:t xml:space="preserve"> с автоматическим пересчетом заказа и генерацией всех необходимых документов</w:t>
      </w:r>
      <w:r w:rsidR="00DB3FCC">
        <w:t xml:space="preserve">. </w:t>
      </w:r>
    </w:p>
    <w:p w:rsidR="00CE29DE" w:rsidRDefault="00CE29DE" w:rsidP="00C508E2">
      <w:pPr>
        <w:pStyle w:val="34fffb"/>
        <w:numPr>
          <w:ilvl w:val="3"/>
          <w:numId w:val="18"/>
        </w:numPr>
      </w:pPr>
      <w:r>
        <w:t xml:space="preserve"> Оперативн</w:t>
      </w:r>
      <w:r w:rsidR="007F5B01">
        <w:t>ый</w:t>
      </w:r>
      <w:r>
        <w:t xml:space="preserve"> контроль и управление складскими запасами во всех магазинах сети</w:t>
      </w:r>
      <w:r w:rsidR="007F5B01">
        <w:t xml:space="preserve"> (а также, при необходимости, пунктов выдачи товара)</w:t>
      </w:r>
      <w:r>
        <w:t>.</w:t>
      </w:r>
    </w:p>
    <w:p w:rsidR="00CE29DE" w:rsidRDefault="00CE29DE" w:rsidP="00C508E2">
      <w:pPr>
        <w:pStyle w:val="34fffb"/>
        <w:numPr>
          <w:ilvl w:val="3"/>
          <w:numId w:val="18"/>
        </w:numPr>
      </w:pPr>
      <w:r>
        <w:t xml:space="preserve"> Оперативное получение клиентом информации о статусе всех своих заказов</w:t>
      </w:r>
      <w:r w:rsidR="007F5B01">
        <w:t xml:space="preserve"> и всех необходимых </w:t>
      </w:r>
      <w:proofErr w:type="spellStart"/>
      <w:r w:rsidR="007F5B01">
        <w:t>товаро</w:t>
      </w:r>
      <w:proofErr w:type="spellEnd"/>
      <w:r w:rsidR="007F5B01">
        <w:t xml:space="preserve">-отгрузочных документов (счетов, счетов-фактур, </w:t>
      </w:r>
      <w:proofErr w:type="spellStart"/>
      <w:r w:rsidR="007F5B01">
        <w:t>др</w:t>
      </w:r>
      <w:proofErr w:type="spellEnd"/>
      <w:r w:rsidR="007F5B01">
        <w:t>)</w:t>
      </w:r>
      <w:r>
        <w:t>.</w:t>
      </w:r>
    </w:p>
    <w:p w:rsidR="00DC1042" w:rsidRPr="00CE29DE" w:rsidRDefault="00DC1042" w:rsidP="00DC1042">
      <w:pPr>
        <w:pStyle w:val="3"/>
      </w:pPr>
      <w:bookmarkStart w:id="16" w:name="_Toc65398242"/>
      <w:r w:rsidRPr="00CE29DE">
        <w:t>Нефункциональные требования</w:t>
      </w:r>
      <w:bookmarkEnd w:id="16"/>
    </w:p>
    <w:p w:rsidR="00CE29DE" w:rsidRDefault="00D9693B" w:rsidP="00C508E2">
      <w:pPr>
        <w:pStyle w:val="34fffb"/>
        <w:numPr>
          <w:ilvl w:val="3"/>
          <w:numId w:val="18"/>
        </w:numPr>
      </w:pPr>
      <w:r>
        <w:t xml:space="preserve"> Обеспечения необходимых требований к защите персональных данных</w:t>
      </w:r>
      <w:r w:rsidR="007F5B01">
        <w:t xml:space="preserve"> и других объектов ИБ</w:t>
      </w:r>
      <w:r>
        <w:t>.</w:t>
      </w:r>
    </w:p>
    <w:p w:rsidR="00CE29DE" w:rsidRDefault="007F5B01" w:rsidP="00C508E2">
      <w:pPr>
        <w:pStyle w:val="34fffb"/>
        <w:numPr>
          <w:ilvl w:val="3"/>
          <w:numId w:val="18"/>
        </w:numPr>
      </w:pPr>
      <w:r>
        <w:t xml:space="preserve"> </w:t>
      </w:r>
      <w:r w:rsidR="00D9693B">
        <w:t>Обеспечение приемлемого графического интерфейса пользователя.</w:t>
      </w:r>
    </w:p>
    <w:p w:rsidR="007F5B01" w:rsidRDefault="00D9693B" w:rsidP="007F5B01">
      <w:pPr>
        <w:pStyle w:val="34fffb"/>
        <w:numPr>
          <w:ilvl w:val="3"/>
          <w:numId w:val="18"/>
        </w:numPr>
      </w:pPr>
      <w:r w:rsidRPr="00531C37">
        <w:t>Адаптивная подстройка системы к динамическим нагрузкам.</w:t>
      </w:r>
      <w:r w:rsidR="007F5B01">
        <w:t xml:space="preserve"> </w:t>
      </w:r>
    </w:p>
    <w:p w:rsidR="007F5B01" w:rsidRDefault="007F5B01" w:rsidP="007F5B01">
      <w:pPr>
        <w:pStyle w:val="34fffb"/>
        <w:numPr>
          <w:ilvl w:val="3"/>
          <w:numId w:val="18"/>
        </w:numPr>
      </w:pPr>
      <w:r>
        <w:t>Поддержка непрерывного режима работы 24</w:t>
      </w:r>
      <w:r>
        <w:rPr>
          <w:lang w:val="en-US"/>
        </w:rPr>
        <w:t>x</w:t>
      </w:r>
      <w:r w:rsidRPr="00DC1042">
        <w:t>7</w:t>
      </w:r>
      <w:r>
        <w:rPr>
          <w:lang w:val="en-US"/>
        </w:rPr>
        <w:t>x</w:t>
      </w:r>
      <w:r w:rsidRPr="00DC1042">
        <w:t>365</w:t>
      </w:r>
      <w:r>
        <w:t xml:space="preserve"> с уровнем доступности 99</w:t>
      </w:r>
      <w:r w:rsidRPr="00806B9F">
        <w:t>,</w:t>
      </w:r>
      <w:r>
        <w:t>999</w:t>
      </w:r>
      <w:r w:rsidRPr="00DC1042">
        <w:t>.</w:t>
      </w:r>
    </w:p>
    <w:p w:rsidR="00D9693B" w:rsidRDefault="007F5B01" w:rsidP="00C508E2">
      <w:pPr>
        <w:pStyle w:val="34fffb"/>
        <w:numPr>
          <w:ilvl w:val="3"/>
          <w:numId w:val="18"/>
        </w:numPr>
      </w:pPr>
      <w:r>
        <w:t>Высокий уровень нагрузки – более 10 млн. клиентов с одновременным доступом (11 часовых поясов РФ).</w:t>
      </w:r>
    </w:p>
    <w:p w:rsidR="007F5B01" w:rsidRDefault="007F5B01" w:rsidP="00C508E2">
      <w:pPr>
        <w:pStyle w:val="34fffb"/>
        <w:numPr>
          <w:ilvl w:val="3"/>
          <w:numId w:val="18"/>
        </w:numPr>
      </w:pPr>
      <w:r>
        <w:t>Поддержка большого количества транзакций (</w:t>
      </w:r>
      <w:r>
        <w:rPr>
          <w:lang w:val="en-US"/>
        </w:rPr>
        <w:t>OLTP</w:t>
      </w:r>
      <w:r w:rsidRPr="00CE29DE">
        <w:t>)</w:t>
      </w:r>
      <w:r>
        <w:t>.</w:t>
      </w:r>
    </w:p>
    <w:p w:rsidR="007F5B01" w:rsidRDefault="007F5B01" w:rsidP="00C508E2">
      <w:pPr>
        <w:pStyle w:val="34fffb"/>
        <w:numPr>
          <w:ilvl w:val="3"/>
          <w:numId w:val="18"/>
        </w:numPr>
      </w:pPr>
      <w:r>
        <w:t xml:space="preserve">Поддержка </w:t>
      </w:r>
      <w:r>
        <w:t>требуемого объема данных</w:t>
      </w:r>
    </w:p>
    <w:p w:rsidR="007F5B01" w:rsidRDefault="007F5B01" w:rsidP="00C508E2">
      <w:pPr>
        <w:pStyle w:val="34fffb"/>
        <w:numPr>
          <w:ilvl w:val="3"/>
          <w:numId w:val="18"/>
        </w:numPr>
      </w:pPr>
      <w:r>
        <w:t>Высокий уровень масштабируемости (поддержка до 80 тыс. магазинов).</w:t>
      </w:r>
    </w:p>
    <w:p w:rsidR="007F5B01" w:rsidRDefault="007F5B01" w:rsidP="00C508E2">
      <w:pPr>
        <w:pStyle w:val="34fffb"/>
        <w:numPr>
          <w:ilvl w:val="3"/>
          <w:numId w:val="18"/>
        </w:numPr>
      </w:pPr>
      <w:r>
        <w:t xml:space="preserve">Система должна быть сопровождаемой с требуемым </w:t>
      </w:r>
      <w:r>
        <w:rPr>
          <w:lang w:val="en-US"/>
        </w:rPr>
        <w:t>SLA</w:t>
      </w:r>
      <w:r w:rsidRPr="007F5B01">
        <w:t>.</w:t>
      </w:r>
    </w:p>
    <w:p w:rsidR="000054AA" w:rsidRDefault="000054AA" w:rsidP="00C508E2">
      <w:pPr>
        <w:pStyle w:val="34fffb"/>
        <w:numPr>
          <w:ilvl w:val="3"/>
          <w:numId w:val="18"/>
        </w:numPr>
      </w:pPr>
      <w:r>
        <w:t xml:space="preserve">Система должна быть обеспечена необходимой документацией для эксплуатации и развития. </w:t>
      </w:r>
    </w:p>
    <w:p w:rsidR="003812FF" w:rsidRDefault="003812FF" w:rsidP="003812FF">
      <w:pPr>
        <w:pStyle w:val="2"/>
      </w:pPr>
      <w:bookmarkStart w:id="17" w:name="_Toc65398243"/>
      <w:r w:rsidRPr="003812FF">
        <w:t>Описание бизнес-процессов</w:t>
      </w:r>
      <w:bookmarkEnd w:id="17"/>
    </w:p>
    <w:p w:rsidR="007F5B01" w:rsidRPr="007F5B01" w:rsidRDefault="007F5B01" w:rsidP="007F5B01">
      <w:pPr>
        <w:pStyle w:val="34a"/>
        <w:rPr>
          <w:lang w:eastAsia="ru-RU"/>
        </w:rPr>
      </w:pPr>
    </w:p>
    <w:p w:rsidR="003812FF" w:rsidRDefault="00E520A5" w:rsidP="003812FF">
      <w:pPr>
        <w:pStyle w:val="34a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664209" cy="8198966"/>
            <wp:effectExtent l="0" t="0" r="0" b="0"/>
            <wp:docPr id="611" name="Рисунок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order_LC_2021022702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971" cy="822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A5" w:rsidRPr="003812FF" w:rsidRDefault="00E520A5" w:rsidP="003812FF">
      <w:pPr>
        <w:pStyle w:val="34a"/>
        <w:rPr>
          <w:lang w:eastAsia="ru-RU"/>
        </w:rPr>
      </w:pPr>
      <w:r>
        <w:rPr>
          <w:lang w:eastAsia="ru-RU"/>
        </w:rPr>
        <w:t xml:space="preserve">Рисунок 1 </w:t>
      </w:r>
      <w:r>
        <w:t>– Общее о</w:t>
      </w:r>
      <w:r w:rsidRPr="00D36D83">
        <w:rPr>
          <w:szCs w:val="24"/>
          <w:lang w:eastAsia="ru-RU"/>
        </w:rPr>
        <w:t>писание бизнес-процессов</w:t>
      </w:r>
      <w:r>
        <w:rPr>
          <w:szCs w:val="24"/>
          <w:lang w:eastAsia="ru-RU"/>
        </w:rPr>
        <w:t xml:space="preserve"> онлайн-заказа и доставки товара </w:t>
      </w:r>
    </w:p>
    <w:p w:rsidR="003812FF" w:rsidRDefault="00531C37" w:rsidP="003812FF">
      <w:pPr>
        <w:pStyle w:val="2"/>
      </w:pPr>
      <w:bookmarkStart w:id="18" w:name="_Toc65398244"/>
      <w:r w:rsidRPr="00531C37">
        <w:t>Модель данных и интеграционные потоки</w:t>
      </w:r>
      <w:bookmarkEnd w:id="18"/>
    </w:p>
    <w:p w:rsidR="00806B9F" w:rsidRPr="00806B9F" w:rsidRDefault="00806B9F" w:rsidP="00806B9F">
      <w:pPr>
        <w:pStyle w:val="34a"/>
        <w:rPr>
          <w:rFonts w:ascii="Arial" w:hAnsi="Arial"/>
          <w:b/>
          <w:sz w:val="32"/>
          <w:lang w:eastAsia="ru-RU"/>
        </w:rPr>
      </w:pPr>
      <w:r>
        <w:rPr>
          <w:rFonts w:ascii="Arial" w:hAnsi="Arial"/>
          <w:b/>
          <w:sz w:val="32"/>
          <w:lang w:val="en-US" w:eastAsia="ru-RU"/>
        </w:rPr>
        <w:t xml:space="preserve">2.4.1 </w:t>
      </w:r>
      <w:r w:rsidRPr="00806B9F">
        <w:rPr>
          <w:rFonts w:ascii="Arial" w:hAnsi="Arial"/>
          <w:b/>
          <w:sz w:val="32"/>
          <w:lang w:eastAsia="ru-RU"/>
        </w:rPr>
        <w:t>Модель данных</w:t>
      </w:r>
    </w:p>
    <w:p w:rsidR="00463E8F" w:rsidRPr="00806B9F" w:rsidRDefault="00463E8F" w:rsidP="00463E8F">
      <w:r w:rsidRPr="000172E6">
        <w:t>Список основных сущностей</w:t>
      </w:r>
      <w:r w:rsidRPr="00806B9F">
        <w:t>:</w:t>
      </w:r>
    </w:p>
    <w:p w:rsidR="00463E8F" w:rsidRPr="000172E6" w:rsidRDefault="00463E8F" w:rsidP="00C508E2">
      <w:pPr>
        <w:pStyle w:val="afa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0172E6">
        <w:rPr>
          <w:rFonts w:ascii="Times New Roman" w:hAnsi="Times New Roman" w:cs="Times New Roman"/>
        </w:rPr>
        <w:t>Товар</w:t>
      </w:r>
    </w:p>
    <w:p w:rsidR="00463E8F" w:rsidRDefault="00463E8F" w:rsidP="00C508E2">
      <w:pPr>
        <w:pStyle w:val="afa"/>
        <w:numPr>
          <w:ilvl w:val="0"/>
          <w:numId w:val="21"/>
        </w:numPr>
        <w:rPr>
          <w:rFonts w:ascii="Times New Roman" w:hAnsi="Times New Roman" w:cs="Times New Roman"/>
        </w:rPr>
      </w:pPr>
      <w:r w:rsidRPr="000172E6">
        <w:rPr>
          <w:rFonts w:ascii="Times New Roman" w:hAnsi="Times New Roman" w:cs="Times New Roman"/>
        </w:rPr>
        <w:t>Магазин</w:t>
      </w:r>
    </w:p>
    <w:p w:rsidR="00463E8F" w:rsidRPr="00372FEF" w:rsidRDefault="00463E8F" w:rsidP="00C508E2">
      <w:pPr>
        <w:pStyle w:val="afa"/>
        <w:numPr>
          <w:ilvl w:val="0"/>
          <w:numId w:val="21"/>
        </w:numPr>
        <w:rPr>
          <w:rFonts w:ascii="Times New Roman" w:hAnsi="Times New Roman" w:cs="Times New Roman"/>
        </w:rPr>
      </w:pPr>
      <w:r w:rsidRPr="00372FEF">
        <w:rPr>
          <w:rFonts w:ascii="Times New Roman" w:hAnsi="Times New Roman" w:cs="Times New Roman"/>
        </w:rPr>
        <w:t>Партнерский пункт (для самовывоза)</w:t>
      </w:r>
    </w:p>
    <w:p w:rsidR="00463E8F" w:rsidRPr="00372FEF" w:rsidRDefault="00463E8F" w:rsidP="00C508E2">
      <w:pPr>
        <w:pStyle w:val="afa"/>
        <w:numPr>
          <w:ilvl w:val="0"/>
          <w:numId w:val="21"/>
        </w:numPr>
        <w:rPr>
          <w:rFonts w:ascii="Times New Roman" w:hAnsi="Times New Roman" w:cs="Times New Roman"/>
        </w:rPr>
      </w:pPr>
      <w:r w:rsidRPr="00372FEF">
        <w:rPr>
          <w:rFonts w:ascii="Times New Roman" w:hAnsi="Times New Roman" w:cs="Times New Roman"/>
        </w:rPr>
        <w:t>Служба доставки</w:t>
      </w:r>
    </w:p>
    <w:p w:rsidR="00463E8F" w:rsidRPr="00372FEF" w:rsidRDefault="00463E8F" w:rsidP="00C508E2">
      <w:pPr>
        <w:pStyle w:val="afa"/>
        <w:numPr>
          <w:ilvl w:val="0"/>
          <w:numId w:val="21"/>
        </w:numPr>
        <w:rPr>
          <w:rFonts w:ascii="Times New Roman" w:hAnsi="Times New Roman" w:cs="Times New Roman"/>
        </w:rPr>
      </w:pPr>
      <w:r w:rsidRPr="000172E6">
        <w:rPr>
          <w:rFonts w:ascii="Times New Roman" w:hAnsi="Times New Roman" w:cs="Times New Roman"/>
        </w:rPr>
        <w:t>Заказ товара</w:t>
      </w:r>
    </w:p>
    <w:p w:rsidR="00463E8F" w:rsidRPr="00372FEF" w:rsidRDefault="00463E8F" w:rsidP="00C508E2">
      <w:pPr>
        <w:pStyle w:val="afa"/>
        <w:numPr>
          <w:ilvl w:val="0"/>
          <w:numId w:val="21"/>
        </w:numPr>
        <w:rPr>
          <w:rFonts w:ascii="Times New Roman" w:hAnsi="Times New Roman" w:cs="Times New Roman"/>
        </w:rPr>
      </w:pPr>
      <w:r w:rsidRPr="000172E6">
        <w:rPr>
          <w:rFonts w:ascii="Times New Roman" w:hAnsi="Times New Roman" w:cs="Times New Roman"/>
        </w:rPr>
        <w:t>Заказ доставки</w:t>
      </w:r>
    </w:p>
    <w:p w:rsidR="00463E8F" w:rsidRDefault="00463E8F" w:rsidP="00463E8F">
      <w:pPr>
        <w:pStyle w:val="afa"/>
        <w:rPr>
          <w:rFonts w:ascii="Times New Roman" w:hAnsi="Times New Roman" w:cs="Times New Roman"/>
        </w:rPr>
      </w:pPr>
    </w:p>
    <w:p w:rsidR="00463E8F" w:rsidRPr="007E29DA" w:rsidRDefault="00463E8F" w:rsidP="00463E8F">
      <w:pPr>
        <w:shd w:val="clear" w:color="auto" w:fill="FFFFFF"/>
        <w:spacing w:before="300"/>
        <w:outlineLvl w:val="3"/>
        <w:rPr>
          <w:b/>
          <w:bCs/>
          <w:color w:val="172B4D"/>
          <w:spacing w:val="-1"/>
          <w:sz w:val="21"/>
          <w:szCs w:val="21"/>
        </w:rPr>
      </w:pPr>
      <w:r w:rsidRPr="000172E6">
        <w:t xml:space="preserve">Требования к сущностям и </w:t>
      </w:r>
      <w:r w:rsidR="00D621D4">
        <w:t xml:space="preserve">их </w:t>
      </w:r>
      <w:r w:rsidRPr="000172E6">
        <w:t>параметрам:</w:t>
      </w:r>
    </w:p>
    <w:p w:rsidR="00463E8F" w:rsidRPr="000172E6" w:rsidRDefault="00463E8F" w:rsidP="00C508E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567" w:hanging="283"/>
        <w:rPr>
          <w:color w:val="172B4D"/>
          <w:sz w:val="21"/>
          <w:szCs w:val="21"/>
        </w:rPr>
      </w:pPr>
      <w:r w:rsidRPr="000172E6">
        <w:rPr>
          <w:color w:val="172B4D"/>
          <w:sz w:val="21"/>
          <w:szCs w:val="21"/>
        </w:rPr>
        <w:t>Любой идентификатор товара состоит только из числового кода</w:t>
      </w:r>
      <w:r w:rsidRPr="007E29DA">
        <w:rPr>
          <w:color w:val="172B4D"/>
          <w:sz w:val="21"/>
          <w:szCs w:val="21"/>
        </w:rPr>
        <w:t>.</w:t>
      </w:r>
    </w:p>
    <w:p w:rsidR="00463E8F" w:rsidRPr="000172E6" w:rsidRDefault="00463E8F" w:rsidP="00C508E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567" w:hanging="283"/>
        <w:rPr>
          <w:color w:val="172B4D"/>
          <w:sz w:val="21"/>
          <w:szCs w:val="21"/>
        </w:rPr>
      </w:pPr>
      <w:r w:rsidRPr="000172E6">
        <w:rPr>
          <w:color w:val="172B4D"/>
          <w:sz w:val="21"/>
          <w:szCs w:val="21"/>
        </w:rPr>
        <w:t>Любой номер заказа состоит только из числового кода</w:t>
      </w:r>
      <w:r w:rsidRPr="007E29DA">
        <w:rPr>
          <w:color w:val="172B4D"/>
          <w:sz w:val="21"/>
          <w:szCs w:val="21"/>
        </w:rPr>
        <w:t>.</w:t>
      </w:r>
    </w:p>
    <w:p w:rsidR="00463E8F" w:rsidRDefault="00806B9F" w:rsidP="00C508E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567" w:hanging="283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Цена товара</w:t>
      </w:r>
      <w:r w:rsidRPr="00806B9F">
        <w:rPr>
          <w:color w:val="172B4D"/>
          <w:sz w:val="21"/>
          <w:szCs w:val="21"/>
        </w:rPr>
        <w:t xml:space="preserve"> </w:t>
      </w:r>
      <w:r>
        <w:rPr>
          <w:color w:val="172B4D"/>
          <w:sz w:val="21"/>
          <w:szCs w:val="21"/>
        </w:rPr>
        <w:t xml:space="preserve">выражена </w:t>
      </w:r>
      <w:r w:rsidR="00463E8F" w:rsidRPr="000172E6">
        <w:rPr>
          <w:color w:val="172B4D"/>
          <w:sz w:val="21"/>
          <w:szCs w:val="21"/>
        </w:rPr>
        <w:t>в целых рублях (без копеек).</w:t>
      </w:r>
    </w:p>
    <w:p w:rsidR="00463E8F" w:rsidRPr="007E29DA" w:rsidRDefault="00463E8F" w:rsidP="00C508E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567" w:hanging="283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Фото </w:t>
      </w:r>
      <w:r w:rsidR="00806B9F">
        <w:rPr>
          <w:color w:val="172B4D"/>
          <w:sz w:val="21"/>
          <w:szCs w:val="21"/>
        </w:rPr>
        <w:t xml:space="preserve">всех </w:t>
      </w:r>
      <w:r>
        <w:rPr>
          <w:color w:val="172B4D"/>
          <w:sz w:val="21"/>
          <w:szCs w:val="21"/>
        </w:rPr>
        <w:t>товар</w:t>
      </w:r>
      <w:r w:rsidR="00806B9F">
        <w:rPr>
          <w:color w:val="172B4D"/>
          <w:sz w:val="21"/>
          <w:szCs w:val="21"/>
        </w:rPr>
        <w:t>ов</w:t>
      </w:r>
      <w:r>
        <w:rPr>
          <w:color w:val="172B4D"/>
          <w:sz w:val="21"/>
          <w:szCs w:val="21"/>
        </w:rPr>
        <w:t xml:space="preserve"> хранятся в БД в виде ссылок на </w:t>
      </w:r>
      <w:r>
        <w:rPr>
          <w:color w:val="172B4D"/>
          <w:sz w:val="21"/>
          <w:szCs w:val="21"/>
          <w:lang w:val="en-US"/>
        </w:rPr>
        <w:t>ftp</w:t>
      </w:r>
      <w:r>
        <w:rPr>
          <w:color w:val="172B4D"/>
          <w:sz w:val="21"/>
          <w:szCs w:val="21"/>
        </w:rPr>
        <w:t>-хранилище</w:t>
      </w:r>
    </w:p>
    <w:p w:rsidR="00463E8F" w:rsidRPr="00372FEF" w:rsidRDefault="00463E8F" w:rsidP="00463E8F">
      <w:pPr>
        <w:shd w:val="clear" w:color="auto" w:fill="FFFFFF"/>
        <w:spacing w:before="150"/>
      </w:pPr>
      <w:r w:rsidRPr="007E29DA">
        <w:rPr>
          <w:color w:val="172B4D"/>
          <w:sz w:val="21"/>
          <w:szCs w:val="21"/>
        </w:rPr>
        <w:t xml:space="preserve">Табл. 1 – Описание всех </w:t>
      </w:r>
      <w:r w:rsidRPr="000172E6">
        <w:rPr>
          <w:color w:val="172B4D"/>
          <w:sz w:val="21"/>
          <w:szCs w:val="21"/>
        </w:rPr>
        <w:t>параметров сущности «товар»</w:t>
      </w:r>
    </w:p>
    <w:tbl>
      <w:tblPr>
        <w:tblpPr w:leftFromText="180" w:rightFromText="180" w:vertAnchor="text" w:horzAnchor="margin" w:tblpY="53"/>
        <w:tblW w:w="99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435"/>
        <w:gridCol w:w="1426"/>
        <w:gridCol w:w="1692"/>
        <w:gridCol w:w="426"/>
        <w:gridCol w:w="1275"/>
        <w:gridCol w:w="1427"/>
        <w:gridCol w:w="1701"/>
      </w:tblGrid>
      <w:tr w:rsidR="00463E8F" w:rsidRPr="000172E6" w:rsidTr="00463E8F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№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параметра (рус)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Тип данных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атрибута в БД (</w:t>
            </w:r>
            <w:proofErr w:type="spellStart"/>
            <w:r w:rsidRPr="000172E6">
              <w:rPr>
                <w:b/>
                <w:bCs/>
                <w:szCs w:val="24"/>
              </w:rPr>
              <w:t>англ</w:t>
            </w:r>
            <w:proofErr w:type="spellEnd"/>
            <w:r w:rsidRPr="000172E6">
              <w:rPr>
                <w:b/>
                <w:bCs/>
                <w:szCs w:val="24"/>
              </w:rPr>
              <w:t>)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О/Н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Значение по умолчанию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Ограничения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Пример или набор возможных данных или/и примечание</w:t>
            </w:r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1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ID товара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  <w:lang w:val="en-US"/>
              </w:rPr>
              <w:t>Int</w:t>
            </w:r>
            <w:proofErr w:type="spellEnd"/>
            <w:r w:rsidRPr="000172E6">
              <w:rPr>
                <w:szCs w:val="24"/>
              </w:rPr>
              <w:t>8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</w:rPr>
              <w:t>good_</w:t>
            </w:r>
            <w:r w:rsidRPr="007E29DA">
              <w:rPr>
                <w:szCs w:val="24"/>
              </w:rPr>
              <w:t>id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00000000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oт</w:t>
            </w:r>
            <w:proofErr w:type="spellEnd"/>
            <w:r w:rsidRPr="007E29DA">
              <w:rPr>
                <w:szCs w:val="24"/>
              </w:rPr>
              <w:t> 1 до 99999999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unique</w:t>
            </w:r>
            <w:proofErr w:type="spellEnd"/>
            <w:r w:rsidRPr="007E29DA">
              <w:rPr>
                <w:szCs w:val="24"/>
              </w:rPr>
              <w:t xml:space="preserve"> (целое число с </w:t>
            </w:r>
            <w:proofErr w:type="spellStart"/>
            <w:r w:rsidRPr="007E29DA">
              <w:rPr>
                <w:szCs w:val="24"/>
              </w:rPr>
              <w:t>автоувеличением</w:t>
            </w:r>
            <w:proofErr w:type="spellEnd"/>
            <w:r w:rsidRPr="007E29DA">
              <w:rPr>
                <w:szCs w:val="24"/>
              </w:rPr>
              <w:t>)</w:t>
            </w:r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2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Наименование товара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varchar</w:t>
            </w:r>
            <w:proofErr w:type="spellEnd"/>
            <w:r w:rsidRPr="007E29DA">
              <w:rPr>
                <w:szCs w:val="24"/>
              </w:rPr>
              <w:t>(32)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color w:val="172B4D"/>
                <w:szCs w:val="24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Cs w:val="24"/>
              </w:rPr>
              <w:t>ood</w:t>
            </w:r>
            <w:proofErr w:type="spellEnd"/>
            <w:r w:rsidRPr="000172E6">
              <w:rPr>
                <w:szCs w:val="24"/>
              </w:rPr>
              <w:t>_</w:t>
            </w:r>
            <w:r w:rsidRPr="000172E6">
              <w:rPr>
                <w:szCs w:val="24"/>
                <w:lang w:val="en-US"/>
              </w:rPr>
              <w:t>name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тест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  <w:lang w:val="en-US"/>
              </w:rPr>
            </w:pPr>
            <w:r w:rsidRPr="000172E6">
              <w:rPr>
                <w:szCs w:val="24"/>
                <w:lang w:val="en-US"/>
              </w:rPr>
              <w:t>non</w:t>
            </w:r>
            <w:proofErr w:type="spellStart"/>
            <w:r w:rsidRPr="007E29DA">
              <w:rPr>
                <w:szCs w:val="24"/>
              </w:rPr>
              <w:t>unique</w:t>
            </w:r>
            <w:proofErr w:type="spellEnd"/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3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 xml:space="preserve">Цена товара 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  <w:lang w:val="en-US"/>
              </w:rPr>
              <w:t>Int</w:t>
            </w:r>
            <w:proofErr w:type="spellEnd"/>
            <w:r w:rsidRPr="000172E6">
              <w:rPr>
                <w:szCs w:val="24"/>
              </w:rPr>
              <w:t>8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0172E6" w:rsidRDefault="00463E8F" w:rsidP="00463E8F">
            <w:pPr>
              <w:rPr>
                <w:lang w:val="en-US"/>
              </w:rPr>
            </w:pPr>
            <w:r w:rsidRPr="000172E6">
              <w:rPr>
                <w:color w:val="172B4D"/>
                <w:szCs w:val="24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Cs w:val="24"/>
              </w:rPr>
              <w:t>ood</w:t>
            </w:r>
            <w:proofErr w:type="spellEnd"/>
            <w:r w:rsidRPr="000172E6">
              <w:rPr>
                <w:szCs w:val="24"/>
              </w:rPr>
              <w:t>_</w:t>
            </w:r>
            <w:r w:rsidRPr="000172E6">
              <w:rPr>
                <w:szCs w:val="24"/>
                <w:lang w:val="en-US"/>
              </w:rPr>
              <w:t>price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от 1 до 99999999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  <w:lang w:val="en-US"/>
              </w:rPr>
              <w:t>non</w:t>
            </w:r>
            <w:proofErr w:type="spellStart"/>
            <w:r w:rsidRPr="007E29DA">
              <w:rPr>
                <w:szCs w:val="24"/>
              </w:rPr>
              <w:t>unique</w:t>
            </w:r>
            <w:proofErr w:type="spellEnd"/>
            <w:r w:rsidRPr="007E29DA">
              <w:rPr>
                <w:szCs w:val="24"/>
              </w:rPr>
              <w:t xml:space="preserve"> </w:t>
            </w:r>
            <w:r w:rsidRPr="000172E6">
              <w:rPr>
                <w:szCs w:val="24"/>
              </w:rPr>
              <w:t xml:space="preserve">(в </w:t>
            </w:r>
            <w:proofErr w:type="spellStart"/>
            <w:r w:rsidRPr="000172E6">
              <w:rPr>
                <w:szCs w:val="24"/>
              </w:rPr>
              <w:t>руб</w:t>
            </w:r>
            <w:proofErr w:type="spellEnd"/>
            <w:r w:rsidRPr="000172E6">
              <w:rPr>
                <w:szCs w:val="24"/>
              </w:rPr>
              <w:t>)</w:t>
            </w:r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4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Характеристики</w:t>
            </w:r>
            <w:r w:rsidRPr="000172E6">
              <w:rPr>
                <w:szCs w:val="24"/>
              </w:rPr>
              <w:t xml:space="preserve"> товара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text</w:t>
            </w:r>
            <w:proofErr w:type="spellEnd"/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</w:rPr>
              <w:t>good_</w:t>
            </w:r>
            <w:r w:rsidRPr="007E29DA">
              <w:rPr>
                <w:szCs w:val="24"/>
              </w:rPr>
              <w:t>description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Н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</w:rPr>
              <w:t>non</w:t>
            </w:r>
            <w:r w:rsidRPr="007E29DA">
              <w:rPr>
                <w:szCs w:val="24"/>
              </w:rPr>
              <w:t>unique</w:t>
            </w:r>
            <w:proofErr w:type="spellEnd"/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Фото товара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(64)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  <w:lang w:val="en-US"/>
              </w:rPr>
            </w:pPr>
            <w:r w:rsidRPr="000172E6">
              <w:rPr>
                <w:color w:val="172B4D"/>
                <w:szCs w:val="24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Cs w:val="24"/>
              </w:rPr>
              <w:t>ood</w:t>
            </w:r>
            <w:proofErr w:type="spellEnd"/>
            <w:r w:rsidRPr="000172E6">
              <w:rPr>
                <w:szCs w:val="24"/>
              </w:rPr>
              <w:t>_</w:t>
            </w:r>
            <w:proofErr w:type="spellStart"/>
            <w:r>
              <w:rPr>
                <w:szCs w:val="24"/>
                <w:lang w:val="en-US"/>
              </w:rPr>
              <w:t>foto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Н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</w:rPr>
              <w:t>non</w:t>
            </w:r>
            <w:r w:rsidRPr="007E29DA">
              <w:rPr>
                <w:szCs w:val="24"/>
              </w:rPr>
              <w:t>unique</w:t>
            </w:r>
            <w:proofErr w:type="spellEnd"/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Со</w:t>
            </w:r>
            <w:r w:rsidRPr="000172E6">
              <w:rPr>
                <w:szCs w:val="24"/>
                <w:lang w:val="en-US"/>
              </w:rPr>
              <w:t>c</w:t>
            </w:r>
            <w:proofErr w:type="spellStart"/>
            <w:r w:rsidRPr="000172E6">
              <w:rPr>
                <w:szCs w:val="24"/>
              </w:rPr>
              <w:t>тояние</w:t>
            </w:r>
            <w:proofErr w:type="spellEnd"/>
            <w:r w:rsidRPr="000172E6">
              <w:rPr>
                <w:szCs w:val="24"/>
              </w:rPr>
              <w:t xml:space="preserve"> товара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varchar</w:t>
            </w:r>
            <w:proofErr w:type="spellEnd"/>
            <w:r w:rsidRPr="007E29DA">
              <w:rPr>
                <w:szCs w:val="24"/>
              </w:rPr>
              <w:t>(</w:t>
            </w:r>
            <w:r w:rsidRPr="000172E6">
              <w:rPr>
                <w:szCs w:val="24"/>
              </w:rPr>
              <w:t>8</w:t>
            </w:r>
            <w:r w:rsidRPr="007E29DA">
              <w:rPr>
                <w:szCs w:val="24"/>
              </w:rPr>
              <w:t>)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  <w:lang w:val="en-US"/>
              </w:rPr>
            </w:pPr>
            <w:r w:rsidRPr="000172E6">
              <w:rPr>
                <w:szCs w:val="24"/>
                <w:lang w:val="en-US"/>
              </w:rPr>
              <w:t>good condition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4 типа: новый (</w:t>
            </w:r>
            <w:r w:rsidRPr="000172E6">
              <w:rPr>
                <w:szCs w:val="24"/>
                <w:lang w:val="en-US"/>
              </w:rPr>
              <w:t>new</w:t>
            </w:r>
            <w:r w:rsidRPr="000172E6">
              <w:rPr>
                <w:szCs w:val="24"/>
              </w:rPr>
              <w:t>), уцененный (</w:t>
            </w:r>
            <w:proofErr w:type="spellStart"/>
            <w:r w:rsidRPr="000172E6">
              <w:rPr>
                <w:szCs w:val="24"/>
              </w:rPr>
              <w:t>discounted</w:t>
            </w:r>
            <w:proofErr w:type="spellEnd"/>
            <w:r w:rsidRPr="000172E6">
              <w:rPr>
                <w:szCs w:val="24"/>
              </w:rPr>
              <w:t>),</w:t>
            </w:r>
            <w:r w:rsidRPr="000172E6">
              <w:rPr>
                <w:color w:val="000000"/>
                <w:sz w:val="36"/>
                <w:szCs w:val="36"/>
              </w:rPr>
              <w:t xml:space="preserve"> </w:t>
            </w:r>
            <w:r w:rsidRPr="000172E6">
              <w:rPr>
                <w:szCs w:val="24"/>
              </w:rPr>
              <w:t>возращенный (</w:t>
            </w:r>
            <w:proofErr w:type="spellStart"/>
            <w:r w:rsidRPr="000172E6">
              <w:rPr>
                <w:szCs w:val="24"/>
              </w:rPr>
              <w:t>returned</w:t>
            </w:r>
            <w:proofErr w:type="spellEnd"/>
            <w:r w:rsidRPr="000172E6">
              <w:rPr>
                <w:szCs w:val="24"/>
              </w:rPr>
              <w:t>), дефектный (</w:t>
            </w:r>
            <w:r w:rsidRPr="000172E6">
              <w:rPr>
                <w:szCs w:val="24"/>
                <w:lang w:val="en-US"/>
              </w:rPr>
              <w:t>broken</w:t>
            </w:r>
            <w:r w:rsidRPr="000172E6">
              <w:rPr>
                <w:szCs w:val="24"/>
              </w:rPr>
              <w:t>)</w:t>
            </w:r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 xml:space="preserve">Дата начала гарантии 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timestamp</w:t>
            </w:r>
            <w:proofErr w:type="spellEnd"/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  <w:lang w:val="en-US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ood</w:t>
            </w:r>
            <w:proofErr w:type="spellEnd"/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_</w:t>
            </w: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wstart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 xml:space="preserve">Не ранее </w:t>
            </w:r>
            <w:proofErr w:type="spellStart"/>
            <w:r w:rsidRPr="000172E6">
              <w:rPr>
                <w:szCs w:val="24"/>
              </w:rPr>
              <w:t>текушей</w:t>
            </w:r>
            <w:proofErr w:type="spellEnd"/>
            <w:r w:rsidRPr="000172E6">
              <w:rPr>
                <w:szCs w:val="24"/>
              </w:rPr>
              <w:t xml:space="preserve"> даты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2021-05-23 23:59:59</w:t>
            </w:r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387ABD">
            <w:pPr>
              <w:rPr>
                <w:szCs w:val="24"/>
              </w:rPr>
            </w:pPr>
            <w:r w:rsidRPr="000172E6">
              <w:rPr>
                <w:szCs w:val="24"/>
              </w:rPr>
              <w:t>Дата завершения гарантии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timestamp</w:t>
            </w:r>
            <w:proofErr w:type="spellEnd"/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ood</w:t>
            </w:r>
            <w:proofErr w:type="spellEnd"/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_wend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Не более 25 лет от начала гарантии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2021-05-23 23:59:59</w:t>
            </w:r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Производитель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(64)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  <w:lang w:val="en-US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ood</w:t>
            </w:r>
            <w:proofErr w:type="spellEnd"/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_</w:t>
            </w:r>
            <w:r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manufacturer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Apple Inc.</w:t>
            </w:r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Д</w:t>
            </w:r>
            <w:r w:rsidRPr="00D36D83">
              <w:rPr>
                <w:szCs w:val="24"/>
              </w:rPr>
              <w:t>оступность самовывоза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ood</w:t>
            </w:r>
            <w:proofErr w:type="spellEnd"/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_</w:t>
            </w:r>
            <w:proofErr w:type="spellStart"/>
            <w:r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selfdelivery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Только 2 варианта</w:t>
            </w:r>
            <w:r w:rsidRPr="009728BC">
              <w:rPr>
                <w:szCs w:val="24"/>
              </w:rPr>
              <w:t xml:space="preserve">: </w:t>
            </w:r>
            <w:r>
              <w:rPr>
                <w:szCs w:val="24"/>
              </w:rPr>
              <w:t>да (</w:t>
            </w:r>
            <w:r>
              <w:rPr>
                <w:szCs w:val="24"/>
                <w:lang w:val="en-US"/>
              </w:rPr>
              <w:t>Yes</w:t>
            </w:r>
            <w:r>
              <w:rPr>
                <w:szCs w:val="24"/>
              </w:rPr>
              <w:t>), нет (</w:t>
            </w:r>
            <w:r>
              <w:rPr>
                <w:szCs w:val="24"/>
                <w:lang w:val="en-US"/>
              </w:rPr>
              <w:t>No</w:t>
            </w:r>
            <w:r w:rsidRPr="009728BC">
              <w:rPr>
                <w:szCs w:val="24"/>
              </w:rPr>
              <w:t>)</w:t>
            </w:r>
          </w:p>
        </w:tc>
      </w:tr>
      <w:tr w:rsidR="00463E8F" w:rsidRPr="000172E6" w:rsidTr="00463E8F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Д</w:t>
            </w:r>
            <w:r w:rsidRPr="00D36D83">
              <w:rPr>
                <w:szCs w:val="24"/>
              </w:rPr>
              <w:t>оступность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доставки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ood</w:t>
            </w:r>
            <w:proofErr w:type="spellEnd"/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_</w:t>
            </w:r>
            <w:r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delivery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Только 2 варианта</w:t>
            </w:r>
            <w:r w:rsidRPr="009728BC">
              <w:rPr>
                <w:szCs w:val="24"/>
              </w:rPr>
              <w:t xml:space="preserve">: </w:t>
            </w:r>
            <w:r>
              <w:rPr>
                <w:szCs w:val="24"/>
              </w:rPr>
              <w:t>да (</w:t>
            </w:r>
            <w:r>
              <w:rPr>
                <w:szCs w:val="24"/>
                <w:lang w:val="en-US"/>
              </w:rPr>
              <w:t>Yes</w:t>
            </w:r>
            <w:r>
              <w:rPr>
                <w:szCs w:val="24"/>
              </w:rPr>
              <w:t>), нет (</w:t>
            </w:r>
            <w:r>
              <w:rPr>
                <w:szCs w:val="24"/>
                <w:lang w:val="en-US"/>
              </w:rPr>
              <w:t>No</w:t>
            </w:r>
            <w:r w:rsidRPr="009728BC">
              <w:rPr>
                <w:szCs w:val="24"/>
              </w:rPr>
              <w:t>)</w:t>
            </w:r>
          </w:p>
        </w:tc>
      </w:tr>
    </w:tbl>
    <w:p w:rsidR="00463E8F" w:rsidRPr="000172E6" w:rsidRDefault="00463E8F" w:rsidP="00463E8F">
      <w:pPr>
        <w:jc w:val="center"/>
      </w:pPr>
    </w:p>
    <w:p w:rsidR="00463E8F" w:rsidRPr="007E29DA" w:rsidRDefault="00463E8F" w:rsidP="00463E8F">
      <w:pPr>
        <w:shd w:val="clear" w:color="auto" w:fill="FFFFFF"/>
        <w:spacing w:before="150"/>
        <w:rPr>
          <w:color w:val="172B4D"/>
          <w:sz w:val="21"/>
          <w:szCs w:val="21"/>
        </w:rPr>
      </w:pPr>
      <w:r w:rsidRPr="007E29DA">
        <w:rPr>
          <w:color w:val="172B4D"/>
          <w:sz w:val="21"/>
          <w:szCs w:val="21"/>
        </w:rPr>
        <w:t>Примечания:</w:t>
      </w:r>
    </w:p>
    <w:p w:rsidR="00463E8F" w:rsidRPr="007E29DA" w:rsidRDefault="00463E8F" w:rsidP="00C508E2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rPr>
          <w:color w:val="172B4D"/>
          <w:sz w:val="21"/>
          <w:szCs w:val="21"/>
        </w:rPr>
      </w:pPr>
      <w:r w:rsidRPr="007E29DA">
        <w:rPr>
          <w:color w:val="172B4D"/>
          <w:sz w:val="21"/>
          <w:szCs w:val="21"/>
        </w:rPr>
        <w:t xml:space="preserve">О – обязательный, Н – необязательный (в смысле, что в случае Н параметр может принимать значение </w:t>
      </w:r>
      <w:proofErr w:type="spellStart"/>
      <w:r w:rsidRPr="007E29DA">
        <w:rPr>
          <w:color w:val="172B4D"/>
          <w:sz w:val="21"/>
          <w:szCs w:val="21"/>
        </w:rPr>
        <w:t>Null</w:t>
      </w:r>
      <w:proofErr w:type="spellEnd"/>
      <w:r w:rsidRPr="007E29DA">
        <w:rPr>
          <w:color w:val="172B4D"/>
          <w:sz w:val="21"/>
          <w:szCs w:val="21"/>
        </w:rPr>
        <w:t xml:space="preserve">, а при </w:t>
      </w:r>
      <w:proofErr w:type="gramStart"/>
      <w:r w:rsidRPr="007E29DA">
        <w:rPr>
          <w:color w:val="172B4D"/>
          <w:sz w:val="21"/>
          <w:szCs w:val="21"/>
        </w:rPr>
        <w:t>О</w:t>
      </w:r>
      <w:proofErr w:type="gramEnd"/>
      <w:r w:rsidRPr="007E29DA">
        <w:rPr>
          <w:color w:val="172B4D"/>
          <w:sz w:val="21"/>
          <w:szCs w:val="21"/>
        </w:rPr>
        <w:t xml:space="preserve"> – не может).</w:t>
      </w:r>
    </w:p>
    <w:p w:rsidR="00463E8F" w:rsidRPr="009728BC" w:rsidRDefault="00387ABD" w:rsidP="00463E8F">
      <w:pPr>
        <w:shd w:val="clear" w:color="auto" w:fill="FFFFFF"/>
        <w:spacing w:before="15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Табл. 2</w:t>
      </w:r>
      <w:r w:rsidR="00463E8F" w:rsidRPr="009728BC">
        <w:rPr>
          <w:color w:val="172B4D"/>
          <w:sz w:val="21"/>
          <w:szCs w:val="21"/>
        </w:rPr>
        <w:t xml:space="preserve"> – Описание всех параметров сущности «</w:t>
      </w:r>
      <w:r w:rsidR="00463E8F" w:rsidRPr="009728BC">
        <w:t>Магазин</w:t>
      </w:r>
      <w:r w:rsidR="00463E8F" w:rsidRPr="009728BC">
        <w:rPr>
          <w:color w:val="172B4D"/>
          <w:sz w:val="21"/>
          <w:szCs w:val="21"/>
        </w:rPr>
        <w:t>»</w:t>
      </w:r>
    </w:p>
    <w:tbl>
      <w:tblPr>
        <w:tblW w:w="9924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435"/>
        <w:gridCol w:w="1426"/>
        <w:gridCol w:w="1692"/>
        <w:gridCol w:w="426"/>
        <w:gridCol w:w="1275"/>
        <w:gridCol w:w="1427"/>
        <w:gridCol w:w="1701"/>
      </w:tblGrid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№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параметра (рус)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Тип данных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атрибута в БД (</w:t>
            </w:r>
            <w:proofErr w:type="spellStart"/>
            <w:r w:rsidRPr="000172E6">
              <w:rPr>
                <w:b/>
                <w:bCs/>
                <w:szCs w:val="24"/>
              </w:rPr>
              <w:t>англ</w:t>
            </w:r>
            <w:proofErr w:type="spellEnd"/>
            <w:r w:rsidRPr="000172E6">
              <w:rPr>
                <w:b/>
                <w:bCs/>
                <w:szCs w:val="24"/>
              </w:rPr>
              <w:t>)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О/Н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Значение по умолчанию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Ограничения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Пример или набор возможных данных или/и примечание</w:t>
            </w:r>
          </w:p>
        </w:tc>
      </w:tr>
      <w:tr w:rsidR="00463E8F" w:rsidRPr="000172E6" w:rsidTr="00387ABD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1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 xml:space="preserve">ID </w:t>
            </w:r>
            <w:r>
              <w:rPr>
                <w:szCs w:val="24"/>
              </w:rPr>
              <w:t xml:space="preserve">магазина 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  <w:lang w:val="en-US"/>
              </w:rPr>
              <w:t>Int</w:t>
            </w:r>
            <w:proofErr w:type="spellEnd"/>
            <w:r>
              <w:rPr>
                <w:szCs w:val="24"/>
              </w:rPr>
              <w:t>6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Shop_</w:t>
            </w:r>
            <w:proofErr w:type="spellStart"/>
            <w:r w:rsidRPr="007E29DA">
              <w:rPr>
                <w:szCs w:val="24"/>
              </w:rPr>
              <w:t>id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000000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oт</w:t>
            </w:r>
            <w:proofErr w:type="spellEnd"/>
            <w:r w:rsidRPr="007E29DA">
              <w:rPr>
                <w:szCs w:val="24"/>
              </w:rPr>
              <w:t> 1 до 999999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unique</w:t>
            </w:r>
            <w:proofErr w:type="spellEnd"/>
            <w:r w:rsidRPr="007E29DA">
              <w:rPr>
                <w:szCs w:val="24"/>
              </w:rPr>
              <w:t xml:space="preserve"> (целое число с </w:t>
            </w:r>
            <w:proofErr w:type="spellStart"/>
            <w:r w:rsidRPr="007E29DA">
              <w:rPr>
                <w:szCs w:val="24"/>
              </w:rPr>
              <w:t>автоувеличением</w:t>
            </w:r>
            <w:proofErr w:type="spellEnd"/>
            <w:r w:rsidRPr="007E29DA">
              <w:rPr>
                <w:szCs w:val="24"/>
              </w:rPr>
              <w:t>)</w:t>
            </w:r>
          </w:p>
        </w:tc>
      </w:tr>
      <w:tr w:rsidR="00463E8F" w:rsidRPr="000172E6" w:rsidTr="00387ABD"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 xml:space="preserve">Почтовый адрес 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(128)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Shop_</w:t>
            </w:r>
            <w:proofErr w:type="spellStart"/>
            <w:r>
              <w:rPr>
                <w:szCs w:val="24"/>
              </w:rPr>
              <w:t>location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</w:t>
            </w:r>
            <w:proofErr w:type="spellStart"/>
            <w:r w:rsidRPr="007E29DA">
              <w:rPr>
                <w:szCs w:val="24"/>
              </w:rPr>
              <w:t>nique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</w:p>
        </w:tc>
      </w:tr>
    </w:tbl>
    <w:p w:rsidR="00463E8F" w:rsidRDefault="00463E8F" w:rsidP="00463E8F">
      <w:pPr>
        <w:jc w:val="center"/>
      </w:pPr>
    </w:p>
    <w:p w:rsidR="00463E8F" w:rsidRPr="009728BC" w:rsidRDefault="00463E8F" w:rsidP="00463E8F">
      <w:pPr>
        <w:shd w:val="clear" w:color="auto" w:fill="FFFFFF"/>
        <w:spacing w:before="15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Табл. </w:t>
      </w:r>
      <w:r w:rsidR="00387ABD">
        <w:rPr>
          <w:color w:val="172B4D"/>
          <w:sz w:val="21"/>
          <w:szCs w:val="21"/>
        </w:rPr>
        <w:t>3</w:t>
      </w:r>
      <w:r w:rsidRPr="009728BC">
        <w:rPr>
          <w:color w:val="172B4D"/>
          <w:sz w:val="21"/>
          <w:szCs w:val="21"/>
        </w:rPr>
        <w:t xml:space="preserve"> – Описание всех параметров сущности «</w:t>
      </w:r>
      <w:r>
        <w:rPr>
          <w:szCs w:val="24"/>
        </w:rPr>
        <w:t>п</w:t>
      </w:r>
      <w:r w:rsidRPr="000172E6">
        <w:rPr>
          <w:szCs w:val="24"/>
        </w:rPr>
        <w:t>артнерски</w:t>
      </w:r>
      <w:r>
        <w:rPr>
          <w:szCs w:val="24"/>
        </w:rPr>
        <w:t>й пункт</w:t>
      </w:r>
      <w:r w:rsidRPr="009728BC">
        <w:rPr>
          <w:color w:val="172B4D"/>
          <w:sz w:val="21"/>
          <w:szCs w:val="21"/>
        </w:rPr>
        <w:t>»</w:t>
      </w:r>
    </w:p>
    <w:tbl>
      <w:tblPr>
        <w:tblW w:w="9924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435"/>
        <w:gridCol w:w="1426"/>
        <w:gridCol w:w="1692"/>
        <w:gridCol w:w="426"/>
        <w:gridCol w:w="1275"/>
        <w:gridCol w:w="1427"/>
        <w:gridCol w:w="1701"/>
      </w:tblGrid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№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параметра (рус)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Тип данных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атрибута в БД (</w:t>
            </w:r>
            <w:proofErr w:type="spellStart"/>
            <w:r w:rsidRPr="000172E6">
              <w:rPr>
                <w:b/>
                <w:bCs/>
                <w:szCs w:val="24"/>
              </w:rPr>
              <w:t>англ</w:t>
            </w:r>
            <w:proofErr w:type="spellEnd"/>
            <w:r w:rsidRPr="000172E6">
              <w:rPr>
                <w:b/>
                <w:bCs/>
                <w:szCs w:val="24"/>
              </w:rPr>
              <w:t>)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О/Н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Значение по умолчанию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Ограничения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Пример или набор возможных данных или/и примечание</w:t>
            </w:r>
          </w:p>
        </w:tc>
      </w:tr>
      <w:tr w:rsidR="00463E8F" w:rsidRPr="005D0361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color w:val="172B4D"/>
                <w:sz w:val="21"/>
                <w:szCs w:val="21"/>
              </w:rPr>
            </w:pPr>
            <w:r w:rsidRPr="007E29DA">
              <w:rPr>
                <w:color w:val="172B4D"/>
                <w:sz w:val="21"/>
                <w:szCs w:val="21"/>
              </w:rPr>
              <w:t>1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color w:val="172B4D"/>
                <w:sz w:val="21"/>
                <w:szCs w:val="21"/>
              </w:rPr>
            </w:pPr>
            <w:r w:rsidRPr="005D0361">
              <w:rPr>
                <w:color w:val="172B4D"/>
                <w:sz w:val="21"/>
                <w:szCs w:val="21"/>
              </w:rPr>
              <w:t xml:space="preserve">ID магазина 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color w:val="172B4D"/>
                <w:sz w:val="21"/>
                <w:szCs w:val="21"/>
              </w:rPr>
            </w:pPr>
            <w:r w:rsidRPr="005D0361">
              <w:rPr>
                <w:color w:val="172B4D"/>
                <w:sz w:val="21"/>
                <w:szCs w:val="21"/>
              </w:rPr>
              <w:t>Int6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color w:val="172B4D"/>
                <w:sz w:val="21"/>
                <w:szCs w:val="21"/>
              </w:rPr>
            </w:pPr>
            <w:proofErr w:type="spellStart"/>
            <w:r w:rsidRPr="005D0361">
              <w:rPr>
                <w:color w:val="172B4D"/>
                <w:sz w:val="21"/>
                <w:szCs w:val="21"/>
              </w:rPr>
              <w:t>point_</w:t>
            </w:r>
            <w:r w:rsidRPr="007E29DA">
              <w:rPr>
                <w:color w:val="172B4D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color w:val="172B4D"/>
                <w:sz w:val="21"/>
                <w:szCs w:val="21"/>
              </w:rPr>
            </w:pPr>
            <w:r w:rsidRPr="007E29DA">
              <w:rPr>
                <w:color w:val="172B4D"/>
                <w:sz w:val="21"/>
                <w:szCs w:val="21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color w:val="172B4D"/>
                <w:sz w:val="21"/>
                <w:szCs w:val="21"/>
              </w:rPr>
            </w:pPr>
            <w:r w:rsidRPr="005D0361">
              <w:rPr>
                <w:color w:val="172B4D"/>
                <w:sz w:val="21"/>
                <w:szCs w:val="21"/>
              </w:rPr>
              <w:t>000000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color w:val="172B4D"/>
                <w:sz w:val="21"/>
                <w:szCs w:val="21"/>
              </w:rPr>
            </w:pPr>
            <w:proofErr w:type="spellStart"/>
            <w:r w:rsidRPr="007E29DA">
              <w:rPr>
                <w:color w:val="172B4D"/>
                <w:sz w:val="21"/>
                <w:szCs w:val="21"/>
              </w:rPr>
              <w:t>oт</w:t>
            </w:r>
            <w:proofErr w:type="spellEnd"/>
            <w:r w:rsidRPr="007E29DA">
              <w:rPr>
                <w:color w:val="172B4D"/>
                <w:sz w:val="21"/>
                <w:szCs w:val="21"/>
              </w:rPr>
              <w:t> 1 до 999999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color w:val="172B4D"/>
                <w:sz w:val="21"/>
                <w:szCs w:val="21"/>
              </w:rPr>
            </w:pPr>
            <w:proofErr w:type="spellStart"/>
            <w:r w:rsidRPr="007E29DA">
              <w:rPr>
                <w:color w:val="172B4D"/>
                <w:sz w:val="21"/>
                <w:szCs w:val="21"/>
              </w:rPr>
              <w:t>unique</w:t>
            </w:r>
            <w:proofErr w:type="spellEnd"/>
            <w:r w:rsidRPr="007E29DA">
              <w:rPr>
                <w:color w:val="172B4D"/>
                <w:sz w:val="21"/>
                <w:szCs w:val="21"/>
              </w:rPr>
              <w:t xml:space="preserve"> (целое число с </w:t>
            </w:r>
            <w:proofErr w:type="spellStart"/>
            <w:r w:rsidRPr="007E29DA">
              <w:rPr>
                <w:color w:val="172B4D"/>
                <w:sz w:val="21"/>
                <w:szCs w:val="21"/>
              </w:rPr>
              <w:t>автоувеличением</w:t>
            </w:r>
            <w:proofErr w:type="spellEnd"/>
            <w:r w:rsidRPr="007E29DA">
              <w:rPr>
                <w:color w:val="172B4D"/>
                <w:sz w:val="21"/>
                <w:szCs w:val="21"/>
              </w:rPr>
              <w:t>)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 xml:space="preserve">Почтовый адрес 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(128)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point_</w:t>
            </w:r>
            <w:proofErr w:type="spellStart"/>
            <w:r>
              <w:rPr>
                <w:szCs w:val="24"/>
              </w:rPr>
              <w:t>location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</w:t>
            </w:r>
            <w:proofErr w:type="spellStart"/>
            <w:r w:rsidRPr="007E29DA">
              <w:rPr>
                <w:szCs w:val="24"/>
              </w:rPr>
              <w:t>nique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</w:p>
        </w:tc>
      </w:tr>
    </w:tbl>
    <w:p w:rsidR="00463E8F" w:rsidRDefault="00463E8F" w:rsidP="00463E8F">
      <w:pPr>
        <w:jc w:val="center"/>
      </w:pPr>
    </w:p>
    <w:p w:rsidR="00463E8F" w:rsidRPr="009728BC" w:rsidRDefault="00463E8F" w:rsidP="00463E8F">
      <w:pPr>
        <w:shd w:val="clear" w:color="auto" w:fill="FFFFFF"/>
        <w:spacing w:before="150"/>
        <w:rPr>
          <w:color w:val="172B4D"/>
          <w:sz w:val="21"/>
          <w:szCs w:val="21"/>
        </w:rPr>
      </w:pPr>
      <w:r w:rsidRPr="005D0361">
        <w:rPr>
          <w:color w:val="172B4D"/>
          <w:sz w:val="21"/>
          <w:szCs w:val="21"/>
        </w:rPr>
        <w:t>Таб</w:t>
      </w:r>
      <w:r w:rsidR="00387ABD">
        <w:rPr>
          <w:color w:val="172B4D"/>
          <w:sz w:val="21"/>
          <w:szCs w:val="21"/>
        </w:rPr>
        <w:t>л. 4</w:t>
      </w:r>
      <w:r w:rsidRPr="005D0361">
        <w:rPr>
          <w:color w:val="172B4D"/>
          <w:sz w:val="21"/>
          <w:szCs w:val="21"/>
        </w:rPr>
        <w:t xml:space="preserve"> – Описание всех параметров сущности «</w:t>
      </w:r>
      <w:proofErr w:type="spellStart"/>
      <w:r w:rsidRPr="005D0361">
        <w:rPr>
          <w:color w:val="172B4D"/>
          <w:sz w:val="21"/>
          <w:szCs w:val="21"/>
        </w:rPr>
        <w:t>cлужба</w:t>
      </w:r>
      <w:proofErr w:type="spellEnd"/>
      <w:r w:rsidRPr="005D0361">
        <w:rPr>
          <w:color w:val="172B4D"/>
          <w:sz w:val="21"/>
          <w:szCs w:val="21"/>
        </w:rPr>
        <w:t xml:space="preserve"> доставки</w:t>
      </w:r>
      <w:r w:rsidRPr="009728BC">
        <w:rPr>
          <w:color w:val="172B4D"/>
          <w:sz w:val="21"/>
          <w:szCs w:val="21"/>
        </w:rPr>
        <w:t>»</w:t>
      </w:r>
    </w:p>
    <w:tbl>
      <w:tblPr>
        <w:tblW w:w="9924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435"/>
        <w:gridCol w:w="1426"/>
        <w:gridCol w:w="1692"/>
        <w:gridCol w:w="426"/>
        <w:gridCol w:w="1275"/>
        <w:gridCol w:w="1427"/>
        <w:gridCol w:w="1701"/>
      </w:tblGrid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№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параметра (рус)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Тип данных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атрибута в БД (</w:t>
            </w:r>
            <w:proofErr w:type="spellStart"/>
            <w:r w:rsidRPr="000172E6">
              <w:rPr>
                <w:b/>
                <w:bCs/>
                <w:szCs w:val="24"/>
              </w:rPr>
              <w:t>англ</w:t>
            </w:r>
            <w:proofErr w:type="spellEnd"/>
            <w:r w:rsidRPr="000172E6">
              <w:rPr>
                <w:b/>
                <w:bCs/>
                <w:szCs w:val="24"/>
              </w:rPr>
              <w:t>)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О/Н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Значение по умолчанию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Ограничения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Пример или набор возможных данных или/и примечание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1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 xml:space="preserve">ID </w:t>
            </w:r>
            <w:proofErr w:type="spellStart"/>
            <w:r>
              <w:rPr>
                <w:szCs w:val="24"/>
                <w:lang w:val="en-US"/>
              </w:rPr>
              <w:t>службы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  <w:lang w:val="en-US"/>
              </w:rPr>
              <w:t>Int</w:t>
            </w:r>
            <w:proofErr w:type="spellEnd"/>
            <w:r>
              <w:rPr>
                <w:szCs w:val="24"/>
              </w:rPr>
              <w:t>4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delservice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 w:rsidRPr="007E29DA">
              <w:rPr>
                <w:szCs w:val="24"/>
              </w:rPr>
              <w:t>id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000000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oт</w:t>
            </w:r>
            <w:proofErr w:type="spellEnd"/>
            <w:r>
              <w:rPr>
                <w:szCs w:val="24"/>
              </w:rPr>
              <w:t> 1 до 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unique</w:t>
            </w:r>
            <w:proofErr w:type="spellEnd"/>
            <w:r w:rsidRPr="007E29DA">
              <w:rPr>
                <w:szCs w:val="24"/>
              </w:rPr>
              <w:t xml:space="preserve"> (целое число с </w:t>
            </w:r>
            <w:proofErr w:type="spellStart"/>
            <w:r w:rsidRPr="007E29DA">
              <w:rPr>
                <w:szCs w:val="24"/>
              </w:rPr>
              <w:t>автоувеличением</w:t>
            </w:r>
            <w:proofErr w:type="spellEnd"/>
            <w:r w:rsidRPr="007E29DA">
              <w:rPr>
                <w:szCs w:val="24"/>
              </w:rPr>
              <w:t>)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 xml:space="preserve">Почтовый адрес 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(128)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delservice</w:t>
            </w:r>
            <w:proofErr w:type="spellEnd"/>
            <w:r>
              <w:rPr>
                <w:szCs w:val="24"/>
                <w:lang w:val="en-US"/>
              </w:rPr>
              <w:t xml:space="preserve"> _</w:t>
            </w:r>
            <w:proofErr w:type="spellStart"/>
            <w:r>
              <w:rPr>
                <w:szCs w:val="24"/>
              </w:rPr>
              <w:t>location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</w:t>
            </w:r>
            <w:proofErr w:type="spellStart"/>
            <w:r w:rsidRPr="007E29DA">
              <w:rPr>
                <w:szCs w:val="24"/>
              </w:rPr>
              <w:t>nique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</w:p>
        </w:tc>
      </w:tr>
    </w:tbl>
    <w:p w:rsidR="00463E8F" w:rsidRPr="005D0361" w:rsidRDefault="00463E8F" w:rsidP="00463E8F">
      <w:pPr>
        <w:rPr>
          <w:lang w:val="en-US"/>
        </w:rPr>
      </w:pPr>
    </w:p>
    <w:p w:rsidR="00463E8F" w:rsidRPr="005D0361" w:rsidRDefault="00387ABD" w:rsidP="00463E8F">
      <w:pPr>
        <w:shd w:val="clear" w:color="auto" w:fill="FFFFFF"/>
        <w:spacing w:before="15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Табл. 5</w:t>
      </w:r>
      <w:r w:rsidR="00463E8F" w:rsidRPr="005D0361">
        <w:rPr>
          <w:color w:val="172B4D"/>
          <w:sz w:val="21"/>
          <w:szCs w:val="21"/>
        </w:rPr>
        <w:t xml:space="preserve"> – Описание всех параметров сущности «</w:t>
      </w:r>
      <w:r w:rsidR="00463E8F">
        <w:rPr>
          <w:color w:val="172B4D"/>
          <w:sz w:val="21"/>
          <w:szCs w:val="21"/>
        </w:rPr>
        <w:t>заказ товар</w:t>
      </w:r>
      <w:r w:rsidR="00463E8F" w:rsidRPr="005D0361">
        <w:rPr>
          <w:color w:val="172B4D"/>
          <w:sz w:val="21"/>
          <w:szCs w:val="21"/>
        </w:rPr>
        <w:t>а»</w:t>
      </w:r>
    </w:p>
    <w:tbl>
      <w:tblPr>
        <w:tblW w:w="9924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435"/>
        <w:gridCol w:w="1426"/>
        <w:gridCol w:w="1692"/>
        <w:gridCol w:w="426"/>
        <w:gridCol w:w="1275"/>
        <w:gridCol w:w="1427"/>
        <w:gridCol w:w="1701"/>
      </w:tblGrid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№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параметра (рус)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Тип данных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атрибута в БД (</w:t>
            </w:r>
            <w:proofErr w:type="spellStart"/>
            <w:r w:rsidRPr="000172E6">
              <w:rPr>
                <w:b/>
                <w:bCs/>
                <w:szCs w:val="24"/>
              </w:rPr>
              <w:t>англ</w:t>
            </w:r>
            <w:proofErr w:type="spellEnd"/>
            <w:r w:rsidRPr="000172E6">
              <w:rPr>
                <w:b/>
                <w:bCs/>
                <w:szCs w:val="24"/>
              </w:rPr>
              <w:t>)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О/Н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Значение по умолчанию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Ограничения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Пример или набор возможных данных или/и примечание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1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 xml:space="preserve">ID </w:t>
            </w:r>
            <w:r>
              <w:rPr>
                <w:szCs w:val="24"/>
              </w:rPr>
              <w:t>заказа товара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  <w:lang w:val="en-US"/>
              </w:rPr>
              <w:t>Int</w:t>
            </w:r>
            <w:proofErr w:type="spellEnd"/>
            <w:r>
              <w:rPr>
                <w:szCs w:val="24"/>
              </w:rPr>
              <w:t>14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orderg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 w:rsidRPr="007E29DA">
              <w:rPr>
                <w:szCs w:val="24"/>
              </w:rPr>
              <w:t>id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000000</w:t>
            </w:r>
            <w:r>
              <w:rPr>
                <w:szCs w:val="24"/>
              </w:rPr>
              <w:t>00000000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oт</w:t>
            </w:r>
            <w:proofErr w:type="spellEnd"/>
            <w:r>
              <w:rPr>
                <w:szCs w:val="24"/>
              </w:rPr>
              <w:t> 1 до 99999999999999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unique</w:t>
            </w:r>
            <w:proofErr w:type="spellEnd"/>
            <w:r w:rsidRPr="007E29DA">
              <w:rPr>
                <w:szCs w:val="24"/>
              </w:rPr>
              <w:t xml:space="preserve"> (целое число с </w:t>
            </w:r>
            <w:proofErr w:type="spellStart"/>
            <w:r w:rsidRPr="007E29DA">
              <w:rPr>
                <w:szCs w:val="24"/>
              </w:rPr>
              <w:t>автоувеличением</w:t>
            </w:r>
            <w:proofErr w:type="spellEnd"/>
            <w:r w:rsidRPr="007E29DA">
              <w:rPr>
                <w:szCs w:val="24"/>
              </w:rPr>
              <w:t>)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Цена заказа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  <w:lang w:val="en-US"/>
              </w:rPr>
            </w:pPr>
            <w:proofErr w:type="spellStart"/>
            <w:r w:rsidRPr="000172E6">
              <w:rPr>
                <w:szCs w:val="24"/>
                <w:lang w:val="en-US"/>
              </w:rPr>
              <w:t>Int</w:t>
            </w:r>
            <w:proofErr w:type="spellEnd"/>
            <w:r>
              <w:rPr>
                <w:szCs w:val="24"/>
              </w:rPr>
              <w:t>12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orderg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>
              <w:rPr>
                <w:szCs w:val="24"/>
              </w:rPr>
              <w:t>price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000000</w:t>
            </w:r>
            <w:r>
              <w:rPr>
                <w:szCs w:val="24"/>
              </w:rPr>
              <w:t>000000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oт</w:t>
            </w:r>
            <w:proofErr w:type="spellEnd"/>
            <w:r>
              <w:rPr>
                <w:szCs w:val="24"/>
              </w:rPr>
              <w:t> 1 до 999999999999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Non</w:t>
            </w:r>
            <w:proofErr w:type="spellStart"/>
            <w:r w:rsidRPr="007E29DA">
              <w:rPr>
                <w:szCs w:val="24"/>
              </w:rPr>
              <w:t>unique</w:t>
            </w:r>
            <w:proofErr w:type="spellEnd"/>
          </w:p>
          <w:p w:rsidR="00463E8F" w:rsidRPr="00C67154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(в </w:t>
            </w:r>
            <w:proofErr w:type="spellStart"/>
            <w:r>
              <w:rPr>
                <w:szCs w:val="24"/>
              </w:rPr>
              <w:t>руб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Д</w:t>
            </w:r>
            <w:r w:rsidRPr="00D36D83">
              <w:rPr>
                <w:szCs w:val="24"/>
              </w:rPr>
              <w:t>оступность самовывоза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ood</w:t>
            </w:r>
            <w:proofErr w:type="spellEnd"/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_</w:t>
            </w:r>
            <w:proofErr w:type="spellStart"/>
            <w:r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selfdelivery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Только 2 варианта</w:t>
            </w:r>
            <w:r w:rsidRPr="009728BC">
              <w:rPr>
                <w:szCs w:val="24"/>
              </w:rPr>
              <w:t xml:space="preserve">: </w:t>
            </w:r>
            <w:r>
              <w:rPr>
                <w:szCs w:val="24"/>
              </w:rPr>
              <w:t>да (</w:t>
            </w:r>
            <w:r>
              <w:rPr>
                <w:szCs w:val="24"/>
                <w:lang w:val="en-US"/>
              </w:rPr>
              <w:t>Yes</w:t>
            </w:r>
            <w:r>
              <w:rPr>
                <w:szCs w:val="24"/>
              </w:rPr>
              <w:t>), нет (</w:t>
            </w:r>
            <w:r>
              <w:rPr>
                <w:szCs w:val="24"/>
                <w:lang w:val="en-US"/>
              </w:rPr>
              <w:t>No</w:t>
            </w:r>
            <w:r w:rsidRPr="009728BC">
              <w:rPr>
                <w:szCs w:val="24"/>
              </w:rPr>
              <w:t>)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9728BC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Д</w:t>
            </w:r>
            <w:r w:rsidRPr="00D36D83">
              <w:rPr>
                <w:szCs w:val="24"/>
              </w:rPr>
              <w:t>оступность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доставки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g</w:t>
            </w:r>
            <w:proofErr w:type="spellStart"/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ood</w:t>
            </w:r>
            <w:proofErr w:type="spellEnd"/>
            <w:r w:rsidRPr="000172E6"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_</w:t>
            </w:r>
            <w:r>
              <w:rPr>
                <w:color w:val="172B4D"/>
                <w:sz w:val="21"/>
                <w:szCs w:val="21"/>
                <w:shd w:val="clear" w:color="auto" w:fill="FFFFFF"/>
                <w:lang w:val="en-US"/>
              </w:rPr>
              <w:t>delivery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Только 2 варианта</w:t>
            </w:r>
            <w:r w:rsidRPr="009728BC">
              <w:rPr>
                <w:szCs w:val="24"/>
              </w:rPr>
              <w:t xml:space="preserve">: </w:t>
            </w:r>
            <w:r>
              <w:rPr>
                <w:szCs w:val="24"/>
              </w:rPr>
              <w:t>да (</w:t>
            </w:r>
            <w:r>
              <w:rPr>
                <w:szCs w:val="24"/>
                <w:lang w:val="en-US"/>
              </w:rPr>
              <w:t>Yes</w:t>
            </w:r>
            <w:r>
              <w:rPr>
                <w:szCs w:val="24"/>
              </w:rPr>
              <w:t>), нет (</w:t>
            </w:r>
            <w:r>
              <w:rPr>
                <w:szCs w:val="24"/>
                <w:lang w:val="en-US"/>
              </w:rPr>
              <w:t>No</w:t>
            </w:r>
            <w:r w:rsidRPr="009728BC">
              <w:rPr>
                <w:szCs w:val="24"/>
              </w:rPr>
              <w:t>)</w:t>
            </w:r>
          </w:p>
        </w:tc>
      </w:tr>
    </w:tbl>
    <w:p w:rsidR="00463E8F" w:rsidRDefault="00463E8F" w:rsidP="00463E8F">
      <w:pPr>
        <w:jc w:val="center"/>
      </w:pPr>
    </w:p>
    <w:p w:rsidR="00463E8F" w:rsidRPr="005D0361" w:rsidRDefault="00387ABD" w:rsidP="00463E8F">
      <w:pPr>
        <w:shd w:val="clear" w:color="auto" w:fill="FFFFFF"/>
        <w:spacing w:before="15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Табл. 6</w:t>
      </w:r>
      <w:r w:rsidR="00463E8F" w:rsidRPr="005D0361">
        <w:rPr>
          <w:color w:val="172B4D"/>
          <w:sz w:val="21"/>
          <w:szCs w:val="21"/>
        </w:rPr>
        <w:t xml:space="preserve"> – Описание всех параметров сущности «</w:t>
      </w:r>
      <w:r w:rsidR="00463E8F">
        <w:rPr>
          <w:color w:val="172B4D"/>
          <w:sz w:val="21"/>
          <w:szCs w:val="21"/>
        </w:rPr>
        <w:t>заказ доставки</w:t>
      </w:r>
      <w:r w:rsidR="00463E8F" w:rsidRPr="005D0361">
        <w:rPr>
          <w:color w:val="172B4D"/>
          <w:sz w:val="21"/>
          <w:szCs w:val="21"/>
        </w:rPr>
        <w:t>»</w:t>
      </w:r>
    </w:p>
    <w:tbl>
      <w:tblPr>
        <w:tblW w:w="9924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435"/>
        <w:gridCol w:w="1426"/>
        <w:gridCol w:w="1692"/>
        <w:gridCol w:w="426"/>
        <w:gridCol w:w="1275"/>
        <w:gridCol w:w="1427"/>
        <w:gridCol w:w="1701"/>
      </w:tblGrid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№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параметра (рус)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Тип данных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Наименование атрибута в БД (</w:t>
            </w:r>
            <w:proofErr w:type="spellStart"/>
            <w:r w:rsidRPr="000172E6">
              <w:rPr>
                <w:b/>
                <w:bCs/>
                <w:szCs w:val="24"/>
              </w:rPr>
              <w:t>англ</w:t>
            </w:r>
            <w:proofErr w:type="spellEnd"/>
            <w:r w:rsidRPr="000172E6">
              <w:rPr>
                <w:b/>
                <w:bCs/>
                <w:szCs w:val="24"/>
              </w:rPr>
              <w:t>)</w:t>
            </w:r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О/Н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Значение по умолчанию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Ограничения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b/>
                <w:bCs/>
                <w:szCs w:val="24"/>
              </w:rPr>
              <w:t>Пример или набор возможных данных или/и примечание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1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 xml:space="preserve">ID </w:t>
            </w:r>
            <w:r>
              <w:rPr>
                <w:szCs w:val="24"/>
              </w:rPr>
              <w:t>заказа доставки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0172E6">
              <w:rPr>
                <w:szCs w:val="24"/>
                <w:lang w:val="en-US"/>
              </w:rPr>
              <w:t>Int</w:t>
            </w:r>
            <w:proofErr w:type="spellEnd"/>
            <w:r>
              <w:rPr>
                <w:szCs w:val="24"/>
              </w:rPr>
              <w:t>14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orderd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 w:rsidRPr="007E29DA">
              <w:rPr>
                <w:szCs w:val="24"/>
              </w:rPr>
              <w:t>id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000000</w:t>
            </w:r>
            <w:r>
              <w:rPr>
                <w:szCs w:val="24"/>
              </w:rPr>
              <w:t>00000000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oт</w:t>
            </w:r>
            <w:proofErr w:type="spellEnd"/>
            <w:r>
              <w:rPr>
                <w:szCs w:val="24"/>
              </w:rPr>
              <w:t> 1 до 99999999999999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proofErr w:type="spellStart"/>
            <w:r w:rsidRPr="007E29DA">
              <w:rPr>
                <w:szCs w:val="24"/>
              </w:rPr>
              <w:t>unique</w:t>
            </w:r>
            <w:proofErr w:type="spellEnd"/>
            <w:r w:rsidRPr="007E29DA">
              <w:rPr>
                <w:szCs w:val="24"/>
              </w:rPr>
              <w:t xml:space="preserve"> (целое число с </w:t>
            </w:r>
            <w:proofErr w:type="spellStart"/>
            <w:r w:rsidRPr="007E29DA">
              <w:rPr>
                <w:szCs w:val="24"/>
              </w:rPr>
              <w:t>автоувеличением</w:t>
            </w:r>
            <w:proofErr w:type="spellEnd"/>
            <w:r w:rsidRPr="007E29DA">
              <w:rPr>
                <w:szCs w:val="24"/>
              </w:rPr>
              <w:t>)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Цена доставки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  <w:lang w:val="en-US"/>
              </w:rPr>
            </w:pPr>
            <w:proofErr w:type="spellStart"/>
            <w:r w:rsidRPr="000172E6">
              <w:rPr>
                <w:szCs w:val="24"/>
                <w:lang w:val="en-US"/>
              </w:rPr>
              <w:t>Int</w:t>
            </w:r>
            <w:proofErr w:type="spellEnd"/>
            <w:r>
              <w:rPr>
                <w:szCs w:val="24"/>
              </w:rPr>
              <w:t>8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orderd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>
              <w:rPr>
                <w:szCs w:val="24"/>
              </w:rPr>
              <w:t>price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  <w:r w:rsidRPr="000172E6">
              <w:rPr>
                <w:szCs w:val="24"/>
              </w:rPr>
              <w:t>000000</w:t>
            </w:r>
            <w:r>
              <w:rPr>
                <w:szCs w:val="24"/>
              </w:rPr>
              <w:t>000000</w:t>
            </w: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oт</w:t>
            </w:r>
            <w:proofErr w:type="spellEnd"/>
            <w:r>
              <w:rPr>
                <w:szCs w:val="24"/>
              </w:rPr>
              <w:t> 1 до 999999999999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non</w:t>
            </w:r>
            <w:proofErr w:type="spellStart"/>
            <w:r w:rsidRPr="007E29DA">
              <w:rPr>
                <w:szCs w:val="24"/>
              </w:rPr>
              <w:t>unique</w:t>
            </w:r>
            <w:proofErr w:type="spellEnd"/>
          </w:p>
          <w:p w:rsidR="00463E8F" w:rsidRPr="00C67154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(в </w:t>
            </w:r>
            <w:proofErr w:type="spellStart"/>
            <w:r>
              <w:rPr>
                <w:szCs w:val="24"/>
              </w:rPr>
              <w:t>руб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463E8F" w:rsidRPr="000172E6" w:rsidTr="00387ABD">
        <w:trPr>
          <w:tblHeader/>
        </w:trPr>
        <w:tc>
          <w:tcPr>
            <w:tcW w:w="5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Время доставки</w:t>
            </w:r>
          </w:p>
        </w:tc>
        <w:tc>
          <w:tcPr>
            <w:tcW w:w="1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C67154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</w:t>
            </w:r>
          </w:p>
        </w:tc>
        <w:tc>
          <w:tcPr>
            <w:tcW w:w="16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orderd_time</w:t>
            </w:r>
            <w:proofErr w:type="spellEnd"/>
          </w:p>
        </w:tc>
        <w:tc>
          <w:tcPr>
            <w:tcW w:w="4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7E29DA" w:rsidRDefault="00463E8F" w:rsidP="00463E8F">
            <w:pPr>
              <w:rPr>
                <w:szCs w:val="24"/>
              </w:rPr>
            </w:pPr>
            <w:r w:rsidRPr="007E29DA">
              <w:rPr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0172E6" w:rsidRDefault="00463E8F" w:rsidP="00463E8F">
            <w:pPr>
              <w:rPr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Pr="00C67154" w:rsidRDefault="00463E8F" w:rsidP="00463E8F">
            <w:pPr>
              <w:rPr>
                <w:szCs w:val="24"/>
              </w:rPr>
            </w:pPr>
            <w:r>
              <w:rPr>
                <w:szCs w:val="24"/>
              </w:rPr>
              <w:t>От 1 минуты до 96 часов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E8F" w:rsidRDefault="00463E8F" w:rsidP="00463E8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non</w:t>
            </w:r>
            <w:proofErr w:type="spellStart"/>
            <w:r w:rsidRPr="007E29DA">
              <w:rPr>
                <w:szCs w:val="24"/>
              </w:rPr>
              <w:t>unique</w:t>
            </w:r>
            <w:proofErr w:type="spellEnd"/>
            <w:r>
              <w:rPr>
                <w:szCs w:val="24"/>
                <w:lang w:val="en-US"/>
              </w:rPr>
              <w:t>,</w:t>
            </w:r>
          </w:p>
          <w:p w:rsidR="00463E8F" w:rsidRPr="00C67154" w:rsidRDefault="00463E8F" w:rsidP="00463E8F">
            <w:pPr>
              <w:rPr>
                <w:szCs w:val="24"/>
                <w:lang w:val="en-US"/>
              </w:rPr>
            </w:pPr>
            <w:r w:rsidRPr="000172E6">
              <w:rPr>
                <w:color w:val="172B4D"/>
                <w:sz w:val="21"/>
                <w:szCs w:val="21"/>
                <w:shd w:val="clear" w:color="auto" w:fill="FFFFFF"/>
              </w:rPr>
              <w:t>23:59:59</w:t>
            </w:r>
          </w:p>
          <w:p w:rsidR="00463E8F" w:rsidRDefault="00463E8F" w:rsidP="00463E8F">
            <w:pPr>
              <w:rPr>
                <w:szCs w:val="24"/>
                <w:lang w:val="en-US"/>
              </w:rPr>
            </w:pPr>
          </w:p>
        </w:tc>
      </w:tr>
    </w:tbl>
    <w:p w:rsidR="003812FF" w:rsidRDefault="003812FF" w:rsidP="003812FF">
      <w:pPr>
        <w:pStyle w:val="34fffb"/>
        <w:ind w:left="1440" w:firstLine="0"/>
      </w:pPr>
    </w:p>
    <w:p w:rsidR="00806B9F" w:rsidRDefault="00806B9F" w:rsidP="003812FF">
      <w:pPr>
        <w:pStyle w:val="34fffb"/>
        <w:ind w:left="1440" w:firstLine="0"/>
        <w:rPr>
          <w:rFonts w:ascii="Arial" w:hAnsi="Arial"/>
          <w:b/>
          <w:sz w:val="32"/>
          <w:lang w:eastAsia="ru-RU"/>
        </w:rPr>
      </w:pPr>
      <w:r w:rsidRPr="00806B9F">
        <w:rPr>
          <w:rFonts w:ascii="Arial" w:hAnsi="Arial"/>
          <w:b/>
          <w:sz w:val="32"/>
          <w:lang w:eastAsia="ru-RU"/>
        </w:rPr>
        <w:t>2.</w:t>
      </w:r>
      <w:r>
        <w:rPr>
          <w:rFonts w:ascii="Arial" w:hAnsi="Arial"/>
          <w:b/>
          <w:sz w:val="32"/>
          <w:lang w:eastAsia="ru-RU"/>
        </w:rPr>
        <w:t>4</w:t>
      </w:r>
      <w:r w:rsidRPr="00806B9F">
        <w:rPr>
          <w:rFonts w:ascii="Arial" w:hAnsi="Arial"/>
          <w:b/>
          <w:sz w:val="32"/>
          <w:lang w:eastAsia="ru-RU"/>
        </w:rPr>
        <w:t xml:space="preserve">.2 </w:t>
      </w:r>
      <w:r>
        <w:rPr>
          <w:rFonts w:ascii="Arial" w:hAnsi="Arial"/>
          <w:b/>
          <w:sz w:val="32"/>
          <w:lang w:eastAsia="ru-RU"/>
        </w:rPr>
        <w:t>И</w:t>
      </w:r>
      <w:r w:rsidRPr="00806B9F">
        <w:rPr>
          <w:rFonts w:ascii="Arial" w:hAnsi="Arial"/>
          <w:b/>
          <w:sz w:val="32"/>
          <w:lang w:eastAsia="ru-RU"/>
        </w:rPr>
        <w:t>нтеграционные потоки</w:t>
      </w:r>
    </w:p>
    <w:p w:rsidR="00806B9F" w:rsidRDefault="00F0235B" w:rsidP="00F0235B">
      <w:pPr>
        <w:pStyle w:val="34fffb"/>
      </w:pPr>
      <w:r>
        <w:t xml:space="preserve">Способ передачи сообщений между АС </w:t>
      </w:r>
      <w:r w:rsidRPr="00F0235B">
        <w:t xml:space="preserve">– </w:t>
      </w:r>
      <w:r>
        <w:t>преимущественно асинхронный. Для интеграции используется</w:t>
      </w:r>
      <w:r w:rsidRPr="00F0235B">
        <w:t xml:space="preserve">: </w:t>
      </w:r>
      <w:r>
        <w:t xml:space="preserve">интеграционный шлюз на базе </w:t>
      </w:r>
      <w:r>
        <w:rPr>
          <w:lang w:val="en-US"/>
        </w:rPr>
        <w:t>Kafka</w:t>
      </w:r>
      <w:r w:rsidRPr="00F0235B">
        <w:t xml:space="preserve">, </w:t>
      </w:r>
      <w:r>
        <w:rPr>
          <w:lang w:val="en-US"/>
        </w:rPr>
        <w:t>API</w:t>
      </w:r>
      <w:r w:rsidRPr="00F0235B">
        <w:t xml:space="preserve"> </w:t>
      </w:r>
      <w:r>
        <w:rPr>
          <w:lang w:val="en-US"/>
        </w:rPr>
        <w:t>gateway</w:t>
      </w:r>
      <w:r>
        <w:t>, др. В качестве протокола передачи данных –</w:t>
      </w:r>
      <w:r w:rsidRPr="00F0235B">
        <w:t xml:space="preserve"> </w:t>
      </w:r>
      <w:r>
        <w:rPr>
          <w:lang w:val="en-US"/>
        </w:rPr>
        <w:t>REST</w:t>
      </w:r>
      <w:r>
        <w:t>, протокола шифрования –</w:t>
      </w:r>
      <w:r w:rsidRPr="00F0235B">
        <w:t xml:space="preserve"> </w:t>
      </w:r>
      <w:r>
        <w:rPr>
          <w:lang w:val="en-US"/>
        </w:rPr>
        <w:t>TLS</w:t>
      </w:r>
      <w:r w:rsidRPr="00F0235B">
        <w:t xml:space="preserve"> 2.0 </w:t>
      </w:r>
      <w:r>
        <w:t xml:space="preserve">и выше, при необходимости работы с </w:t>
      </w:r>
      <w:r>
        <w:rPr>
          <w:lang w:val="en-US"/>
        </w:rPr>
        <w:t>ftp</w:t>
      </w:r>
      <w:r w:rsidRPr="00F0235B">
        <w:t>-</w:t>
      </w:r>
      <w:r>
        <w:t xml:space="preserve">ресурсами – </w:t>
      </w:r>
      <w:r>
        <w:rPr>
          <w:lang w:val="en-US"/>
        </w:rPr>
        <w:t>SFTP</w:t>
      </w:r>
      <w:r w:rsidRPr="00F0235B">
        <w:t>.</w:t>
      </w:r>
    </w:p>
    <w:p w:rsidR="008079DE" w:rsidRDefault="008079DE" w:rsidP="00F0235B">
      <w:pPr>
        <w:pStyle w:val="34fffb"/>
      </w:pPr>
    </w:p>
    <w:p w:rsidR="00B529C6" w:rsidRDefault="008079DE" w:rsidP="008079DE">
      <w:pPr>
        <w:pStyle w:val="34fffb"/>
        <w:ind w:firstLine="0"/>
      </w:pPr>
      <w:r>
        <w:rPr>
          <w:noProof/>
          <w:lang w:eastAsia="ru-RU"/>
        </w:rPr>
        <w:drawing>
          <wp:inline distT="0" distB="0" distL="0" distR="0">
            <wp:extent cx="6299835" cy="2800985"/>
            <wp:effectExtent l="0" t="0" r="5715" b="0"/>
            <wp:docPr id="613" name="Рисунок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FE BE seq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DE" w:rsidRPr="00F0235B" w:rsidRDefault="008079DE" w:rsidP="008079DE">
      <w:pPr>
        <w:pStyle w:val="34a"/>
      </w:pPr>
      <w:r>
        <w:rPr>
          <w:lang w:eastAsia="ru-RU"/>
        </w:rPr>
        <w:t xml:space="preserve">Рисунок </w:t>
      </w:r>
      <w:r w:rsidRPr="008079DE">
        <w:rPr>
          <w:lang w:eastAsia="ru-RU"/>
        </w:rPr>
        <w:t>2</w:t>
      </w:r>
      <w:r>
        <w:rPr>
          <w:lang w:eastAsia="ru-RU"/>
        </w:rPr>
        <w:t xml:space="preserve"> </w:t>
      </w:r>
      <w:r w:rsidRPr="008033EA">
        <w:t>–</w:t>
      </w:r>
      <w:r>
        <w:t xml:space="preserve"> Общая схема интеграционных потоков при </w:t>
      </w:r>
      <w:proofErr w:type="spellStart"/>
      <w:r w:rsidR="00CA78F1">
        <w:t>хп</w:t>
      </w:r>
      <w:r>
        <w:t>онлайн</w:t>
      </w:r>
      <w:proofErr w:type="spellEnd"/>
      <w:r>
        <w:t xml:space="preserve">-заказе и поставке товара </w:t>
      </w:r>
    </w:p>
    <w:p w:rsidR="00625C8E" w:rsidRDefault="002512EE" w:rsidP="00625C8E">
      <w:pPr>
        <w:pStyle w:val="1"/>
        <w:rPr>
          <w:lang w:val="ru-RU"/>
        </w:rPr>
      </w:pPr>
      <w:bookmarkStart w:id="19" w:name="_Toc398560622"/>
      <w:bookmarkStart w:id="20" w:name="_Toc65398245"/>
      <w:r>
        <w:rPr>
          <w:lang w:val="ru-RU"/>
        </w:rPr>
        <w:t>Основные технические решения</w:t>
      </w:r>
      <w:bookmarkEnd w:id="19"/>
      <w:bookmarkEnd w:id="20"/>
    </w:p>
    <w:p w:rsidR="00770FB4" w:rsidRDefault="00770FB4" w:rsidP="00770FB4">
      <w:pPr>
        <w:pStyle w:val="34a0"/>
        <w:ind w:firstLine="709"/>
        <w:rPr>
          <w:rFonts w:ascii="Times New Roman" w:hAnsi="Times New Roman"/>
          <w:vanish w:val="0"/>
        </w:rPr>
      </w:pPr>
      <w:r>
        <w:rPr>
          <w:rFonts w:ascii="Times New Roman" w:hAnsi="Times New Roman"/>
          <w:vanish w:val="0"/>
        </w:rPr>
        <w:t xml:space="preserve">Централизованная </w:t>
      </w:r>
      <w:r>
        <w:rPr>
          <w:rFonts w:ascii="Times New Roman" w:hAnsi="Times New Roman"/>
          <w:vanish w:val="0"/>
          <w:lang w:val="en-US"/>
        </w:rPr>
        <w:t>OLTP</w:t>
      </w:r>
      <w:r w:rsidRPr="00770FB4">
        <w:rPr>
          <w:rFonts w:ascii="Times New Roman" w:hAnsi="Times New Roman"/>
          <w:vanish w:val="0"/>
        </w:rPr>
        <w:t>-</w:t>
      </w:r>
      <w:r>
        <w:rPr>
          <w:rFonts w:ascii="Times New Roman" w:hAnsi="Times New Roman"/>
          <w:vanish w:val="0"/>
        </w:rPr>
        <w:t xml:space="preserve">архитектура с наличием ряда </w:t>
      </w:r>
      <w:proofErr w:type="spellStart"/>
      <w:r>
        <w:rPr>
          <w:rFonts w:ascii="Times New Roman" w:hAnsi="Times New Roman"/>
          <w:vanish w:val="0"/>
        </w:rPr>
        <w:t>микросервисов</w:t>
      </w:r>
      <w:proofErr w:type="spellEnd"/>
      <w:r>
        <w:rPr>
          <w:rFonts w:ascii="Times New Roman" w:hAnsi="Times New Roman"/>
          <w:vanish w:val="0"/>
        </w:rPr>
        <w:t xml:space="preserve"> </w:t>
      </w:r>
      <w:r w:rsidR="00CA78F1">
        <w:rPr>
          <w:rFonts w:ascii="Times New Roman" w:hAnsi="Times New Roman"/>
          <w:vanish w:val="0"/>
        </w:rPr>
        <w:t xml:space="preserve">(во </w:t>
      </w:r>
      <w:proofErr w:type="spellStart"/>
      <w:r w:rsidR="00CA78F1">
        <w:rPr>
          <w:rFonts w:ascii="Times New Roman" w:hAnsi="Times New Roman"/>
          <w:vanish w:val="0"/>
        </w:rPr>
        <w:t>фрэймворке</w:t>
      </w:r>
      <w:proofErr w:type="spellEnd"/>
      <w:r w:rsidR="00CA78F1">
        <w:rPr>
          <w:rFonts w:ascii="Times New Roman" w:hAnsi="Times New Roman"/>
          <w:vanish w:val="0"/>
        </w:rPr>
        <w:t xml:space="preserve"> </w:t>
      </w:r>
      <w:proofErr w:type="spellStart"/>
      <w:r w:rsidR="00CA78F1">
        <w:rPr>
          <w:rFonts w:ascii="Times New Roman" w:hAnsi="Times New Roman"/>
          <w:vanish w:val="0"/>
          <w:lang w:val="en-US"/>
        </w:rPr>
        <w:t>ServiceMesh</w:t>
      </w:r>
      <w:proofErr w:type="spellEnd"/>
      <w:r w:rsidR="00CA78F1" w:rsidRPr="00CA78F1">
        <w:rPr>
          <w:rFonts w:ascii="Times New Roman" w:hAnsi="Times New Roman"/>
          <w:vanish w:val="0"/>
        </w:rPr>
        <w:t xml:space="preserve">) </w:t>
      </w:r>
      <w:r>
        <w:rPr>
          <w:rFonts w:ascii="Times New Roman" w:hAnsi="Times New Roman"/>
          <w:vanish w:val="0"/>
        </w:rPr>
        <w:t>для наиболее высоконагруженных компонентов (тем не менее, мой опыт показывает, что подобная задача может быть решена и в рамках монолитной архитектуры).</w:t>
      </w:r>
    </w:p>
    <w:p w:rsidR="00BC20F0" w:rsidRPr="00BC20F0" w:rsidRDefault="00BC20F0" w:rsidP="00770FB4">
      <w:pPr>
        <w:pStyle w:val="34a0"/>
        <w:ind w:firstLine="709"/>
        <w:rPr>
          <w:rFonts w:ascii="Times New Roman" w:hAnsi="Times New Roman"/>
          <w:vanish w:val="0"/>
        </w:rPr>
      </w:pPr>
      <w:r>
        <w:rPr>
          <w:rFonts w:ascii="Times New Roman" w:hAnsi="Times New Roman"/>
          <w:vanish w:val="0"/>
        </w:rPr>
        <w:t xml:space="preserve">Для снижения </w:t>
      </w:r>
      <w:r>
        <w:rPr>
          <w:rFonts w:ascii="Times New Roman" w:hAnsi="Times New Roman"/>
          <w:vanish w:val="0"/>
          <w:lang w:val="en-US"/>
        </w:rPr>
        <w:t>TCO</w:t>
      </w:r>
      <w:r w:rsidRPr="00BC20F0">
        <w:rPr>
          <w:rFonts w:ascii="Times New Roman" w:hAnsi="Times New Roman"/>
          <w:vanish w:val="0"/>
        </w:rPr>
        <w:t xml:space="preserve"> </w:t>
      </w:r>
      <w:r>
        <w:rPr>
          <w:rFonts w:ascii="Times New Roman" w:hAnsi="Times New Roman"/>
          <w:vanish w:val="0"/>
        </w:rPr>
        <w:t>АСОЗ</w:t>
      </w:r>
      <w:r w:rsidR="00856736">
        <w:rPr>
          <w:rFonts w:ascii="Times New Roman" w:hAnsi="Times New Roman"/>
          <w:vanish w:val="0"/>
        </w:rPr>
        <w:t>,</w:t>
      </w:r>
      <w:r>
        <w:rPr>
          <w:rFonts w:ascii="Times New Roman" w:hAnsi="Times New Roman"/>
          <w:vanish w:val="0"/>
        </w:rPr>
        <w:t xml:space="preserve"> в значительной степени используются </w:t>
      </w:r>
      <w:proofErr w:type="spellStart"/>
      <w:r>
        <w:rPr>
          <w:rFonts w:ascii="Times New Roman" w:hAnsi="Times New Roman"/>
          <w:vanish w:val="0"/>
        </w:rPr>
        <w:t>опенсорс</w:t>
      </w:r>
      <w:proofErr w:type="spellEnd"/>
      <w:r>
        <w:rPr>
          <w:rFonts w:ascii="Times New Roman" w:hAnsi="Times New Roman"/>
          <w:vanish w:val="0"/>
        </w:rPr>
        <w:t xml:space="preserve">-решения, желательно с лицензиями типа </w:t>
      </w:r>
      <w:r>
        <w:rPr>
          <w:rFonts w:ascii="Times New Roman" w:hAnsi="Times New Roman"/>
          <w:vanish w:val="0"/>
          <w:lang w:val="en-US"/>
        </w:rPr>
        <w:t>Apache</w:t>
      </w:r>
      <w:r w:rsidRPr="00BC20F0">
        <w:rPr>
          <w:rFonts w:ascii="Times New Roman" w:hAnsi="Times New Roman"/>
          <w:vanish w:val="0"/>
        </w:rPr>
        <w:t xml:space="preserve"> 2.</w:t>
      </w:r>
    </w:p>
    <w:p w:rsidR="00770FB4" w:rsidRDefault="00770FB4" w:rsidP="00770FB4">
      <w:pPr>
        <w:pStyle w:val="34a0"/>
        <w:ind w:firstLine="709"/>
        <w:rPr>
          <w:rFonts w:ascii="Times New Roman" w:hAnsi="Times New Roman"/>
          <w:vanish w:val="0"/>
        </w:rPr>
      </w:pPr>
      <w:r>
        <w:rPr>
          <w:rFonts w:ascii="Times New Roman" w:hAnsi="Times New Roman"/>
          <w:vanish w:val="0"/>
        </w:rPr>
        <w:t xml:space="preserve">Высокий уровень доступности </w:t>
      </w:r>
      <w:r w:rsidR="00B67217">
        <w:rPr>
          <w:rFonts w:ascii="Times New Roman" w:hAnsi="Times New Roman"/>
          <w:vanish w:val="0"/>
        </w:rPr>
        <w:t xml:space="preserve">решения </w:t>
      </w:r>
      <w:r>
        <w:rPr>
          <w:rFonts w:ascii="Times New Roman" w:hAnsi="Times New Roman"/>
          <w:vanish w:val="0"/>
        </w:rPr>
        <w:t>обеспечивается кластерными решениями</w:t>
      </w:r>
      <w:r w:rsidR="00B67217">
        <w:rPr>
          <w:rFonts w:ascii="Times New Roman" w:hAnsi="Times New Roman"/>
          <w:vanish w:val="0"/>
        </w:rPr>
        <w:t xml:space="preserve"> (в режиме «активный-активный»</w:t>
      </w:r>
      <w:r w:rsidR="00B67217" w:rsidRPr="00B67217">
        <w:rPr>
          <w:rFonts w:ascii="Times New Roman" w:hAnsi="Times New Roman"/>
          <w:vanish w:val="0"/>
        </w:rPr>
        <w:t>;</w:t>
      </w:r>
      <w:r w:rsidR="00B67217">
        <w:rPr>
          <w:rFonts w:ascii="Times New Roman" w:hAnsi="Times New Roman"/>
          <w:vanish w:val="0"/>
        </w:rPr>
        <w:t xml:space="preserve"> например, для </w:t>
      </w:r>
      <w:r w:rsidR="00B67217">
        <w:rPr>
          <w:rFonts w:ascii="Times New Roman" w:hAnsi="Times New Roman"/>
          <w:vanish w:val="0"/>
          <w:lang w:val="en-US"/>
        </w:rPr>
        <w:t>Oracle</w:t>
      </w:r>
      <w:r w:rsidR="00B67217" w:rsidRPr="00B67217">
        <w:rPr>
          <w:rFonts w:ascii="Times New Roman" w:hAnsi="Times New Roman"/>
          <w:vanish w:val="0"/>
        </w:rPr>
        <w:t xml:space="preserve"> </w:t>
      </w:r>
      <w:r w:rsidR="00B67217">
        <w:rPr>
          <w:rFonts w:ascii="Times New Roman" w:hAnsi="Times New Roman"/>
          <w:vanish w:val="0"/>
        </w:rPr>
        <w:t xml:space="preserve">СУБД посредством </w:t>
      </w:r>
      <w:r w:rsidR="00B67217">
        <w:rPr>
          <w:rFonts w:ascii="Times New Roman" w:hAnsi="Times New Roman"/>
          <w:vanish w:val="0"/>
          <w:lang w:val="en-US"/>
        </w:rPr>
        <w:t>Oracle</w:t>
      </w:r>
      <w:r w:rsidR="00B67217" w:rsidRPr="00B67217">
        <w:rPr>
          <w:rFonts w:ascii="Times New Roman" w:hAnsi="Times New Roman"/>
          <w:vanish w:val="0"/>
        </w:rPr>
        <w:t xml:space="preserve"> </w:t>
      </w:r>
      <w:r w:rsidR="00B67217">
        <w:rPr>
          <w:rFonts w:ascii="Times New Roman" w:hAnsi="Times New Roman"/>
          <w:vanish w:val="0"/>
          <w:lang w:val="en-US"/>
        </w:rPr>
        <w:t>RAC</w:t>
      </w:r>
      <w:r w:rsidR="00B67217" w:rsidRPr="00B67217">
        <w:rPr>
          <w:rFonts w:ascii="Times New Roman" w:hAnsi="Times New Roman"/>
          <w:vanish w:val="0"/>
        </w:rPr>
        <w:t>)</w:t>
      </w:r>
      <w:r>
        <w:rPr>
          <w:rFonts w:ascii="Times New Roman" w:hAnsi="Times New Roman"/>
          <w:vanish w:val="0"/>
        </w:rPr>
        <w:t xml:space="preserve">, а также специальные средствами </w:t>
      </w:r>
      <w:r w:rsidR="00B67217" w:rsidRPr="00B67217">
        <w:rPr>
          <w:rFonts w:ascii="Times New Roman" w:hAnsi="Times New Roman"/>
          <w:vanish w:val="0"/>
        </w:rPr>
        <w:t>(н</w:t>
      </w:r>
      <w:r w:rsidR="00B67217">
        <w:rPr>
          <w:rFonts w:ascii="Times New Roman" w:hAnsi="Times New Roman"/>
          <w:vanish w:val="0"/>
        </w:rPr>
        <w:t xml:space="preserve">апример, от </w:t>
      </w:r>
      <w:proofErr w:type="spellStart"/>
      <w:r w:rsidR="00B67217">
        <w:rPr>
          <w:rFonts w:ascii="Times New Roman" w:hAnsi="Times New Roman"/>
          <w:vanish w:val="0"/>
          <w:lang w:val="en-US"/>
        </w:rPr>
        <w:t>AppDynamics</w:t>
      </w:r>
      <w:proofErr w:type="spellEnd"/>
      <w:r w:rsidR="00B67217" w:rsidRPr="00B67217">
        <w:rPr>
          <w:rFonts w:ascii="Times New Roman" w:hAnsi="Times New Roman"/>
          <w:vanish w:val="0"/>
        </w:rPr>
        <w:t xml:space="preserve">) </w:t>
      </w:r>
      <w:r>
        <w:rPr>
          <w:rFonts w:ascii="Times New Roman" w:hAnsi="Times New Roman"/>
          <w:vanish w:val="0"/>
        </w:rPr>
        <w:t xml:space="preserve">мониторинга корректной работы ПО. </w:t>
      </w:r>
    </w:p>
    <w:p w:rsidR="00B67217" w:rsidRDefault="00B67217" w:rsidP="00770FB4">
      <w:pPr>
        <w:pStyle w:val="34a0"/>
        <w:ind w:firstLine="709"/>
        <w:rPr>
          <w:rFonts w:ascii="Times New Roman" w:hAnsi="Times New Roman"/>
          <w:vanish w:val="0"/>
        </w:rPr>
      </w:pPr>
      <w:r>
        <w:rPr>
          <w:rFonts w:ascii="Times New Roman" w:hAnsi="Times New Roman"/>
          <w:vanish w:val="0"/>
        </w:rPr>
        <w:t xml:space="preserve">Для основной учетной системы </w:t>
      </w:r>
      <w:r w:rsidRPr="00B67217">
        <w:rPr>
          <w:rFonts w:ascii="Times New Roman" w:hAnsi="Times New Roman"/>
          <w:vanish w:val="0"/>
        </w:rPr>
        <w:t>(</w:t>
      </w:r>
      <w:r>
        <w:rPr>
          <w:rFonts w:ascii="Times New Roman" w:hAnsi="Times New Roman"/>
          <w:vanish w:val="0"/>
          <w:lang w:val="en-US"/>
        </w:rPr>
        <w:t>ERP</w:t>
      </w:r>
      <w:r w:rsidRPr="00B67217">
        <w:rPr>
          <w:rFonts w:ascii="Times New Roman" w:hAnsi="Times New Roman"/>
          <w:vanish w:val="0"/>
        </w:rPr>
        <w:t xml:space="preserve">) </w:t>
      </w:r>
      <w:r>
        <w:rPr>
          <w:rFonts w:ascii="Times New Roman" w:hAnsi="Times New Roman"/>
          <w:vanish w:val="0"/>
        </w:rPr>
        <w:t>и</w:t>
      </w:r>
      <w:r w:rsidR="00770FB4">
        <w:rPr>
          <w:rFonts w:ascii="Times New Roman" w:hAnsi="Times New Roman"/>
          <w:vanish w:val="0"/>
        </w:rPr>
        <w:t>спользу</w:t>
      </w:r>
      <w:r>
        <w:rPr>
          <w:rFonts w:ascii="Times New Roman" w:hAnsi="Times New Roman"/>
          <w:vanish w:val="0"/>
        </w:rPr>
        <w:t>е</w:t>
      </w:r>
      <w:r w:rsidR="00770FB4">
        <w:rPr>
          <w:rFonts w:ascii="Times New Roman" w:hAnsi="Times New Roman"/>
          <w:vanish w:val="0"/>
        </w:rPr>
        <w:t>тся централ</w:t>
      </w:r>
      <w:r w:rsidR="00AD6ED4">
        <w:rPr>
          <w:rFonts w:ascii="Times New Roman" w:hAnsi="Times New Roman"/>
          <w:vanish w:val="0"/>
        </w:rPr>
        <w:t xml:space="preserve">ьная </w:t>
      </w:r>
      <w:r w:rsidR="00770FB4">
        <w:rPr>
          <w:rFonts w:ascii="Times New Roman" w:hAnsi="Times New Roman"/>
          <w:vanish w:val="0"/>
        </w:rPr>
        <w:t xml:space="preserve">РСУБД </w:t>
      </w:r>
      <w:r w:rsidR="00770FB4">
        <w:rPr>
          <w:rFonts w:ascii="Times New Roman" w:hAnsi="Times New Roman"/>
          <w:vanish w:val="0"/>
          <w:lang w:val="en-US"/>
        </w:rPr>
        <w:t>Oracle</w:t>
      </w:r>
      <w:r w:rsidR="00770FB4" w:rsidRPr="00770FB4">
        <w:rPr>
          <w:rFonts w:ascii="Times New Roman" w:hAnsi="Times New Roman"/>
          <w:vanish w:val="0"/>
        </w:rPr>
        <w:t xml:space="preserve"> </w:t>
      </w:r>
      <w:r w:rsidR="00770FB4">
        <w:rPr>
          <w:rFonts w:ascii="Times New Roman" w:hAnsi="Times New Roman"/>
          <w:vanish w:val="0"/>
          <w:lang w:val="en-US"/>
        </w:rPr>
        <w:t>database</w:t>
      </w:r>
      <w:r w:rsidR="00770FB4" w:rsidRPr="00770FB4">
        <w:rPr>
          <w:rFonts w:ascii="Times New Roman" w:hAnsi="Times New Roman"/>
          <w:vanish w:val="0"/>
        </w:rPr>
        <w:t xml:space="preserve"> </w:t>
      </w:r>
      <w:r w:rsidR="00770FB4">
        <w:rPr>
          <w:rFonts w:ascii="Times New Roman" w:hAnsi="Times New Roman"/>
          <w:vanish w:val="0"/>
          <w:lang w:val="en-US"/>
        </w:rPr>
        <w:t>EE</w:t>
      </w:r>
      <w:r w:rsidR="00770FB4" w:rsidRPr="00770FB4">
        <w:rPr>
          <w:rFonts w:ascii="Times New Roman" w:hAnsi="Times New Roman"/>
          <w:vanish w:val="0"/>
        </w:rPr>
        <w:t xml:space="preserve"> </w:t>
      </w:r>
      <w:r w:rsidR="00770FB4">
        <w:rPr>
          <w:rFonts w:ascii="Times New Roman" w:hAnsi="Times New Roman"/>
          <w:vanish w:val="0"/>
        </w:rPr>
        <w:t xml:space="preserve">или </w:t>
      </w:r>
      <w:proofErr w:type="spellStart"/>
      <w:r w:rsidR="00770FB4">
        <w:rPr>
          <w:rFonts w:ascii="Times New Roman" w:hAnsi="Times New Roman"/>
          <w:vanish w:val="0"/>
          <w:lang w:val="en-US"/>
        </w:rPr>
        <w:t>Postgre</w:t>
      </w:r>
      <w:r>
        <w:rPr>
          <w:rFonts w:ascii="Times New Roman" w:hAnsi="Times New Roman"/>
          <w:vanish w:val="0"/>
          <w:lang w:val="en-US"/>
        </w:rPr>
        <w:t>s</w:t>
      </w:r>
      <w:proofErr w:type="spellEnd"/>
      <w:r w:rsidRPr="00B67217">
        <w:rPr>
          <w:rFonts w:ascii="Times New Roman" w:hAnsi="Times New Roman"/>
          <w:vanish w:val="0"/>
        </w:rPr>
        <w:t xml:space="preserve"> </w:t>
      </w:r>
      <w:r w:rsidR="00770FB4">
        <w:rPr>
          <w:rFonts w:ascii="Times New Roman" w:hAnsi="Times New Roman"/>
          <w:vanish w:val="0"/>
          <w:lang w:val="en-US"/>
        </w:rPr>
        <w:t>Pro</w:t>
      </w:r>
      <w:r w:rsidR="00770FB4" w:rsidRPr="00770FB4">
        <w:rPr>
          <w:rFonts w:ascii="Times New Roman" w:hAnsi="Times New Roman"/>
          <w:vanish w:val="0"/>
        </w:rPr>
        <w:t xml:space="preserve"> </w:t>
      </w:r>
      <w:r w:rsidR="00770FB4">
        <w:rPr>
          <w:rFonts w:ascii="Times New Roman" w:hAnsi="Times New Roman"/>
          <w:vanish w:val="0"/>
          <w:lang w:val="en-US"/>
        </w:rPr>
        <w:t>EE</w:t>
      </w:r>
      <w:r w:rsidR="00770FB4" w:rsidRPr="00770FB4">
        <w:rPr>
          <w:rFonts w:ascii="Times New Roman" w:hAnsi="Times New Roman"/>
          <w:vanish w:val="0"/>
        </w:rPr>
        <w:t xml:space="preserve"> </w:t>
      </w:r>
      <w:r w:rsidR="00770FB4">
        <w:rPr>
          <w:rFonts w:ascii="Times New Roman" w:hAnsi="Times New Roman"/>
          <w:vanish w:val="0"/>
        </w:rPr>
        <w:t xml:space="preserve">(желательно последних версий) с </w:t>
      </w:r>
      <w:r>
        <w:rPr>
          <w:rFonts w:ascii="Times New Roman" w:hAnsi="Times New Roman"/>
          <w:vanish w:val="0"/>
        </w:rPr>
        <w:t xml:space="preserve">асинхронной </w:t>
      </w:r>
      <w:r w:rsidR="00770FB4">
        <w:rPr>
          <w:rFonts w:ascii="Times New Roman" w:hAnsi="Times New Roman"/>
          <w:vanish w:val="0"/>
        </w:rPr>
        <w:t>репликаци</w:t>
      </w:r>
      <w:r>
        <w:rPr>
          <w:rFonts w:ascii="Times New Roman" w:hAnsi="Times New Roman"/>
          <w:vanish w:val="0"/>
        </w:rPr>
        <w:t>е</w:t>
      </w:r>
      <w:r w:rsidR="00770FB4">
        <w:rPr>
          <w:rFonts w:ascii="Times New Roman" w:hAnsi="Times New Roman"/>
          <w:vanish w:val="0"/>
        </w:rPr>
        <w:t>й</w:t>
      </w:r>
      <w:r>
        <w:rPr>
          <w:rFonts w:ascii="Times New Roman" w:hAnsi="Times New Roman"/>
          <w:vanish w:val="0"/>
        </w:rPr>
        <w:t xml:space="preserve"> БД из центра во все магазины торговой сети (и при необходимости, во все пункты выдачи).</w:t>
      </w:r>
      <w:r w:rsidR="00AD6ED4">
        <w:rPr>
          <w:rFonts w:ascii="Times New Roman" w:hAnsi="Times New Roman"/>
          <w:vanish w:val="0"/>
        </w:rPr>
        <w:t xml:space="preserve"> Также из магазинов </w:t>
      </w:r>
      <w:r w:rsidR="00AD6ED4">
        <w:rPr>
          <w:rFonts w:ascii="Times New Roman" w:hAnsi="Times New Roman"/>
          <w:vanish w:val="0"/>
        </w:rPr>
        <w:t xml:space="preserve">(и при необходимости, </w:t>
      </w:r>
      <w:r w:rsidR="00AD6ED4">
        <w:rPr>
          <w:rFonts w:ascii="Times New Roman" w:hAnsi="Times New Roman"/>
          <w:vanish w:val="0"/>
        </w:rPr>
        <w:t xml:space="preserve">и из всех </w:t>
      </w:r>
      <w:r w:rsidR="00AD6ED4">
        <w:rPr>
          <w:rFonts w:ascii="Times New Roman" w:hAnsi="Times New Roman"/>
          <w:vanish w:val="0"/>
        </w:rPr>
        <w:t>пункт</w:t>
      </w:r>
      <w:r w:rsidR="00AD6ED4">
        <w:rPr>
          <w:rFonts w:ascii="Times New Roman" w:hAnsi="Times New Roman"/>
          <w:vanish w:val="0"/>
        </w:rPr>
        <w:t xml:space="preserve">ов </w:t>
      </w:r>
      <w:r w:rsidR="00AD6ED4">
        <w:rPr>
          <w:rFonts w:ascii="Times New Roman" w:hAnsi="Times New Roman"/>
          <w:vanish w:val="0"/>
        </w:rPr>
        <w:t>выдачи)</w:t>
      </w:r>
      <w:r w:rsidR="00AD6ED4">
        <w:rPr>
          <w:rFonts w:ascii="Times New Roman" w:hAnsi="Times New Roman"/>
          <w:vanish w:val="0"/>
        </w:rPr>
        <w:t xml:space="preserve"> в центральную БД асинхронно передаются данные</w:t>
      </w:r>
      <w:r w:rsidR="00AD6ED4">
        <w:rPr>
          <w:rFonts w:ascii="Times New Roman" w:hAnsi="Times New Roman"/>
          <w:vanish w:val="0"/>
        </w:rPr>
        <w:t>.</w:t>
      </w:r>
    </w:p>
    <w:p w:rsidR="00770FB4" w:rsidRPr="00CA78F1" w:rsidRDefault="00CA78F1" w:rsidP="00770FB4">
      <w:pPr>
        <w:pStyle w:val="34a0"/>
        <w:ind w:firstLine="709"/>
        <w:rPr>
          <w:rFonts w:ascii="Times New Roman" w:hAnsi="Times New Roman"/>
          <w:vanish w:val="0"/>
        </w:rPr>
      </w:pPr>
      <w:r>
        <w:rPr>
          <w:rFonts w:ascii="Times New Roman" w:hAnsi="Times New Roman"/>
          <w:vanish w:val="0"/>
        </w:rPr>
        <w:t xml:space="preserve">Для интеграции АС используется </w:t>
      </w:r>
      <w:r>
        <w:rPr>
          <w:rFonts w:ascii="Times New Roman" w:hAnsi="Times New Roman"/>
          <w:vanish w:val="0"/>
          <w:lang w:val="en-US"/>
        </w:rPr>
        <w:t>API</w:t>
      </w:r>
      <w:r w:rsidRPr="00CA78F1">
        <w:rPr>
          <w:rFonts w:ascii="Times New Roman" w:hAnsi="Times New Roman"/>
          <w:vanish w:val="0"/>
        </w:rPr>
        <w:t xml:space="preserve">, </w:t>
      </w:r>
      <w:r>
        <w:rPr>
          <w:rFonts w:ascii="Times New Roman" w:hAnsi="Times New Roman"/>
          <w:vanish w:val="0"/>
          <w:lang w:val="en-US"/>
        </w:rPr>
        <w:t>Kafka</w:t>
      </w:r>
      <w:r w:rsidRPr="00CA78F1">
        <w:rPr>
          <w:rFonts w:ascii="Times New Roman" w:hAnsi="Times New Roman"/>
          <w:vanish w:val="0"/>
        </w:rPr>
        <w:t xml:space="preserve"> </w:t>
      </w:r>
      <w:r>
        <w:rPr>
          <w:rFonts w:ascii="Times New Roman" w:hAnsi="Times New Roman"/>
          <w:vanish w:val="0"/>
        </w:rPr>
        <w:t xml:space="preserve">как </w:t>
      </w:r>
      <w:proofErr w:type="spellStart"/>
      <w:r>
        <w:rPr>
          <w:rFonts w:ascii="Times New Roman" w:hAnsi="Times New Roman"/>
          <w:vanish w:val="0"/>
        </w:rPr>
        <w:t>интеграционый</w:t>
      </w:r>
      <w:proofErr w:type="spellEnd"/>
      <w:r>
        <w:rPr>
          <w:rFonts w:ascii="Times New Roman" w:hAnsi="Times New Roman"/>
          <w:vanish w:val="0"/>
        </w:rPr>
        <w:t xml:space="preserve"> </w:t>
      </w:r>
      <w:proofErr w:type="spellStart"/>
      <w:r>
        <w:rPr>
          <w:rFonts w:ascii="Times New Roman" w:hAnsi="Times New Roman"/>
          <w:vanish w:val="0"/>
        </w:rPr>
        <w:t>хаб</w:t>
      </w:r>
      <w:proofErr w:type="spellEnd"/>
      <w:r>
        <w:rPr>
          <w:rFonts w:ascii="Times New Roman" w:hAnsi="Times New Roman"/>
          <w:vanish w:val="0"/>
        </w:rPr>
        <w:t xml:space="preserve">, а при необходимости для ряда решений (где </w:t>
      </w:r>
      <w:r>
        <w:rPr>
          <w:rFonts w:ascii="Times New Roman" w:hAnsi="Times New Roman"/>
          <w:vanish w:val="0"/>
          <w:lang w:val="en-US"/>
        </w:rPr>
        <w:t>Kafka</w:t>
      </w:r>
      <w:r w:rsidRPr="00CA78F1">
        <w:rPr>
          <w:rFonts w:ascii="Times New Roman" w:hAnsi="Times New Roman"/>
          <w:vanish w:val="0"/>
        </w:rPr>
        <w:t xml:space="preserve"> </w:t>
      </w:r>
      <w:proofErr w:type="spellStart"/>
      <w:r>
        <w:rPr>
          <w:rFonts w:ascii="Times New Roman" w:hAnsi="Times New Roman"/>
          <w:vanish w:val="0"/>
        </w:rPr>
        <w:t>неоптимальна</w:t>
      </w:r>
      <w:proofErr w:type="spellEnd"/>
      <w:r>
        <w:rPr>
          <w:rFonts w:ascii="Times New Roman" w:hAnsi="Times New Roman"/>
          <w:vanish w:val="0"/>
        </w:rPr>
        <w:t xml:space="preserve">) </w:t>
      </w:r>
      <w:r w:rsidRPr="00CA78F1">
        <w:rPr>
          <w:rFonts w:ascii="Times New Roman" w:hAnsi="Times New Roman"/>
          <w:vanish w:val="0"/>
        </w:rPr>
        <w:t xml:space="preserve">– </w:t>
      </w:r>
      <w:proofErr w:type="spellStart"/>
      <w:r>
        <w:rPr>
          <w:rFonts w:ascii="Times New Roman" w:hAnsi="Times New Roman"/>
          <w:vanish w:val="0"/>
          <w:lang w:val="en-US"/>
        </w:rPr>
        <w:t>RabbitMQ</w:t>
      </w:r>
      <w:proofErr w:type="spellEnd"/>
      <w:r w:rsidRPr="00CA78F1">
        <w:rPr>
          <w:rFonts w:ascii="Times New Roman" w:hAnsi="Times New Roman"/>
          <w:vanish w:val="0"/>
        </w:rPr>
        <w:t xml:space="preserve"> </w:t>
      </w:r>
      <w:r>
        <w:rPr>
          <w:rFonts w:ascii="Times New Roman" w:hAnsi="Times New Roman"/>
          <w:vanish w:val="0"/>
        </w:rPr>
        <w:t xml:space="preserve">или </w:t>
      </w:r>
      <w:proofErr w:type="spellStart"/>
      <w:r>
        <w:rPr>
          <w:rFonts w:ascii="Times New Roman" w:hAnsi="Times New Roman"/>
          <w:vanish w:val="0"/>
          <w:lang w:val="en-US"/>
        </w:rPr>
        <w:t>ActiveMQ</w:t>
      </w:r>
      <w:proofErr w:type="spellEnd"/>
      <w:r>
        <w:rPr>
          <w:rFonts w:ascii="Times New Roman" w:hAnsi="Times New Roman"/>
          <w:vanish w:val="0"/>
        </w:rPr>
        <w:t>.</w:t>
      </w:r>
    </w:p>
    <w:p w:rsidR="00770FB4" w:rsidRDefault="00CA78F1" w:rsidP="00770FB4">
      <w:pPr>
        <w:pStyle w:val="34a0"/>
        <w:ind w:firstLine="709"/>
        <w:rPr>
          <w:rFonts w:ascii="Times New Roman" w:hAnsi="Times New Roman"/>
          <w:vanish w:val="0"/>
        </w:rPr>
      </w:pPr>
      <w:r>
        <w:rPr>
          <w:rFonts w:ascii="Times New Roman" w:hAnsi="Times New Roman"/>
          <w:vanish w:val="0"/>
        </w:rPr>
        <w:t xml:space="preserve">Для ускорения получения данных как на </w:t>
      </w:r>
      <w:r>
        <w:rPr>
          <w:rFonts w:ascii="Times New Roman" w:hAnsi="Times New Roman"/>
          <w:vanish w:val="0"/>
          <w:lang w:val="en-US"/>
        </w:rPr>
        <w:t>FE</w:t>
      </w:r>
      <w:r>
        <w:rPr>
          <w:rFonts w:ascii="Times New Roman" w:hAnsi="Times New Roman"/>
          <w:vanish w:val="0"/>
        </w:rPr>
        <w:t xml:space="preserve">, так и на </w:t>
      </w:r>
      <w:r>
        <w:rPr>
          <w:rFonts w:ascii="Times New Roman" w:hAnsi="Times New Roman"/>
          <w:vanish w:val="0"/>
          <w:lang w:val="en-US"/>
        </w:rPr>
        <w:t>BE</w:t>
      </w:r>
      <w:r w:rsidRPr="00CA78F1">
        <w:rPr>
          <w:rFonts w:ascii="Times New Roman" w:hAnsi="Times New Roman"/>
          <w:vanish w:val="0"/>
        </w:rPr>
        <w:t xml:space="preserve"> </w:t>
      </w:r>
      <w:r>
        <w:rPr>
          <w:rFonts w:ascii="Times New Roman" w:hAnsi="Times New Roman"/>
          <w:vanish w:val="0"/>
        </w:rPr>
        <w:t xml:space="preserve">используются стандартные методы кэширования на базе </w:t>
      </w:r>
      <w:proofErr w:type="spellStart"/>
      <w:r>
        <w:rPr>
          <w:rFonts w:ascii="Times New Roman" w:hAnsi="Times New Roman"/>
          <w:vanish w:val="0"/>
          <w:lang w:val="en-US"/>
        </w:rPr>
        <w:t>Redis</w:t>
      </w:r>
      <w:proofErr w:type="spellEnd"/>
      <w:r w:rsidRPr="00CA78F1">
        <w:rPr>
          <w:rFonts w:ascii="Times New Roman" w:hAnsi="Times New Roman"/>
          <w:vanish w:val="0"/>
        </w:rPr>
        <w:t xml:space="preserve"> (</w:t>
      </w:r>
      <w:r>
        <w:rPr>
          <w:rFonts w:ascii="Times New Roman" w:hAnsi="Times New Roman"/>
          <w:vanish w:val="0"/>
        </w:rPr>
        <w:t>в режиме хранилища К</w:t>
      </w:r>
      <w:r>
        <w:rPr>
          <w:rFonts w:ascii="Times New Roman" w:hAnsi="Times New Roman"/>
          <w:vanish w:val="0"/>
          <w:lang w:val="en-US"/>
        </w:rPr>
        <w:t>V</w:t>
      </w:r>
      <w:r>
        <w:rPr>
          <w:rFonts w:ascii="Times New Roman" w:hAnsi="Times New Roman"/>
          <w:vanish w:val="0"/>
        </w:rPr>
        <w:t>, а не брокера сообщений</w:t>
      </w:r>
      <w:r w:rsidRPr="00CA78F1">
        <w:rPr>
          <w:rFonts w:ascii="Times New Roman" w:hAnsi="Times New Roman"/>
          <w:vanish w:val="0"/>
        </w:rPr>
        <w:t>).</w:t>
      </w:r>
    </w:p>
    <w:p w:rsidR="00CA78F1" w:rsidRPr="00CA78F1" w:rsidRDefault="00CA78F1" w:rsidP="00770FB4">
      <w:pPr>
        <w:pStyle w:val="34a0"/>
        <w:ind w:firstLine="709"/>
        <w:rPr>
          <w:rFonts w:ascii="Times New Roman" w:hAnsi="Times New Roman"/>
          <w:vanish w:val="0"/>
        </w:rPr>
      </w:pPr>
      <w:r>
        <w:rPr>
          <w:rFonts w:ascii="Times New Roman" w:hAnsi="Times New Roman"/>
          <w:vanish w:val="0"/>
        </w:rPr>
        <w:t xml:space="preserve">Для балансировки нагрузки на </w:t>
      </w:r>
      <w:r>
        <w:rPr>
          <w:rFonts w:ascii="Times New Roman" w:hAnsi="Times New Roman"/>
          <w:vanish w:val="0"/>
          <w:lang w:val="en-US"/>
        </w:rPr>
        <w:t>FE</w:t>
      </w:r>
      <w:r w:rsidRPr="00CA78F1">
        <w:rPr>
          <w:rFonts w:ascii="Times New Roman" w:hAnsi="Times New Roman"/>
          <w:vanish w:val="0"/>
        </w:rPr>
        <w:t xml:space="preserve"> </w:t>
      </w:r>
      <w:r>
        <w:rPr>
          <w:rFonts w:ascii="Times New Roman" w:hAnsi="Times New Roman"/>
          <w:vanish w:val="0"/>
        </w:rPr>
        <w:t xml:space="preserve">и </w:t>
      </w:r>
      <w:r>
        <w:rPr>
          <w:rFonts w:ascii="Times New Roman" w:hAnsi="Times New Roman"/>
          <w:vanish w:val="0"/>
          <w:lang w:val="en-US"/>
        </w:rPr>
        <w:t>BE</w:t>
      </w:r>
      <w:r w:rsidRPr="00CA78F1">
        <w:rPr>
          <w:rFonts w:ascii="Times New Roman" w:hAnsi="Times New Roman"/>
          <w:vanish w:val="0"/>
        </w:rPr>
        <w:t xml:space="preserve"> </w:t>
      </w:r>
      <w:r>
        <w:rPr>
          <w:rFonts w:ascii="Times New Roman" w:hAnsi="Times New Roman"/>
          <w:vanish w:val="0"/>
        </w:rPr>
        <w:t xml:space="preserve">используются такие </w:t>
      </w:r>
      <w:proofErr w:type="spellStart"/>
      <w:r>
        <w:rPr>
          <w:rFonts w:ascii="Times New Roman" w:hAnsi="Times New Roman"/>
          <w:vanish w:val="0"/>
        </w:rPr>
        <w:t>балансировщик</w:t>
      </w:r>
      <w:r w:rsidR="00621886">
        <w:rPr>
          <w:rFonts w:ascii="Times New Roman" w:hAnsi="Times New Roman"/>
          <w:vanish w:val="0"/>
        </w:rPr>
        <w:t>и</w:t>
      </w:r>
      <w:proofErr w:type="spellEnd"/>
      <w:r>
        <w:rPr>
          <w:rFonts w:ascii="Times New Roman" w:hAnsi="Times New Roman"/>
          <w:vanish w:val="0"/>
        </w:rPr>
        <w:t xml:space="preserve"> как</w:t>
      </w:r>
      <w:r w:rsidR="00621886" w:rsidRPr="00621886">
        <w:rPr>
          <w:rFonts w:ascii="Times New Roman" w:hAnsi="Times New Roman"/>
          <w:vanish w:val="0"/>
        </w:rPr>
        <w:t>:</w:t>
      </w:r>
      <w:r>
        <w:rPr>
          <w:rFonts w:ascii="Times New Roman" w:hAnsi="Times New Roman"/>
          <w:vanish w:val="0"/>
        </w:rPr>
        <w:t xml:space="preserve"> </w:t>
      </w:r>
      <w:proofErr w:type="spellStart"/>
      <w:r>
        <w:rPr>
          <w:rFonts w:ascii="Times New Roman" w:hAnsi="Times New Roman"/>
          <w:vanish w:val="0"/>
          <w:lang w:val="en-US"/>
        </w:rPr>
        <w:t>nginx</w:t>
      </w:r>
      <w:proofErr w:type="spellEnd"/>
      <w:r w:rsidRPr="00CA78F1">
        <w:rPr>
          <w:rFonts w:ascii="Times New Roman" w:hAnsi="Times New Roman"/>
          <w:vanish w:val="0"/>
        </w:rPr>
        <w:t xml:space="preserve">, </w:t>
      </w:r>
      <w:proofErr w:type="spellStart"/>
      <w:r>
        <w:rPr>
          <w:rFonts w:ascii="Times New Roman" w:hAnsi="Times New Roman"/>
          <w:vanish w:val="0"/>
          <w:lang w:val="en-US"/>
        </w:rPr>
        <w:t>HAproxy</w:t>
      </w:r>
      <w:proofErr w:type="spellEnd"/>
      <w:r w:rsidRPr="00CA78F1">
        <w:rPr>
          <w:rFonts w:ascii="Times New Roman" w:hAnsi="Times New Roman"/>
          <w:vanish w:val="0"/>
        </w:rPr>
        <w:t>.</w:t>
      </w:r>
    </w:p>
    <w:p w:rsidR="00CA78F1" w:rsidRDefault="00CA78F1" w:rsidP="00CA78F1">
      <w:pPr>
        <w:pStyle w:val="34a0"/>
        <w:ind w:firstLine="360"/>
        <w:rPr>
          <w:rFonts w:ascii="Times New Roman" w:hAnsi="Times New Roman"/>
          <w:vanish w:val="0"/>
        </w:rPr>
      </w:pPr>
    </w:p>
    <w:p w:rsidR="006E42D3" w:rsidRPr="00B529C6" w:rsidRDefault="00CA78F1" w:rsidP="00CA78F1">
      <w:pPr>
        <w:pStyle w:val="34a0"/>
        <w:ind w:firstLine="360"/>
        <w:rPr>
          <w:rFonts w:ascii="Times New Roman" w:hAnsi="Times New Roman"/>
          <w:vanish w:val="0"/>
        </w:rPr>
      </w:pPr>
      <w:r>
        <w:rPr>
          <w:rFonts w:ascii="Times New Roman" w:hAnsi="Times New Roman"/>
          <w:vanish w:val="0"/>
        </w:rPr>
        <w:t>В целом р</w:t>
      </w:r>
      <w:r w:rsidR="00B67217">
        <w:rPr>
          <w:rFonts w:ascii="Times New Roman" w:hAnsi="Times New Roman"/>
          <w:vanish w:val="0"/>
        </w:rPr>
        <w:t>ешение (АСОЗ) состоит из к</w:t>
      </w:r>
      <w:r w:rsidR="006E42D3" w:rsidRPr="00B529C6">
        <w:rPr>
          <w:rFonts w:ascii="Times New Roman" w:hAnsi="Times New Roman"/>
          <w:vanish w:val="0"/>
        </w:rPr>
        <w:t>омплекс</w:t>
      </w:r>
      <w:r>
        <w:rPr>
          <w:rFonts w:ascii="Times New Roman" w:hAnsi="Times New Roman"/>
          <w:vanish w:val="0"/>
        </w:rPr>
        <w:t xml:space="preserve">а </w:t>
      </w:r>
      <w:r w:rsidR="006E42D3" w:rsidRPr="00B529C6">
        <w:rPr>
          <w:rFonts w:ascii="Times New Roman" w:hAnsi="Times New Roman"/>
          <w:vanish w:val="0"/>
        </w:rPr>
        <w:t xml:space="preserve">основных </w:t>
      </w:r>
      <w:r w:rsidR="00856736">
        <w:rPr>
          <w:rFonts w:ascii="Times New Roman" w:hAnsi="Times New Roman"/>
          <w:vanish w:val="0"/>
        </w:rPr>
        <w:t>функциональны</w:t>
      </w:r>
      <w:r w:rsidR="00AC2000">
        <w:rPr>
          <w:rFonts w:ascii="Times New Roman" w:hAnsi="Times New Roman"/>
          <w:vanish w:val="0"/>
        </w:rPr>
        <w:t>х</w:t>
      </w:r>
      <w:r w:rsidR="00856736">
        <w:rPr>
          <w:rFonts w:ascii="Times New Roman" w:hAnsi="Times New Roman"/>
          <w:vanish w:val="0"/>
        </w:rPr>
        <w:t xml:space="preserve"> </w:t>
      </w:r>
      <w:r w:rsidR="006E42D3" w:rsidRPr="00B529C6">
        <w:rPr>
          <w:rFonts w:ascii="Times New Roman" w:hAnsi="Times New Roman"/>
          <w:vanish w:val="0"/>
        </w:rPr>
        <w:t>подсистем (представляющих полноценные АС) в составе:</w:t>
      </w:r>
    </w:p>
    <w:p w:rsidR="006E42D3" w:rsidRPr="00DB4106" w:rsidRDefault="006E42D3" w:rsidP="00C508E2">
      <w:pPr>
        <w:pStyle w:val="34a0"/>
        <w:numPr>
          <w:ilvl w:val="0"/>
          <w:numId w:val="22"/>
        </w:numPr>
        <w:rPr>
          <w:rFonts w:ascii="Times New Roman" w:hAnsi="Times New Roman"/>
          <w:vanish w:val="0"/>
        </w:rPr>
      </w:pPr>
      <w:r w:rsidRPr="00B529C6">
        <w:rPr>
          <w:rFonts w:ascii="Times New Roman" w:hAnsi="Times New Roman"/>
          <w:vanish w:val="0"/>
          <w:lang w:val="en-US"/>
        </w:rPr>
        <w:t>E</w:t>
      </w:r>
      <w:r w:rsidRPr="00DB4106">
        <w:rPr>
          <w:rFonts w:ascii="Times New Roman" w:hAnsi="Times New Roman"/>
          <w:vanish w:val="0"/>
        </w:rPr>
        <w:t>-</w:t>
      </w:r>
      <w:r w:rsidRPr="00B529C6">
        <w:rPr>
          <w:rFonts w:ascii="Times New Roman" w:hAnsi="Times New Roman"/>
          <w:vanish w:val="0"/>
          <w:lang w:val="en-US"/>
        </w:rPr>
        <w:t>commerce</w:t>
      </w:r>
      <w:r w:rsidRPr="00DB4106">
        <w:rPr>
          <w:rFonts w:ascii="Times New Roman" w:hAnsi="Times New Roman"/>
          <w:vanish w:val="0"/>
        </w:rPr>
        <w:t xml:space="preserve"> </w:t>
      </w:r>
      <w:r w:rsidRPr="00B529C6">
        <w:rPr>
          <w:rFonts w:ascii="Times New Roman" w:hAnsi="Times New Roman"/>
          <w:vanish w:val="0"/>
          <w:lang w:val="en-US"/>
        </w:rPr>
        <w:t>web</w:t>
      </w:r>
      <w:r w:rsidRPr="00DB4106">
        <w:rPr>
          <w:rFonts w:ascii="Times New Roman" w:hAnsi="Times New Roman"/>
          <w:vanish w:val="0"/>
        </w:rPr>
        <w:t xml:space="preserve"> </w:t>
      </w:r>
      <w:r w:rsidRPr="00B529C6">
        <w:rPr>
          <w:rFonts w:ascii="Times New Roman" w:hAnsi="Times New Roman"/>
          <w:vanish w:val="0"/>
          <w:lang w:val="en-US"/>
        </w:rPr>
        <w:t>site</w:t>
      </w:r>
      <w:r w:rsidR="00B529C6" w:rsidRPr="00DB4106">
        <w:rPr>
          <w:rFonts w:ascii="Times New Roman" w:hAnsi="Times New Roman"/>
          <w:vanish w:val="0"/>
        </w:rPr>
        <w:t xml:space="preserve"> (</w:t>
      </w:r>
      <w:r w:rsidR="00DB4106">
        <w:rPr>
          <w:rFonts w:ascii="Times New Roman" w:hAnsi="Times New Roman"/>
          <w:vanish w:val="0"/>
        </w:rPr>
        <w:t xml:space="preserve">движок </w:t>
      </w:r>
      <w:proofErr w:type="spellStart"/>
      <w:r w:rsidR="00B529C6">
        <w:rPr>
          <w:rFonts w:ascii="Times New Roman" w:hAnsi="Times New Roman"/>
          <w:vanish w:val="0"/>
        </w:rPr>
        <w:t>вэб</w:t>
      </w:r>
      <w:proofErr w:type="spellEnd"/>
      <w:r w:rsidR="00B529C6" w:rsidRPr="00DB4106">
        <w:rPr>
          <w:rFonts w:ascii="Times New Roman" w:hAnsi="Times New Roman"/>
          <w:vanish w:val="0"/>
        </w:rPr>
        <w:t>-</w:t>
      </w:r>
      <w:r w:rsidR="00B529C6">
        <w:rPr>
          <w:rFonts w:ascii="Times New Roman" w:hAnsi="Times New Roman"/>
          <w:vanish w:val="0"/>
        </w:rPr>
        <w:t>сайт</w:t>
      </w:r>
      <w:r w:rsidR="00DB4106">
        <w:rPr>
          <w:rFonts w:ascii="Times New Roman" w:hAnsi="Times New Roman"/>
          <w:vanish w:val="0"/>
        </w:rPr>
        <w:t>а</w:t>
      </w:r>
      <w:r w:rsidR="00B529C6" w:rsidRPr="00DB4106">
        <w:rPr>
          <w:rFonts w:ascii="Times New Roman" w:hAnsi="Times New Roman"/>
          <w:vanish w:val="0"/>
        </w:rPr>
        <w:t xml:space="preserve"> </w:t>
      </w:r>
      <w:r w:rsidR="00B529C6">
        <w:rPr>
          <w:rFonts w:ascii="Times New Roman" w:hAnsi="Times New Roman"/>
          <w:vanish w:val="0"/>
        </w:rPr>
        <w:t>магазина</w:t>
      </w:r>
      <w:r w:rsidR="00B529C6" w:rsidRPr="00DB4106">
        <w:rPr>
          <w:rFonts w:ascii="Times New Roman" w:hAnsi="Times New Roman"/>
          <w:vanish w:val="0"/>
        </w:rPr>
        <w:t>)</w:t>
      </w:r>
      <w:r w:rsidR="00DB4106" w:rsidRPr="00DB4106">
        <w:rPr>
          <w:rFonts w:ascii="Times New Roman" w:hAnsi="Times New Roman"/>
          <w:vanish w:val="0"/>
        </w:rPr>
        <w:t>,</w:t>
      </w:r>
      <w:r w:rsidR="00DB4106">
        <w:rPr>
          <w:rFonts w:ascii="Times New Roman" w:hAnsi="Times New Roman"/>
          <w:vanish w:val="0"/>
        </w:rPr>
        <w:t xml:space="preserve"> пример </w:t>
      </w:r>
      <w:r w:rsidR="00DB4106" w:rsidRPr="00DB4106">
        <w:rPr>
          <w:rFonts w:ascii="Times New Roman" w:hAnsi="Times New Roman"/>
          <w:vanish w:val="0"/>
        </w:rPr>
        <w:t>–</w:t>
      </w:r>
      <w:r w:rsidR="00DB4106">
        <w:rPr>
          <w:rFonts w:ascii="Times New Roman" w:hAnsi="Times New Roman"/>
          <w:vanish w:val="0"/>
        </w:rPr>
        <w:t xml:space="preserve"> </w:t>
      </w:r>
      <w:r w:rsidR="00DB4106" w:rsidRPr="00DB4106">
        <w:rPr>
          <w:rFonts w:ascii="Times New Roman" w:hAnsi="Times New Roman"/>
          <w:vanish w:val="0"/>
        </w:rPr>
        <w:t xml:space="preserve">IBM </w:t>
      </w:r>
      <w:proofErr w:type="spellStart"/>
      <w:r w:rsidR="00DB4106" w:rsidRPr="00DB4106">
        <w:rPr>
          <w:rFonts w:ascii="Times New Roman" w:hAnsi="Times New Roman"/>
          <w:vanish w:val="0"/>
        </w:rPr>
        <w:t>WebSphere</w:t>
      </w:r>
      <w:proofErr w:type="spellEnd"/>
      <w:r w:rsidR="00DB4106" w:rsidRPr="00DB4106">
        <w:rPr>
          <w:rFonts w:ascii="Times New Roman" w:hAnsi="Times New Roman"/>
          <w:vanish w:val="0"/>
        </w:rPr>
        <w:t xml:space="preserve"> </w:t>
      </w:r>
      <w:proofErr w:type="spellStart"/>
      <w:r w:rsidR="00DB4106" w:rsidRPr="00DB4106">
        <w:rPr>
          <w:rFonts w:ascii="Times New Roman" w:hAnsi="Times New Roman"/>
          <w:vanish w:val="0"/>
        </w:rPr>
        <w:t>Commerce</w:t>
      </w:r>
      <w:proofErr w:type="spellEnd"/>
    </w:p>
    <w:p w:rsidR="006E42D3" w:rsidRPr="00B529C6" w:rsidRDefault="006E42D3" w:rsidP="00C508E2">
      <w:pPr>
        <w:pStyle w:val="34a0"/>
        <w:numPr>
          <w:ilvl w:val="0"/>
          <w:numId w:val="22"/>
        </w:numPr>
        <w:rPr>
          <w:rFonts w:ascii="Times New Roman" w:hAnsi="Times New Roman"/>
          <w:vanish w:val="0"/>
        </w:rPr>
      </w:pPr>
      <w:r w:rsidRPr="00B529C6">
        <w:rPr>
          <w:rFonts w:ascii="Times New Roman" w:hAnsi="Times New Roman"/>
          <w:vanish w:val="0"/>
        </w:rPr>
        <w:t>ERP</w:t>
      </w:r>
      <w:r w:rsidR="00DD2235">
        <w:rPr>
          <w:rFonts w:ascii="Times New Roman" w:hAnsi="Times New Roman"/>
          <w:vanish w:val="0"/>
        </w:rPr>
        <w:t xml:space="preserve">, пример </w:t>
      </w:r>
      <w:r w:rsidR="00DD2235" w:rsidRPr="00B529C6">
        <w:rPr>
          <w:rFonts w:ascii="Times New Roman" w:hAnsi="Times New Roman"/>
          <w:vanish w:val="0"/>
          <w:lang w:val="en-US"/>
        </w:rPr>
        <w:t>–</w:t>
      </w:r>
      <w:r w:rsidR="001D3611">
        <w:rPr>
          <w:rFonts w:ascii="Times New Roman" w:hAnsi="Times New Roman"/>
          <w:vanish w:val="0"/>
        </w:rPr>
        <w:t xml:space="preserve"> </w:t>
      </w:r>
      <w:r w:rsidR="001D3611">
        <w:rPr>
          <w:rFonts w:ascii="Times New Roman" w:hAnsi="Times New Roman"/>
          <w:vanish w:val="0"/>
          <w:lang w:val="en-US"/>
        </w:rPr>
        <w:t>SAP R/3, OEBS</w:t>
      </w:r>
    </w:p>
    <w:p w:rsidR="006E42D3" w:rsidRPr="00B529C6" w:rsidRDefault="006E42D3" w:rsidP="00C508E2">
      <w:pPr>
        <w:pStyle w:val="34a0"/>
        <w:numPr>
          <w:ilvl w:val="0"/>
          <w:numId w:val="22"/>
        </w:numPr>
        <w:rPr>
          <w:rFonts w:ascii="Times New Roman" w:hAnsi="Times New Roman"/>
          <w:vanish w:val="0"/>
        </w:rPr>
      </w:pPr>
      <w:r w:rsidRPr="00B529C6">
        <w:rPr>
          <w:rFonts w:ascii="Times New Roman" w:hAnsi="Times New Roman"/>
          <w:vanish w:val="0"/>
        </w:rPr>
        <w:t>WMS</w:t>
      </w:r>
      <w:r w:rsidR="001D3611">
        <w:rPr>
          <w:rFonts w:ascii="Times New Roman" w:hAnsi="Times New Roman"/>
          <w:vanish w:val="0"/>
          <w:lang w:val="en-US"/>
        </w:rPr>
        <w:t xml:space="preserve">, </w:t>
      </w:r>
      <w:r w:rsidR="001D3611">
        <w:rPr>
          <w:rFonts w:ascii="Times New Roman" w:hAnsi="Times New Roman"/>
          <w:vanish w:val="0"/>
        </w:rPr>
        <w:t xml:space="preserve">пример </w:t>
      </w:r>
      <w:r w:rsidR="001D3611" w:rsidRPr="00B529C6">
        <w:rPr>
          <w:rFonts w:ascii="Times New Roman" w:hAnsi="Times New Roman"/>
          <w:vanish w:val="0"/>
          <w:lang w:val="en-US"/>
        </w:rPr>
        <w:t>–</w:t>
      </w:r>
      <w:r w:rsidR="001D3611">
        <w:rPr>
          <w:rFonts w:ascii="Times New Roman" w:hAnsi="Times New Roman"/>
          <w:vanish w:val="0"/>
          <w:lang w:val="en-US"/>
        </w:rPr>
        <w:t xml:space="preserve"> </w:t>
      </w:r>
      <w:proofErr w:type="spellStart"/>
      <w:r w:rsidR="001D3611">
        <w:rPr>
          <w:rFonts w:ascii="Times New Roman" w:hAnsi="Times New Roman"/>
          <w:vanish w:val="0"/>
          <w:lang w:val="en-US"/>
        </w:rPr>
        <w:t>Solvo</w:t>
      </w:r>
      <w:proofErr w:type="spellEnd"/>
    </w:p>
    <w:p w:rsidR="006E42D3" w:rsidRPr="00B529C6" w:rsidRDefault="006E42D3" w:rsidP="00C508E2">
      <w:pPr>
        <w:pStyle w:val="34a0"/>
        <w:numPr>
          <w:ilvl w:val="0"/>
          <w:numId w:val="22"/>
        </w:numPr>
        <w:rPr>
          <w:rFonts w:ascii="Times New Roman" w:hAnsi="Times New Roman"/>
          <w:vanish w:val="0"/>
        </w:rPr>
      </w:pPr>
      <w:r w:rsidRPr="00B529C6">
        <w:rPr>
          <w:rFonts w:ascii="Times New Roman" w:hAnsi="Times New Roman"/>
          <w:vanish w:val="0"/>
        </w:rPr>
        <w:t>MDM</w:t>
      </w:r>
      <w:r w:rsidR="001D3611">
        <w:rPr>
          <w:rFonts w:ascii="Times New Roman" w:hAnsi="Times New Roman"/>
          <w:vanish w:val="0"/>
        </w:rPr>
        <w:t xml:space="preserve">, пример </w:t>
      </w:r>
      <w:r w:rsidR="001D3611" w:rsidRPr="00B529C6">
        <w:rPr>
          <w:rFonts w:ascii="Times New Roman" w:hAnsi="Times New Roman"/>
          <w:vanish w:val="0"/>
          <w:lang w:val="en-US"/>
        </w:rPr>
        <w:t>–</w:t>
      </w:r>
      <w:r w:rsidR="001D3611">
        <w:rPr>
          <w:rFonts w:ascii="Times New Roman" w:hAnsi="Times New Roman"/>
          <w:vanish w:val="0"/>
          <w:lang w:val="en-US"/>
        </w:rPr>
        <w:t xml:space="preserve"> Oracle MDM</w:t>
      </w:r>
    </w:p>
    <w:p w:rsidR="00C06CBD" w:rsidRDefault="00B529C6" w:rsidP="00C508E2">
      <w:pPr>
        <w:pStyle w:val="34a0"/>
        <w:numPr>
          <w:ilvl w:val="0"/>
          <w:numId w:val="22"/>
        </w:numPr>
        <w:rPr>
          <w:rFonts w:ascii="Times New Roman" w:hAnsi="Times New Roman"/>
          <w:vanish w:val="0"/>
          <w:lang w:val="en-US"/>
        </w:rPr>
      </w:pPr>
      <w:r>
        <w:rPr>
          <w:rFonts w:ascii="Times New Roman" w:hAnsi="Times New Roman"/>
          <w:vanish w:val="0"/>
        </w:rPr>
        <w:t>Система</w:t>
      </w:r>
      <w:r w:rsidRPr="00B529C6">
        <w:rPr>
          <w:rFonts w:ascii="Times New Roman" w:hAnsi="Times New Roman"/>
          <w:vanish w:val="0"/>
          <w:lang w:val="en-US"/>
        </w:rPr>
        <w:t xml:space="preserve"> </w:t>
      </w:r>
      <w:r w:rsidR="006E42D3" w:rsidRPr="00B529C6">
        <w:rPr>
          <w:rFonts w:ascii="Times New Roman" w:hAnsi="Times New Roman"/>
          <w:vanish w:val="0"/>
        </w:rPr>
        <w:t>транспортной</w:t>
      </w:r>
      <w:r w:rsidR="006E42D3" w:rsidRPr="00B529C6">
        <w:rPr>
          <w:rFonts w:ascii="Times New Roman" w:hAnsi="Times New Roman"/>
          <w:vanish w:val="0"/>
          <w:lang w:val="en-US"/>
        </w:rPr>
        <w:t xml:space="preserve"> </w:t>
      </w:r>
      <w:r w:rsidR="006E42D3" w:rsidRPr="00B529C6">
        <w:rPr>
          <w:rFonts w:ascii="Times New Roman" w:hAnsi="Times New Roman"/>
          <w:vanish w:val="0"/>
        </w:rPr>
        <w:t>логистики</w:t>
      </w:r>
      <w:r>
        <w:rPr>
          <w:rFonts w:ascii="Times New Roman" w:hAnsi="Times New Roman"/>
          <w:vanish w:val="0"/>
          <w:lang w:val="en-US"/>
        </w:rPr>
        <w:t xml:space="preserve"> (TM</w:t>
      </w:r>
      <w:r w:rsidR="000B5E17" w:rsidRPr="00B529C6">
        <w:rPr>
          <w:rFonts w:ascii="Times New Roman" w:hAnsi="Times New Roman"/>
          <w:vanish w:val="0"/>
          <w:lang w:val="en-US"/>
        </w:rPr>
        <w:t>S)</w:t>
      </w:r>
      <w:r w:rsidR="00F24BBC" w:rsidRPr="00B529C6">
        <w:rPr>
          <w:rFonts w:ascii="Times New Roman" w:hAnsi="Times New Roman"/>
          <w:vanish w:val="0"/>
          <w:lang w:val="en-US"/>
        </w:rPr>
        <w:t xml:space="preserve">, </w:t>
      </w:r>
      <w:r w:rsidR="00F24BBC" w:rsidRPr="00B529C6">
        <w:rPr>
          <w:rFonts w:ascii="Times New Roman" w:hAnsi="Times New Roman"/>
          <w:vanish w:val="0"/>
        </w:rPr>
        <w:t>пример</w:t>
      </w:r>
      <w:r w:rsidR="00F24BBC" w:rsidRPr="00B529C6">
        <w:rPr>
          <w:rFonts w:ascii="Times New Roman" w:hAnsi="Times New Roman"/>
          <w:vanish w:val="0"/>
          <w:lang w:val="en-US"/>
        </w:rPr>
        <w:t xml:space="preserve"> – Oracle Transportation Management (OTM).</w:t>
      </w:r>
    </w:p>
    <w:p w:rsidR="00BA597A" w:rsidRDefault="00BA597A" w:rsidP="00BA597A">
      <w:pPr>
        <w:pStyle w:val="34a0"/>
        <w:rPr>
          <w:rFonts w:ascii="Times New Roman" w:hAnsi="Times New Roman"/>
          <w:vanish w:val="0"/>
          <w:lang w:val="en-US"/>
        </w:rPr>
      </w:pPr>
    </w:p>
    <w:p w:rsidR="00BA597A" w:rsidRPr="00B02BF9" w:rsidRDefault="00BA597A" w:rsidP="00BA597A">
      <w:pPr>
        <w:pStyle w:val="34a0"/>
        <w:rPr>
          <w:rFonts w:ascii="Times New Roman" w:hAnsi="Times New Roman"/>
          <w:vanish w:val="0"/>
        </w:rPr>
      </w:pPr>
      <w:r>
        <w:rPr>
          <w:rFonts w:ascii="Times New Roman" w:hAnsi="Times New Roman"/>
          <w:vanish w:val="0"/>
        </w:rPr>
        <w:t xml:space="preserve">Центральным компонентом в этом комплексе является </w:t>
      </w:r>
      <w:r>
        <w:rPr>
          <w:rFonts w:ascii="Times New Roman" w:hAnsi="Times New Roman"/>
          <w:vanish w:val="0"/>
          <w:lang w:val="en-US"/>
        </w:rPr>
        <w:t>ERP</w:t>
      </w:r>
      <w:r>
        <w:rPr>
          <w:rFonts w:ascii="Times New Roman" w:hAnsi="Times New Roman"/>
          <w:vanish w:val="0"/>
        </w:rPr>
        <w:t xml:space="preserve">, </w:t>
      </w:r>
      <w:r w:rsidRPr="00B02BF9">
        <w:rPr>
          <w:rFonts w:ascii="Times New Roman" w:hAnsi="Times New Roman"/>
          <w:vanish w:val="0"/>
        </w:rPr>
        <w:t xml:space="preserve">которая в рамках </w:t>
      </w:r>
      <w:r>
        <w:rPr>
          <w:rFonts w:ascii="Times New Roman" w:hAnsi="Times New Roman"/>
          <w:vanish w:val="0"/>
          <w:lang w:val="en-US"/>
        </w:rPr>
        <w:t>BE</w:t>
      </w:r>
      <w:r w:rsidRPr="00B02BF9">
        <w:rPr>
          <w:rFonts w:ascii="Times New Roman" w:hAnsi="Times New Roman"/>
          <w:vanish w:val="0"/>
        </w:rPr>
        <w:t xml:space="preserve"> </w:t>
      </w:r>
      <w:r w:rsidRPr="00B02BF9">
        <w:rPr>
          <w:rFonts w:ascii="Times New Roman" w:hAnsi="Times New Roman"/>
          <w:vanish w:val="0"/>
        </w:rPr>
        <w:t xml:space="preserve">взаимодействует </w:t>
      </w:r>
      <w:r w:rsidRPr="00B02BF9">
        <w:rPr>
          <w:rFonts w:ascii="Times New Roman" w:hAnsi="Times New Roman"/>
          <w:vanish w:val="0"/>
        </w:rPr>
        <w:t xml:space="preserve">с </w:t>
      </w:r>
      <w:r w:rsidRPr="00B02BF9">
        <w:rPr>
          <w:rFonts w:ascii="Times New Roman" w:hAnsi="Times New Roman"/>
          <w:vanish w:val="0"/>
          <w:lang w:val="en-US"/>
        </w:rPr>
        <w:t>WMS</w:t>
      </w:r>
      <w:r w:rsidRPr="00B02BF9">
        <w:rPr>
          <w:rFonts w:ascii="Times New Roman" w:hAnsi="Times New Roman"/>
          <w:vanish w:val="0"/>
        </w:rPr>
        <w:t xml:space="preserve">, </w:t>
      </w:r>
      <w:r w:rsidRPr="00B02BF9">
        <w:rPr>
          <w:rFonts w:ascii="Times New Roman" w:hAnsi="Times New Roman"/>
          <w:vanish w:val="0"/>
          <w:lang w:val="en-US"/>
        </w:rPr>
        <w:t>MDM</w:t>
      </w:r>
      <w:r w:rsidRPr="00B02BF9">
        <w:rPr>
          <w:rFonts w:ascii="Times New Roman" w:hAnsi="Times New Roman"/>
          <w:vanish w:val="0"/>
        </w:rPr>
        <w:t xml:space="preserve">, </w:t>
      </w:r>
      <w:r>
        <w:rPr>
          <w:rFonts w:ascii="Times New Roman" w:hAnsi="Times New Roman"/>
          <w:vanish w:val="0"/>
          <w:lang w:val="en-US"/>
        </w:rPr>
        <w:t>TM</w:t>
      </w:r>
      <w:r w:rsidRPr="00B529C6">
        <w:rPr>
          <w:rFonts w:ascii="Times New Roman" w:hAnsi="Times New Roman"/>
          <w:vanish w:val="0"/>
          <w:lang w:val="en-US"/>
        </w:rPr>
        <w:t>S</w:t>
      </w:r>
      <w:r w:rsidRPr="00B02BF9">
        <w:rPr>
          <w:rFonts w:ascii="Times New Roman" w:hAnsi="Times New Roman"/>
          <w:vanish w:val="0"/>
        </w:rPr>
        <w:t xml:space="preserve">; а в рамках </w:t>
      </w:r>
      <w:r>
        <w:rPr>
          <w:rFonts w:ascii="Times New Roman" w:hAnsi="Times New Roman"/>
          <w:vanish w:val="0"/>
          <w:lang w:val="en-US"/>
        </w:rPr>
        <w:t>FE</w:t>
      </w:r>
      <w:r w:rsidRPr="00B02BF9">
        <w:rPr>
          <w:rFonts w:ascii="Times New Roman" w:hAnsi="Times New Roman"/>
          <w:vanish w:val="0"/>
        </w:rPr>
        <w:t xml:space="preserve"> </w:t>
      </w:r>
      <w:r w:rsidRPr="00B02BF9">
        <w:rPr>
          <w:rFonts w:ascii="Times New Roman" w:hAnsi="Times New Roman"/>
          <w:vanish w:val="0"/>
        </w:rPr>
        <w:t xml:space="preserve">– </w:t>
      </w:r>
      <w:r>
        <w:rPr>
          <w:rFonts w:ascii="Times New Roman" w:hAnsi="Times New Roman"/>
          <w:vanish w:val="0"/>
          <w:lang w:val="en-US"/>
        </w:rPr>
        <w:t>c</w:t>
      </w:r>
      <w:r w:rsidRPr="00B02BF9">
        <w:rPr>
          <w:rFonts w:ascii="Times New Roman" w:hAnsi="Times New Roman"/>
          <w:vanish w:val="0"/>
        </w:rPr>
        <w:t xml:space="preserve"> </w:t>
      </w:r>
      <w:r w:rsidRPr="00B529C6">
        <w:rPr>
          <w:rFonts w:ascii="Times New Roman" w:hAnsi="Times New Roman"/>
          <w:vanish w:val="0"/>
          <w:lang w:val="en-US"/>
        </w:rPr>
        <w:t>E</w:t>
      </w:r>
      <w:r w:rsidRPr="00B02BF9">
        <w:rPr>
          <w:rFonts w:ascii="Times New Roman" w:hAnsi="Times New Roman"/>
          <w:vanish w:val="0"/>
        </w:rPr>
        <w:t>-</w:t>
      </w:r>
      <w:r w:rsidRPr="00B529C6">
        <w:rPr>
          <w:rFonts w:ascii="Times New Roman" w:hAnsi="Times New Roman"/>
          <w:vanish w:val="0"/>
          <w:lang w:val="en-US"/>
        </w:rPr>
        <w:t>commerce</w:t>
      </w:r>
      <w:r w:rsidRPr="00B02BF9">
        <w:rPr>
          <w:rFonts w:ascii="Times New Roman" w:hAnsi="Times New Roman"/>
          <w:vanish w:val="0"/>
        </w:rPr>
        <w:t xml:space="preserve"> </w:t>
      </w:r>
      <w:r w:rsidRPr="00B529C6">
        <w:rPr>
          <w:rFonts w:ascii="Times New Roman" w:hAnsi="Times New Roman"/>
          <w:vanish w:val="0"/>
          <w:lang w:val="en-US"/>
        </w:rPr>
        <w:t>web</w:t>
      </w:r>
      <w:r w:rsidRPr="00B02BF9">
        <w:rPr>
          <w:rFonts w:ascii="Times New Roman" w:hAnsi="Times New Roman"/>
          <w:vanish w:val="0"/>
        </w:rPr>
        <w:t xml:space="preserve"> </w:t>
      </w:r>
      <w:r w:rsidRPr="00B529C6">
        <w:rPr>
          <w:rFonts w:ascii="Times New Roman" w:hAnsi="Times New Roman"/>
          <w:vanish w:val="0"/>
          <w:lang w:val="en-US"/>
        </w:rPr>
        <w:t>site</w:t>
      </w:r>
      <w:r w:rsidRPr="00B02BF9">
        <w:rPr>
          <w:rFonts w:ascii="Times New Roman" w:hAnsi="Times New Roman"/>
          <w:vanish w:val="0"/>
        </w:rPr>
        <w:t xml:space="preserve"> (см </w:t>
      </w:r>
      <w:r w:rsidR="00B02BF9" w:rsidRPr="00B02BF9">
        <w:rPr>
          <w:rFonts w:ascii="Times New Roman" w:hAnsi="Times New Roman"/>
          <w:vanish w:val="0"/>
        </w:rPr>
        <w:t>Рисунок 3</w:t>
      </w:r>
      <w:r w:rsidR="00B02BF9" w:rsidRPr="00B02BF9">
        <w:rPr>
          <w:rFonts w:ascii="Times New Roman" w:hAnsi="Times New Roman"/>
          <w:vanish w:val="0"/>
        </w:rPr>
        <w:t>)</w:t>
      </w:r>
      <w:r w:rsidR="00B02BF9">
        <w:rPr>
          <w:rFonts w:ascii="Times New Roman" w:hAnsi="Times New Roman"/>
          <w:vanish w:val="0"/>
        </w:rPr>
        <w:t>.</w:t>
      </w:r>
    </w:p>
    <w:p w:rsidR="002512EE" w:rsidRDefault="002512EE" w:rsidP="002512EE">
      <w:pPr>
        <w:pStyle w:val="2"/>
      </w:pPr>
      <w:bookmarkStart w:id="21" w:name="_Toc398560624"/>
      <w:bookmarkStart w:id="22" w:name="_Toc65398246"/>
      <w:r>
        <w:t>Р</w:t>
      </w:r>
      <w:r w:rsidRPr="002512EE">
        <w:t>ешения по взаимосвязям АС со смежными системам</w:t>
      </w:r>
      <w:r>
        <w:t>и, обеспечению ее совместимости</w:t>
      </w:r>
      <w:bookmarkEnd w:id="21"/>
      <w:bookmarkEnd w:id="22"/>
    </w:p>
    <w:p w:rsidR="002512EE" w:rsidRDefault="00BA597A" w:rsidP="008033EA">
      <w:pPr>
        <w:pStyle w:val="34a"/>
        <w:ind w:firstLine="0"/>
      </w:pPr>
      <w:r>
        <w:rPr>
          <w:noProof/>
          <w:lang w:eastAsia="ru-RU"/>
        </w:rPr>
        <w:drawing>
          <wp:inline distT="0" distB="0" distL="0" distR="0">
            <wp:extent cx="6299835" cy="3108325"/>
            <wp:effectExtent l="0" t="0" r="5715" b="0"/>
            <wp:docPr id="614" name="Рисунок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FE_B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BC" w:rsidRPr="008033EA" w:rsidRDefault="008079DE" w:rsidP="00F10F37">
      <w:pPr>
        <w:pStyle w:val="34a"/>
        <w:jc w:val="center"/>
      </w:pPr>
      <w:r>
        <w:rPr>
          <w:lang w:eastAsia="ru-RU"/>
        </w:rPr>
        <w:t>Рисунок 3</w:t>
      </w:r>
      <w:r w:rsidR="008033EA">
        <w:rPr>
          <w:lang w:eastAsia="ru-RU"/>
        </w:rPr>
        <w:t xml:space="preserve"> </w:t>
      </w:r>
      <w:r w:rsidR="008033EA" w:rsidRPr="008033EA">
        <w:t>–</w:t>
      </w:r>
      <w:r w:rsidR="008033EA">
        <w:t xml:space="preserve"> Общая схема взаимодействия подсистем в составе АСОЗ</w:t>
      </w:r>
    </w:p>
    <w:p w:rsidR="008C1125" w:rsidRPr="002512EE" w:rsidRDefault="008C1125" w:rsidP="008C1125">
      <w:pPr>
        <w:pStyle w:val="34fffb"/>
      </w:pPr>
    </w:p>
    <w:p w:rsidR="00906E55" w:rsidRDefault="00DB3FCC" w:rsidP="002512EE">
      <w:pPr>
        <w:pStyle w:val="2"/>
      </w:pPr>
      <w:bookmarkStart w:id="23" w:name="_Toc398560626"/>
      <w:bookmarkStart w:id="24" w:name="_Toc65398247"/>
      <w:r w:rsidRPr="00DB3FCC">
        <w:t>Список необходимых доработок в разрезе систем</w:t>
      </w:r>
      <w:bookmarkEnd w:id="24"/>
    </w:p>
    <w:p w:rsidR="001205BC" w:rsidRDefault="001205BC" w:rsidP="00906E55">
      <w:pPr>
        <w:pStyle w:val="3"/>
      </w:pPr>
      <w:bookmarkStart w:id="25" w:name="_Toc65398248"/>
      <w:r>
        <w:t>Обеспечить</w:t>
      </w:r>
      <w:r w:rsidR="00770FB4">
        <w:t xml:space="preserve"> интеграционное взаимодействие всех необходимых АС и прочих решений</w:t>
      </w:r>
    </w:p>
    <w:p w:rsidR="00906E55" w:rsidRDefault="00906E55" w:rsidP="00906E55">
      <w:pPr>
        <w:pStyle w:val="3"/>
      </w:pPr>
      <w:r>
        <w:t xml:space="preserve">Обеспечить возможность </w:t>
      </w:r>
      <w:proofErr w:type="spellStart"/>
      <w:r>
        <w:t>отслеживаемости</w:t>
      </w:r>
      <w:proofErr w:type="spellEnd"/>
      <w:r>
        <w:t xml:space="preserve"> каждой транзакции клиента по всему ее жизненному пути</w:t>
      </w:r>
      <w:bookmarkEnd w:id="25"/>
    </w:p>
    <w:p w:rsidR="002512EE" w:rsidRDefault="00906E55" w:rsidP="00906E55">
      <w:pPr>
        <w:pStyle w:val="3"/>
      </w:pPr>
      <w:bookmarkStart w:id="26" w:name="_Toc65398249"/>
      <w:bookmarkEnd w:id="23"/>
      <w:r>
        <w:t xml:space="preserve">Обеспечить синхронизацию справочников в разных АС посредством </w:t>
      </w:r>
      <w:r>
        <w:rPr>
          <w:lang w:val="en-US"/>
        </w:rPr>
        <w:t>MDM</w:t>
      </w:r>
      <w:r w:rsidRPr="00906E55">
        <w:t>-</w:t>
      </w:r>
      <w:r>
        <w:t>системы</w:t>
      </w:r>
      <w:bookmarkEnd w:id="26"/>
    </w:p>
    <w:p w:rsidR="002512EE" w:rsidRDefault="002512EE" w:rsidP="002512EE">
      <w:pPr>
        <w:pStyle w:val="34a"/>
        <w:rPr>
          <w:lang w:eastAsia="ru-RU"/>
        </w:rPr>
      </w:pPr>
    </w:p>
    <w:p w:rsidR="002512EE" w:rsidRDefault="00531C37" w:rsidP="002512EE">
      <w:pPr>
        <w:pStyle w:val="2"/>
      </w:pPr>
      <w:bookmarkStart w:id="27" w:name="_Toc398560629"/>
      <w:bookmarkStart w:id="28" w:name="_Toc65398250"/>
      <w:r w:rsidRPr="00531C37">
        <w:t>План тестирования произведённых изменений</w:t>
      </w:r>
      <w:bookmarkEnd w:id="28"/>
      <w:r w:rsidR="002512EE" w:rsidRPr="002512EE">
        <w:t xml:space="preserve"> </w:t>
      </w:r>
      <w:bookmarkEnd w:id="27"/>
    </w:p>
    <w:p w:rsidR="00906E55" w:rsidRDefault="00906E55" w:rsidP="00906E55">
      <w:pPr>
        <w:pStyle w:val="3"/>
      </w:pPr>
      <w:bookmarkStart w:id="29" w:name="_Toc65398251"/>
      <w:r>
        <w:t xml:space="preserve">Функциональное тестирование (в </w:t>
      </w:r>
      <w:proofErr w:type="spellStart"/>
      <w:r>
        <w:t>т.ч</w:t>
      </w:r>
      <w:proofErr w:type="spellEnd"/>
      <w:r>
        <w:t xml:space="preserve">. </w:t>
      </w:r>
      <w:r>
        <w:rPr>
          <w:lang w:val="en-US"/>
        </w:rPr>
        <w:t>UAT</w:t>
      </w:r>
      <w:r w:rsidR="00806B9F">
        <w:t xml:space="preserve"> при необходимости</w:t>
      </w:r>
      <w:r w:rsidRPr="00906E55">
        <w:t>)</w:t>
      </w:r>
      <w:bookmarkEnd w:id="29"/>
    </w:p>
    <w:p w:rsidR="00806B9F" w:rsidRDefault="00806B9F" w:rsidP="00806B9F">
      <w:pPr>
        <w:pStyle w:val="3"/>
      </w:pPr>
      <w:bookmarkStart w:id="30" w:name="_Toc65398252"/>
      <w:r>
        <w:t>Интеграционное тестирование</w:t>
      </w:r>
      <w:bookmarkEnd w:id="30"/>
    </w:p>
    <w:p w:rsidR="00806B9F" w:rsidRDefault="00806B9F" w:rsidP="00806B9F">
      <w:pPr>
        <w:pStyle w:val="3"/>
      </w:pPr>
      <w:bookmarkStart w:id="31" w:name="_Toc65398253"/>
      <w:r>
        <w:t xml:space="preserve">Нагрузочное тестирование (с помощью </w:t>
      </w:r>
      <w:proofErr w:type="spellStart"/>
      <w:r>
        <w:rPr>
          <w:lang w:val="en-US"/>
        </w:rPr>
        <w:t>Jmeter</w:t>
      </w:r>
      <w:proofErr w:type="spellEnd"/>
      <w:r w:rsidRPr="00806B9F">
        <w:t xml:space="preserve"> </w:t>
      </w:r>
      <w:r>
        <w:t xml:space="preserve">или </w:t>
      </w:r>
      <w:r>
        <w:rPr>
          <w:lang w:val="en-US"/>
        </w:rPr>
        <w:t>HP</w:t>
      </w:r>
      <w:r w:rsidRPr="00806B9F">
        <w:t xml:space="preserve"> </w:t>
      </w:r>
      <w:proofErr w:type="spellStart"/>
      <w:r>
        <w:rPr>
          <w:lang w:val="en-US"/>
        </w:rPr>
        <w:t>LoadRunner</w:t>
      </w:r>
      <w:proofErr w:type="spellEnd"/>
      <w:r w:rsidRPr="00806B9F">
        <w:t>)</w:t>
      </w:r>
      <w:bookmarkEnd w:id="31"/>
    </w:p>
    <w:p w:rsidR="00B74CB6" w:rsidRDefault="00B74CB6" w:rsidP="00B74CB6">
      <w:pPr>
        <w:pStyle w:val="34a"/>
        <w:rPr>
          <w:lang w:eastAsia="ru-RU"/>
        </w:rPr>
      </w:pPr>
    </w:p>
    <w:p w:rsidR="00B74CB6" w:rsidRPr="00B74CB6" w:rsidRDefault="00B74CB6" w:rsidP="00B74CB6">
      <w:pPr>
        <w:pStyle w:val="34a"/>
        <w:rPr>
          <w:lang w:eastAsia="ru-RU"/>
        </w:rPr>
      </w:pPr>
      <w:r>
        <w:rPr>
          <w:lang w:eastAsia="ru-RU"/>
        </w:rPr>
        <w:t xml:space="preserve">Тестирование рекомендуется проводить в специальных тестовых средах, с последующей выкаткой на </w:t>
      </w:r>
      <w:proofErr w:type="spellStart"/>
      <w:r>
        <w:rPr>
          <w:lang w:eastAsia="ru-RU"/>
        </w:rPr>
        <w:t>стэйджинг</w:t>
      </w:r>
      <w:proofErr w:type="spellEnd"/>
      <w:r>
        <w:rPr>
          <w:lang w:eastAsia="ru-RU"/>
        </w:rPr>
        <w:t xml:space="preserve"> (или </w:t>
      </w:r>
      <w:proofErr w:type="spellStart"/>
      <w:r>
        <w:rPr>
          <w:lang w:eastAsia="ru-RU"/>
        </w:rPr>
        <w:t>предпрод</w:t>
      </w:r>
      <w:proofErr w:type="spellEnd"/>
      <w:r>
        <w:rPr>
          <w:lang w:eastAsia="ru-RU"/>
        </w:rPr>
        <w:t xml:space="preserve">). Порядок тестирования </w:t>
      </w:r>
      <w:r>
        <w:rPr>
          <w:lang w:val="en-US" w:eastAsia="ru-RU"/>
        </w:rPr>
        <w:t>ACO</w:t>
      </w:r>
      <w:r>
        <w:rPr>
          <w:lang w:eastAsia="ru-RU"/>
        </w:rPr>
        <w:t>З</w:t>
      </w:r>
      <w:r w:rsidRPr="00B74CB6">
        <w:rPr>
          <w:lang w:eastAsia="ru-RU"/>
        </w:rPr>
        <w:t xml:space="preserve"> (</w:t>
      </w:r>
      <w:r>
        <w:rPr>
          <w:lang w:eastAsia="ru-RU"/>
        </w:rPr>
        <w:t>сверху вниз)</w:t>
      </w:r>
      <w:r w:rsidRPr="00B74CB6">
        <w:rPr>
          <w:lang w:eastAsia="ru-RU"/>
        </w:rPr>
        <w:t>:</w:t>
      </w:r>
    </w:p>
    <w:p w:rsidR="00B74CB6" w:rsidRPr="00B74CB6" w:rsidRDefault="00B74CB6" w:rsidP="00B74CB6">
      <w:pPr>
        <w:pStyle w:val="34a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разработать программу и методику испытания (ПМИ)</w:t>
      </w:r>
      <w:r w:rsidRPr="00B74CB6">
        <w:rPr>
          <w:lang w:eastAsia="ru-RU"/>
        </w:rPr>
        <w:t>,</w:t>
      </w:r>
    </w:p>
    <w:p w:rsidR="00B74CB6" w:rsidRPr="00B74CB6" w:rsidRDefault="00B74CB6" w:rsidP="00B74CB6">
      <w:pPr>
        <w:pStyle w:val="34a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провести испытания для перевода в опытную эксплуатацию</w:t>
      </w:r>
      <w:r w:rsidRPr="00B74CB6">
        <w:rPr>
          <w:lang w:eastAsia="ru-RU"/>
        </w:rPr>
        <w:t>,</w:t>
      </w:r>
    </w:p>
    <w:p w:rsidR="00B74CB6" w:rsidRPr="00B74CB6" w:rsidRDefault="00B74CB6" w:rsidP="00B74CB6">
      <w:pPr>
        <w:pStyle w:val="34a"/>
        <w:numPr>
          <w:ilvl w:val="0"/>
          <w:numId w:val="26"/>
        </w:numPr>
        <w:rPr>
          <w:lang w:val="en-US" w:eastAsia="ru-RU"/>
        </w:rPr>
      </w:pPr>
      <w:r>
        <w:rPr>
          <w:lang w:eastAsia="ru-RU"/>
        </w:rPr>
        <w:t xml:space="preserve">успешно провести опытную </w:t>
      </w:r>
      <w:r>
        <w:rPr>
          <w:lang w:eastAsia="ru-RU"/>
        </w:rPr>
        <w:t>эксплуатацию</w:t>
      </w:r>
      <w:r>
        <w:rPr>
          <w:lang w:val="en-US" w:eastAsia="ru-RU"/>
        </w:rPr>
        <w:t>,</w:t>
      </w:r>
    </w:p>
    <w:p w:rsidR="00B74CB6" w:rsidRPr="00B74CB6" w:rsidRDefault="00B74CB6" w:rsidP="00B74CB6">
      <w:pPr>
        <w:pStyle w:val="34a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 xml:space="preserve">провести испытания для перевода в постоянную </w:t>
      </w:r>
      <w:r>
        <w:rPr>
          <w:lang w:eastAsia="ru-RU"/>
        </w:rPr>
        <w:t>эксплуатацию</w:t>
      </w:r>
      <w:r>
        <w:rPr>
          <w:lang w:eastAsia="ru-RU"/>
        </w:rPr>
        <w:t>.</w:t>
      </w:r>
    </w:p>
    <w:p w:rsidR="00147B49" w:rsidRDefault="002C35B5" w:rsidP="00147B49">
      <w:pPr>
        <w:pStyle w:val="3414"/>
        <w:rPr>
          <w:lang w:val="en-US"/>
        </w:rPr>
      </w:pPr>
      <w:bookmarkStart w:id="32" w:name="_Toc397971534"/>
      <w:bookmarkStart w:id="33" w:name="_Toc398225599"/>
      <w:bookmarkStart w:id="34" w:name="_Toc386572818"/>
      <w:bookmarkStart w:id="35" w:name="_Toc386572947"/>
      <w:bookmarkStart w:id="36" w:name="_Toc390811904"/>
      <w:bookmarkStart w:id="37" w:name="_Toc394586650"/>
      <w:bookmarkStart w:id="38" w:name="_Toc65398254"/>
      <w:bookmarkEnd w:id="32"/>
      <w:bookmarkEnd w:id="33"/>
      <w:r>
        <w:t>Перечень</w:t>
      </w:r>
      <w:r w:rsidR="00147B49">
        <w:t xml:space="preserve"> сокращений</w:t>
      </w:r>
      <w:bookmarkEnd w:id="34"/>
      <w:bookmarkEnd w:id="35"/>
      <w:bookmarkEnd w:id="36"/>
      <w:bookmarkEnd w:id="37"/>
      <w:bookmarkEnd w:id="38"/>
    </w:p>
    <w:tbl>
      <w:tblPr>
        <w:tblW w:w="9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0"/>
        <w:gridCol w:w="7245"/>
      </w:tblGrid>
      <w:tr w:rsidR="00147B49" w:rsidRPr="005F1B2E" w:rsidTr="00DC2970">
        <w:trPr>
          <w:cantSplit/>
          <w:tblHeader/>
        </w:trPr>
        <w:tc>
          <w:tcPr>
            <w:tcW w:w="268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147B49" w:rsidRPr="005F1B2E" w:rsidRDefault="00147B49" w:rsidP="00AD0715">
            <w:pPr>
              <w:pStyle w:val="34ff8"/>
            </w:pPr>
            <w:r w:rsidRPr="005F1B2E">
              <w:t>Сокращение</w:t>
            </w:r>
          </w:p>
        </w:tc>
        <w:tc>
          <w:tcPr>
            <w:tcW w:w="7245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147B49" w:rsidRPr="005F1B2E" w:rsidRDefault="00147B49" w:rsidP="00AD0715">
            <w:pPr>
              <w:pStyle w:val="34ff8"/>
            </w:pPr>
            <w:r w:rsidRPr="005F1B2E">
              <w:t>Расшифровка</w:t>
            </w: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AD0715" w:rsidRDefault="00F74283" w:rsidP="00AD0715">
            <w:pPr>
              <w:pStyle w:val="34ff4"/>
            </w:pPr>
            <w:r>
              <w:t>А</w:t>
            </w:r>
            <w:r w:rsidR="00147B49" w:rsidRPr="00AD0715">
              <w:t>С</w:t>
            </w: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AD0715" w:rsidRDefault="00147B49" w:rsidP="00F74283">
            <w:pPr>
              <w:pStyle w:val="34ff4"/>
            </w:pPr>
            <w:r w:rsidRPr="00AD0715">
              <w:t>Автоматизированная система</w:t>
            </w: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AD0715" w:rsidRDefault="00DB3FCC" w:rsidP="00AD0715">
            <w:pPr>
              <w:pStyle w:val="34ff4"/>
            </w:pPr>
            <w:r>
              <w:t>СД</w:t>
            </w: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AD0715" w:rsidRDefault="00DB3FCC" w:rsidP="00AD0715">
            <w:pPr>
              <w:pStyle w:val="34ff4"/>
            </w:pPr>
            <w:r>
              <w:t>Служба доставки</w:t>
            </w: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F800E2" w:rsidRDefault="00F74283" w:rsidP="00D358E9">
            <w:pPr>
              <w:pStyle w:val="34ff4"/>
            </w:pPr>
            <w:r w:rsidRPr="002512EE">
              <w:t>ТЗ</w:t>
            </w: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F74283" w:rsidRDefault="00F74283" w:rsidP="00F74283">
            <w:pPr>
              <w:pStyle w:val="34ff4"/>
            </w:pPr>
            <w:r w:rsidRPr="002512EE">
              <w:t>Техническо</w:t>
            </w:r>
            <w:r>
              <w:t>е</w:t>
            </w:r>
            <w:r w:rsidRPr="002512EE">
              <w:t xml:space="preserve"> задани</w:t>
            </w:r>
            <w:r>
              <w:t>е</w:t>
            </w: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F800E2" w:rsidRDefault="00DB3FCC" w:rsidP="00D358E9">
            <w:pPr>
              <w:pStyle w:val="34ff4"/>
            </w:pPr>
            <w:r>
              <w:t>С</w:t>
            </w:r>
            <w:r w:rsidR="00F74283">
              <w:t>М</w:t>
            </w: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DB3FCC" w:rsidRDefault="00DB3FCC" w:rsidP="00D358E9">
            <w:pPr>
              <w:pStyle w:val="34ff4"/>
            </w:pPr>
            <w:r>
              <w:t>Сайт магазина</w:t>
            </w: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806B9F" w:rsidRDefault="00806B9F" w:rsidP="00D358E9">
            <w:pPr>
              <w:pStyle w:val="34ff4"/>
              <w:rPr>
                <w:lang w:val="en-US"/>
              </w:rPr>
            </w:pPr>
            <w:r>
              <w:rPr>
                <w:lang w:val="en-US"/>
              </w:rPr>
              <w:t>ERP</w:t>
            </w: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806B9F" w:rsidRDefault="00806B9F" w:rsidP="00D358E9">
            <w:pPr>
              <w:pStyle w:val="34ff4"/>
              <w:rPr>
                <w:lang w:val="en-US"/>
              </w:rPr>
            </w:pPr>
            <w:r>
              <w:rPr>
                <w:lang w:val="en-US"/>
              </w:rPr>
              <w:t>MDM</w:t>
            </w: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806B9F" w:rsidRDefault="00806B9F" w:rsidP="00D358E9">
            <w:pPr>
              <w:pStyle w:val="34ff4"/>
              <w:rPr>
                <w:lang w:val="en-US"/>
              </w:rPr>
            </w:pPr>
            <w:r>
              <w:rPr>
                <w:lang w:val="en-US"/>
              </w:rPr>
              <w:t>WMS</w:t>
            </w: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147B49" w:rsidRPr="00806B9F" w:rsidRDefault="00806B9F" w:rsidP="00D358E9">
            <w:pPr>
              <w:pStyle w:val="34ff4"/>
              <w:rPr>
                <w:lang w:val="en-US"/>
              </w:rPr>
            </w:pPr>
            <w:r>
              <w:rPr>
                <w:lang w:val="en-US"/>
              </w:rPr>
              <w:t>SSO</w:t>
            </w:r>
          </w:p>
        </w:tc>
        <w:tc>
          <w:tcPr>
            <w:tcW w:w="7245" w:type="dxa"/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806B9F" w:rsidRDefault="00806B9F" w:rsidP="00D358E9">
            <w:pPr>
              <w:pStyle w:val="34ff4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724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806B9F" w:rsidRDefault="00806B9F" w:rsidP="00D358E9">
            <w:pPr>
              <w:pStyle w:val="34ff4"/>
              <w:rPr>
                <w:lang w:val="en-US"/>
              </w:rPr>
            </w:pPr>
            <w:r>
              <w:rPr>
                <w:lang w:val="en-US"/>
              </w:rPr>
              <w:t>TLS</w:t>
            </w: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CD4515" w:rsidRDefault="00CD4515" w:rsidP="00D358E9">
            <w:pPr>
              <w:pStyle w:val="34ff4"/>
              <w:rPr>
                <w:lang w:val="en-US"/>
              </w:rPr>
            </w:pPr>
            <w:r>
              <w:rPr>
                <w:lang w:val="en-US"/>
              </w:rPr>
              <w:t>FE</w:t>
            </w: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CD4515" w:rsidRDefault="00CD4515" w:rsidP="00D358E9">
            <w:pPr>
              <w:pStyle w:val="34ff4"/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CD4515" w:rsidRDefault="00CD4515" w:rsidP="00D358E9">
            <w:pPr>
              <w:pStyle w:val="34ff4"/>
              <w:rPr>
                <w:lang w:val="en-US"/>
              </w:rPr>
            </w:pPr>
            <w:r>
              <w:rPr>
                <w:lang w:val="en-US"/>
              </w:rPr>
              <w:t>KV</w:t>
            </w: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CD4515" w:rsidRDefault="00CD4515" w:rsidP="00D358E9">
            <w:pPr>
              <w:pStyle w:val="34ff4"/>
            </w:pPr>
            <w:r>
              <w:t>БД</w:t>
            </w: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CD4515" w:rsidP="00D358E9">
            <w:pPr>
              <w:pStyle w:val="34ff4"/>
            </w:pPr>
            <w:r>
              <w:t>РСУБД</w:t>
            </w: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CD4515" w:rsidRDefault="00CD4515" w:rsidP="00D358E9">
            <w:pPr>
              <w:pStyle w:val="34ff4"/>
              <w:rPr>
                <w:lang w:val="en-US"/>
              </w:rPr>
            </w:pPr>
            <w:r>
              <w:rPr>
                <w:lang w:val="en-US"/>
              </w:rPr>
              <w:t>EE</w:t>
            </w: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B74CB6" w:rsidRDefault="00B74CB6" w:rsidP="00D358E9">
            <w:pPr>
              <w:pStyle w:val="34ff4"/>
            </w:pPr>
            <w:r>
              <w:t>ПМИ</w:t>
            </w:r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  <w:tr w:rsidR="00147B49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B74CB6" w:rsidP="00D358E9">
            <w:pPr>
              <w:pStyle w:val="34ff4"/>
            </w:pPr>
            <w:r>
              <w:t>ГОСТ</w:t>
            </w:r>
            <w:bookmarkStart w:id="39" w:name="_GoBack"/>
            <w:bookmarkEnd w:id="39"/>
          </w:p>
        </w:tc>
        <w:tc>
          <w:tcPr>
            <w:tcW w:w="7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147B49" w:rsidRPr="00F800E2" w:rsidRDefault="00147B49" w:rsidP="00D358E9">
            <w:pPr>
              <w:pStyle w:val="34ff4"/>
            </w:pPr>
          </w:p>
        </w:tc>
      </w:tr>
    </w:tbl>
    <w:p w:rsidR="00147B49" w:rsidRDefault="00147B49" w:rsidP="002C35B5">
      <w:pPr>
        <w:pStyle w:val="34fffb"/>
      </w:pPr>
    </w:p>
    <w:p w:rsidR="002C35B5" w:rsidRPr="002C35B5" w:rsidRDefault="002C35B5" w:rsidP="002C35B5">
      <w:pPr>
        <w:pStyle w:val="3414"/>
      </w:pPr>
      <w:bookmarkStart w:id="40" w:name="_Toc65398255"/>
      <w:r>
        <w:t>Перечень терминов</w:t>
      </w:r>
      <w:bookmarkEnd w:id="40"/>
    </w:p>
    <w:tbl>
      <w:tblPr>
        <w:tblW w:w="99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0"/>
        <w:gridCol w:w="7231"/>
      </w:tblGrid>
      <w:tr w:rsidR="002C35B5" w:rsidRPr="005F1B2E" w:rsidTr="00DC2970">
        <w:trPr>
          <w:cantSplit/>
          <w:tblHeader/>
        </w:trPr>
        <w:tc>
          <w:tcPr>
            <w:tcW w:w="268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2C35B5" w:rsidRPr="002C35B5" w:rsidRDefault="002C35B5" w:rsidP="00AD0715">
            <w:pPr>
              <w:pStyle w:val="34ff8"/>
            </w:pPr>
            <w:r>
              <w:t>Термин</w:t>
            </w:r>
          </w:p>
        </w:tc>
        <w:tc>
          <w:tcPr>
            <w:tcW w:w="7231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2C35B5" w:rsidRPr="005F1B2E" w:rsidRDefault="002C35B5" w:rsidP="00AD0715">
            <w:pPr>
              <w:pStyle w:val="34ff8"/>
            </w:pPr>
            <w:r w:rsidRPr="005F1B2E">
              <w:t>Расшифровка</w:t>
            </w:r>
          </w:p>
        </w:tc>
      </w:tr>
      <w:tr w:rsidR="002C35B5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2C35B5" w:rsidRPr="00F63FD6" w:rsidRDefault="002C35B5" w:rsidP="00EA066F">
            <w:pPr>
              <w:pStyle w:val="34ff4"/>
            </w:pPr>
          </w:p>
        </w:tc>
        <w:tc>
          <w:tcPr>
            <w:tcW w:w="7231" w:type="dxa"/>
            <w:tcMar>
              <w:top w:w="113" w:type="dxa"/>
              <w:bottom w:w="113" w:type="dxa"/>
            </w:tcMar>
          </w:tcPr>
          <w:p w:rsidR="002C35B5" w:rsidRPr="00F63FD6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  <w:tr w:rsidR="002C35B5" w:rsidRPr="00A37C7D" w:rsidTr="00DC2970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:rsidR="002C35B5" w:rsidRPr="00F800E2" w:rsidRDefault="002C35B5" w:rsidP="00EA066F">
            <w:pPr>
              <w:pStyle w:val="34ff4"/>
            </w:pPr>
          </w:p>
        </w:tc>
      </w:tr>
    </w:tbl>
    <w:p w:rsidR="002C35B5" w:rsidRDefault="002C35B5" w:rsidP="002C35B5">
      <w:pPr>
        <w:pStyle w:val="34fffb"/>
      </w:pPr>
    </w:p>
    <w:p w:rsidR="002860A0" w:rsidRPr="00BB426D" w:rsidRDefault="002860A0" w:rsidP="002860A0">
      <w:pPr>
        <w:pStyle w:val="3417"/>
      </w:pPr>
      <w:r w:rsidRPr="00BB426D">
        <w:t>Лист регистрации изменений</w:t>
      </w:r>
    </w:p>
    <w:tbl>
      <w:tblPr>
        <w:tblW w:w="992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8"/>
        <w:gridCol w:w="900"/>
        <w:gridCol w:w="850"/>
        <w:gridCol w:w="851"/>
        <w:gridCol w:w="992"/>
        <w:gridCol w:w="1276"/>
        <w:gridCol w:w="1134"/>
        <w:gridCol w:w="1276"/>
        <w:gridCol w:w="1246"/>
        <w:gridCol w:w="882"/>
      </w:tblGrid>
      <w:tr w:rsidR="002860A0" w:rsidRPr="005F1B2E" w:rsidTr="00DA3E77">
        <w:trPr>
          <w:trHeight w:val="355"/>
          <w:tblHeader/>
        </w:trPr>
        <w:tc>
          <w:tcPr>
            <w:tcW w:w="518" w:type="dxa"/>
            <w:vMerge w:val="restart"/>
            <w:vAlign w:val="center"/>
          </w:tcPr>
          <w:p w:rsidR="002860A0" w:rsidRPr="00A86232" w:rsidRDefault="002860A0" w:rsidP="00DA3E77">
            <w:pPr>
              <w:pStyle w:val="34ff8"/>
            </w:pPr>
            <w:r w:rsidRPr="005F1B2E">
              <w:t>Изм</w:t>
            </w:r>
            <w:r>
              <w:t>.</w:t>
            </w:r>
          </w:p>
        </w:tc>
        <w:tc>
          <w:tcPr>
            <w:tcW w:w="3593" w:type="dxa"/>
            <w:gridSpan w:val="4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>Номера листов (страниц)</w:t>
            </w:r>
          </w:p>
        </w:tc>
        <w:tc>
          <w:tcPr>
            <w:tcW w:w="1276" w:type="dxa"/>
            <w:vMerge w:val="restart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>Всего листов (страниц)</w:t>
            </w:r>
            <w:r w:rsidRPr="005F1B2E">
              <w:br/>
              <w:t>в докум.</w:t>
            </w:r>
          </w:p>
        </w:tc>
        <w:tc>
          <w:tcPr>
            <w:tcW w:w="1134" w:type="dxa"/>
            <w:vMerge w:val="restart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>№</w:t>
            </w:r>
            <w:r w:rsidRPr="005F1B2E">
              <w:br/>
              <w:t>документа</w:t>
            </w:r>
          </w:p>
        </w:tc>
        <w:tc>
          <w:tcPr>
            <w:tcW w:w="1276" w:type="dxa"/>
            <w:vMerge w:val="restart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 xml:space="preserve">Входящий № </w:t>
            </w:r>
            <w:proofErr w:type="spellStart"/>
            <w:r w:rsidRPr="005F1B2E">
              <w:t>сопрово-дительного</w:t>
            </w:r>
            <w:proofErr w:type="spellEnd"/>
            <w:r w:rsidRPr="005F1B2E">
              <w:t xml:space="preserve"> докум.</w:t>
            </w:r>
            <w:r w:rsidRPr="005F1B2E">
              <w:br/>
              <w:t>и дата</w:t>
            </w:r>
          </w:p>
        </w:tc>
        <w:tc>
          <w:tcPr>
            <w:tcW w:w="1246" w:type="dxa"/>
            <w:vMerge w:val="restart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>Подп.</w:t>
            </w:r>
          </w:p>
        </w:tc>
        <w:tc>
          <w:tcPr>
            <w:tcW w:w="882" w:type="dxa"/>
            <w:vMerge w:val="restart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>Дата</w:t>
            </w:r>
          </w:p>
        </w:tc>
      </w:tr>
      <w:tr w:rsidR="002860A0" w:rsidRPr="005F1B2E" w:rsidTr="00DA3E77">
        <w:trPr>
          <w:trHeight w:val="1067"/>
          <w:tblHeader/>
        </w:trPr>
        <w:tc>
          <w:tcPr>
            <w:tcW w:w="518" w:type="dxa"/>
            <w:vMerge/>
            <w:vAlign w:val="center"/>
          </w:tcPr>
          <w:p w:rsidR="002860A0" w:rsidRPr="005F1B2E" w:rsidRDefault="002860A0" w:rsidP="00DA3E77">
            <w:pPr>
              <w:pStyle w:val="34ff8"/>
            </w:pPr>
          </w:p>
        </w:tc>
        <w:tc>
          <w:tcPr>
            <w:tcW w:w="900" w:type="dxa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>изменен</w:t>
            </w:r>
            <w:r>
              <w:t>-</w:t>
            </w:r>
            <w:proofErr w:type="spellStart"/>
            <w:r w:rsidRPr="005F1B2E">
              <w:t>ных</w:t>
            </w:r>
            <w:proofErr w:type="spellEnd"/>
          </w:p>
        </w:tc>
        <w:tc>
          <w:tcPr>
            <w:tcW w:w="850" w:type="dxa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>заменен-</w:t>
            </w:r>
            <w:proofErr w:type="spellStart"/>
            <w:r w:rsidRPr="005F1B2E">
              <w:t>ных</w:t>
            </w:r>
            <w:proofErr w:type="spellEnd"/>
          </w:p>
        </w:tc>
        <w:tc>
          <w:tcPr>
            <w:tcW w:w="851" w:type="dxa"/>
            <w:vAlign w:val="center"/>
          </w:tcPr>
          <w:p w:rsidR="002860A0" w:rsidRPr="005F1B2E" w:rsidRDefault="002860A0" w:rsidP="00DA3E77">
            <w:pPr>
              <w:pStyle w:val="34ff8"/>
            </w:pPr>
            <w:r w:rsidRPr="005F1B2E">
              <w:t>новых</w:t>
            </w:r>
          </w:p>
        </w:tc>
        <w:tc>
          <w:tcPr>
            <w:tcW w:w="992" w:type="dxa"/>
            <w:vAlign w:val="center"/>
          </w:tcPr>
          <w:p w:rsidR="002860A0" w:rsidRPr="005F1B2E" w:rsidRDefault="002860A0" w:rsidP="00DA3E77">
            <w:pPr>
              <w:pStyle w:val="34ff8"/>
            </w:pPr>
            <w:proofErr w:type="spellStart"/>
            <w:r w:rsidRPr="005F1B2E">
              <w:t>аннули-рованных</w:t>
            </w:r>
            <w:proofErr w:type="spellEnd"/>
          </w:p>
        </w:tc>
        <w:tc>
          <w:tcPr>
            <w:tcW w:w="1276" w:type="dxa"/>
            <w:vMerge/>
          </w:tcPr>
          <w:p w:rsidR="002860A0" w:rsidRPr="005F1B2E" w:rsidRDefault="002860A0" w:rsidP="00DA3E77">
            <w:pPr>
              <w:pStyle w:val="34ff8"/>
            </w:pPr>
          </w:p>
        </w:tc>
        <w:tc>
          <w:tcPr>
            <w:tcW w:w="1134" w:type="dxa"/>
            <w:vMerge/>
          </w:tcPr>
          <w:p w:rsidR="002860A0" w:rsidRPr="005F1B2E" w:rsidRDefault="002860A0" w:rsidP="00DA3E77">
            <w:pPr>
              <w:pStyle w:val="34ff8"/>
            </w:pPr>
          </w:p>
        </w:tc>
        <w:tc>
          <w:tcPr>
            <w:tcW w:w="1276" w:type="dxa"/>
            <w:vMerge/>
          </w:tcPr>
          <w:p w:rsidR="002860A0" w:rsidRPr="005F1B2E" w:rsidRDefault="002860A0" w:rsidP="00DA3E77">
            <w:pPr>
              <w:pStyle w:val="34ff8"/>
            </w:pPr>
          </w:p>
        </w:tc>
        <w:tc>
          <w:tcPr>
            <w:tcW w:w="1246" w:type="dxa"/>
            <w:vMerge/>
          </w:tcPr>
          <w:p w:rsidR="002860A0" w:rsidRPr="005F1B2E" w:rsidRDefault="002860A0" w:rsidP="00DA3E77">
            <w:pPr>
              <w:pStyle w:val="34ff8"/>
            </w:pPr>
          </w:p>
        </w:tc>
        <w:tc>
          <w:tcPr>
            <w:tcW w:w="882" w:type="dxa"/>
            <w:vMerge/>
          </w:tcPr>
          <w:p w:rsidR="002860A0" w:rsidRPr="005F1B2E" w:rsidRDefault="002860A0" w:rsidP="00DA3E77">
            <w:pPr>
              <w:pStyle w:val="34ff8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  <w:tr w:rsidR="002860A0" w:rsidTr="00DA3E77">
        <w:trPr>
          <w:trHeight w:val="400"/>
        </w:trPr>
        <w:tc>
          <w:tcPr>
            <w:tcW w:w="518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0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0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51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992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134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7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1246" w:type="dxa"/>
          </w:tcPr>
          <w:p w:rsidR="002860A0" w:rsidRDefault="002860A0" w:rsidP="00DA3E77">
            <w:pPr>
              <w:pStyle w:val="34ff4"/>
            </w:pPr>
          </w:p>
        </w:tc>
        <w:tc>
          <w:tcPr>
            <w:tcW w:w="882" w:type="dxa"/>
          </w:tcPr>
          <w:p w:rsidR="002860A0" w:rsidRDefault="002860A0" w:rsidP="00DA3E77">
            <w:pPr>
              <w:pStyle w:val="34ff4"/>
            </w:pPr>
          </w:p>
        </w:tc>
      </w:tr>
    </w:tbl>
    <w:p w:rsidR="00AB28D5" w:rsidRPr="00AB28D5" w:rsidRDefault="00AB28D5" w:rsidP="002C35B5">
      <w:pPr>
        <w:pStyle w:val="34fffb"/>
      </w:pPr>
    </w:p>
    <w:sectPr w:rsidR="00AB28D5" w:rsidRPr="00AB28D5" w:rsidSect="00BA534F">
      <w:headerReference w:type="default" r:id="rId17"/>
      <w:headerReference w:type="first" r:id="rId18"/>
      <w:pgSz w:w="11906" w:h="16838" w:code="9"/>
      <w:pgMar w:top="851" w:right="567" w:bottom="1701" w:left="1418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343" w:rsidRDefault="00323343" w:rsidP="00AD0715">
      <w:r>
        <w:separator/>
      </w:r>
    </w:p>
    <w:p w:rsidR="00323343" w:rsidRDefault="00323343" w:rsidP="00AD0715"/>
  </w:endnote>
  <w:endnote w:type="continuationSeparator" w:id="0">
    <w:p w:rsidR="00323343" w:rsidRDefault="00323343" w:rsidP="00AD0715">
      <w:r>
        <w:continuationSeparator/>
      </w:r>
    </w:p>
    <w:p w:rsidR="00323343" w:rsidRDefault="00323343" w:rsidP="00AD07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235" w:rsidRDefault="00DD223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235" w:rsidRDefault="00DD2235" w:rsidP="00BF3461">
    <w:pPr>
      <w:pStyle w:val="341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343" w:rsidRDefault="00323343" w:rsidP="00AD0715">
      <w:r>
        <w:separator/>
      </w:r>
    </w:p>
    <w:p w:rsidR="00323343" w:rsidRDefault="00323343" w:rsidP="00AD0715"/>
  </w:footnote>
  <w:footnote w:type="continuationSeparator" w:id="0">
    <w:p w:rsidR="00323343" w:rsidRDefault="00323343" w:rsidP="00AD0715">
      <w:r>
        <w:continuationSeparator/>
      </w:r>
    </w:p>
    <w:p w:rsidR="00323343" w:rsidRDefault="00323343" w:rsidP="00AD07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235" w:rsidRDefault="00DD2235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9744" behindDoc="0" locked="1" layoutInCell="1" allowOverlap="1" wp14:anchorId="3B385254" wp14:editId="7ABB2F7D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2000" cy="10332000"/>
              <wp:effectExtent l="0" t="0" r="13970" b="12700"/>
              <wp:wrapNone/>
              <wp:docPr id="59" name="Группа 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000" cy="10332000"/>
                        <a:chOff x="0" y="0"/>
                        <a:chExt cx="7091705" cy="10332481"/>
                      </a:xfrm>
                    </wpg:grpSpPr>
                    <wpg:grpSp>
                      <wpg:cNvPr id="60" name="Группа 60"/>
                      <wpg:cNvGrpSpPr/>
                      <wpg:grpSpPr>
                        <a:xfrm>
                          <a:off x="0" y="5112481"/>
                          <a:ext cx="432000" cy="5220000"/>
                          <a:chOff x="0" y="0"/>
                          <a:chExt cx="432000" cy="5220000"/>
                        </a:xfrm>
                      </wpg:grpSpPr>
                      <wpg:grpSp>
                        <wpg:cNvPr id="61" name="Группа 61"/>
                        <wpg:cNvGrpSpPr/>
                        <wpg:grpSpPr>
                          <a:xfrm>
                            <a:off x="0" y="0"/>
                            <a:ext cx="432000" cy="5220000"/>
                            <a:chOff x="0" y="0"/>
                            <a:chExt cx="432000" cy="5220000"/>
                          </a:xfrm>
                        </wpg:grpSpPr>
                        <wps:wsp>
                          <wps:cNvPr id="6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2000" cy="5220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  <wpg:grpSp>
                          <wpg:cNvPr id="63" name="Группа 63"/>
                          <wpg:cNvGrpSpPr/>
                          <wpg:grpSpPr>
                            <a:xfrm>
                              <a:off x="0" y="0"/>
                              <a:ext cx="432000" cy="5220000"/>
                              <a:chOff x="0" y="0"/>
                              <a:chExt cx="432000" cy="5220000"/>
                            </a:xfrm>
                          </wpg:grpSpPr>
                          <wpg:grpSp>
                            <wpg:cNvPr id="64" name="Группа 64"/>
                            <wpg:cNvGrpSpPr/>
                            <wpg:grpSpPr>
                              <a:xfrm>
                                <a:off x="0" y="1261068"/>
                                <a:ext cx="432000" cy="3060000"/>
                                <a:chOff x="0" y="0"/>
                                <a:chExt cx="432000" cy="3059723"/>
                              </a:xfrm>
                            </wpg:grpSpPr>
                            <wps:wsp>
                              <wps:cNvPr id="65" name="Line 76"/>
                              <wps:cNvCnPr/>
                              <wps:spPr bwMode="auto">
                                <a:xfrm flipH="1">
                                  <a:off x="0" y="0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7"/>
                              <wps:cNvCnPr/>
                              <wps:spPr bwMode="auto">
                                <a:xfrm flipH="1">
                                  <a:off x="0" y="899328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8"/>
                              <wps:cNvCnPr/>
                              <wps:spPr bwMode="auto">
                                <a:xfrm flipH="1">
                                  <a:off x="0" y="1803679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9"/>
                              <wps:cNvCnPr/>
                              <wps:spPr bwMode="auto">
                                <a:xfrm flipH="1">
                                  <a:off x="0" y="3059723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9" name="Line 92"/>
                            <wps:cNvCnPr/>
                            <wps:spPr bwMode="auto">
                              <a:xfrm flipV="1">
                                <a:off x="180870" y="0"/>
                                <a:ext cx="0" cy="522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70" name="Группа 70"/>
                        <wpg:cNvGrpSpPr/>
                        <wpg:grpSpPr>
                          <a:xfrm>
                            <a:off x="6798" y="37392"/>
                            <a:ext cx="388800" cy="5148000"/>
                            <a:chOff x="0" y="0"/>
                            <a:chExt cx="387355" cy="5148000"/>
                          </a:xfrm>
                        </wpg:grpSpPr>
                        <wpg:grpSp>
                          <wpg:cNvPr id="71" name="Группа 71"/>
                          <wpg:cNvGrpSpPr/>
                          <wpg:grpSpPr>
                            <a:xfrm>
                              <a:off x="0" y="0"/>
                              <a:ext cx="165600" cy="5148000"/>
                              <a:chOff x="0" y="0"/>
                              <a:chExt cx="165600" cy="5148455"/>
                            </a:xfrm>
                          </wpg:grpSpPr>
                          <wps:wsp>
                            <wps:cNvPr id="72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F3461">
                                  <w:pPr>
                                    <w:pStyle w:val="34f2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  <wps:wsp>
                            <wps:cNvPr id="74" name="Text Box 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57725"/>
                                <a:ext cx="1656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F3461">
                                  <w:pPr>
                                    <w:pStyle w:val="34f2"/>
                                  </w:pPr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 xml:space="preserve"> № 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  <wps:wsp>
                            <wps:cNvPr id="83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320455"/>
                                <a:ext cx="1656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F3461">
                                  <w:pPr>
                                    <w:pStyle w:val="34f2"/>
                                  </w:pPr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 xml:space="preserve"> № подл.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  <wps:wsp>
                            <wps:cNvPr id="89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58528"/>
                                <a:ext cx="1656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F3461">
                                  <w:pPr>
                                    <w:pStyle w:val="34f2"/>
                                  </w:pPr>
                                  <w:r>
                                    <w:t>Взамен инв. №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  <wps:wsp>
                            <wps:cNvPr id="90" name="Text Box 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059331"/>
                                <a:ext cx="1656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F3461">
                                  <w:pPr>
                                    <w:pStyle w:val="34f2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92" name="Группа 92"/>
                          <wpg:cNvGrpSpPr/>
                          <wpg:grpSpPr>
                            <a:xfrm>
                              <a:off x="207355" y="0"/>
                              <a:ext cx="180000" cy="5148000"/>
                              <a:chOff x="0" y="0"/>
                              <a:chExt cx="180000" cy="5148455"/>
                            </a:xfrm>
                          </wpg:grpSpPr>
                          <wps:wsp>
                            <wps:cNvPr id="93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059331"/>
                                <a:ext cx="180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F3461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94" name="Text Box 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58528"/>
                                <a:ext cx="1800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F3461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96" name="Text Box 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57725"/>
                                <a:ext cx="1800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F3461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97" name="Text Box 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F3461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1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320455"/>
                                <a:ext cx="1800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F3461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108" name="Rectangle 74"/>
                      <wps:cNvSpPr>
                        <a:spLocks noChangeArrowheads="1"/>
                      </wps:cNvSpPr>
                      <wps:spPr bwMode="auto">
                        <a:xfrm>
                          <a:off x="431705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385254" id="Группа 59" o:spid="_x0000_s1026" style="position:absolute;left:0;text-align:left;margin-left:22.7pt;margin-top:14.2pt;width:558.45pt;height:813.55pt;z-index:251679744;mso-position-horizontal-relative:page;mso-position-vertical-relative:page;mso-width-relative:margin;mso-height-relative:margin" coordsize="70917,103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">
              <v:group id="Группа 60" o:spid="_x0000_s1027" style="position:absolute;top:51124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Группа 61" o:spid="_x0000_s1028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91" o:spid="_x0000_s1029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" filled="f" strokeweight="1.5pt">
                    <v:textbox inset=",1mm"/>
                  </v:rect>
                  <v:group id="Группа 63" o:spid="_x0000_s1030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Группа 64" o:spid="_x0000_s1031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line id="Line 76" o:spid="_x0000_s1032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        <v:line id="Line 77" o:spid="_x0000_s1033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" strokeweight="1.5pt"/>
                      <v:line id="Line 78" o:spid="_x0000_s1034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        <v:line id="Line 79" o:spid="_x0000_s1035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" strokeweight="1.5pt"/>
                    </v:group>
                    <v:line id="Line 92" o:spid="_x0000_s1036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" strokeweight="1.5pt"/>
                  </v:group>
                </v:group>
                <v:group id="Группа 70" o:spid="_x0000_s1037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group id="Группа 71" o:spid="_x0000_s1038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0" o:spid="_x0000_s1039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" filled="f" stroked="f" strokeweight="1.5pt">
                      <v:textbox style="layout-flow:vertical;mso-layout-flow-alt:bottom-to-top" inset=".4mm,.4mm,.4mm,.4mm">
                        <w:txbxContent>
                          <w:p w:rsidR="00DD2235" w:rsidRDefault="00DD2235" w:rsidP="00BF3461">
                            <w:pPr>
                              <w:pStyle w:val="34f2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1" o:spid="_x0000_s1040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" filled="f" stroked="f" strokeweight="1.5pt">
                      <v:textbox style="layout-flow:vertical;mso-layout-flow-alt:bottom-to-top" inset=".4mm,.4mm,.4mm,.4mm">
                        <w:txbxContent>
                          <w:p w:rsidR="00DD2235" w:rsidRDefault="00DD2235" w:rsidP="00BF3461">
                            <w:pPr>
                              <w:pStyle w:val="34f2"/>
                            </w:pPr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 xml:space="preserve"> № 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</v:shape>
                    <v:shape id="Text Box 83" o:spid="_x0000_s1041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" filled="f" stroked="f" strokeweight="1.5pt">
                      <v:textbox style="layout-flow:vertical;mso-layout-flow-alt:bottom-to-top" inset=".4mm,.4mm,.4mm,.4mm">
                        <w:txbxContent>
                          <w:p w:rsidR="00DD2235" w:rsidRDefault="00DD2235" w:rsidP="00BF3461">
                            <w:pPr>
                              <w:pStyle w:val="34f2"/>
                            </w:pPr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 xml:space="preserve"> № подл.</w:t>
                            </w:r>
                          </w:p>
                        </w:txbxContent>
                      </v:textbox>
                    </v:shape>
                    <v:shape id="Text Box 85" o:spid="_x0000_s1042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" filled="f" stroked="f" strokeweight="1.5pt">
                      <v:textbox style="layout-flow:vertical;mso-layout-flow-alt:bottom-to-top" inset=".4mm,.4mm,.4mm,.4mm">
                        <w:txbxContent>
                          <w:p w:rsidR="00DD2235" w:rsidRDefault="00DD2235" w:rsidP="00BF3461">
                            <w:pPr>
                              <w:pStyle w:val="34f2"/>
                            </w:pPr>
                            <w:r>
                              <w:t>Взамен инв. №</w:t>
                            </w:r>
                          </w:p>
                        </w:txbxContent>
                      </v:textbox>
                    </v:shape>
                    <v:shape id="Text Box 86" o:spid="_x0000_s1043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" filled="f" stroked="f" strokeweight="1.5pt">
                      <v:textbox style="layout-flow:vertical;mso-layout-flow-alt:bottom-to-top" inset=".4mm,.4mm,.4mm,.4mm">
                        <w:txbxContent>
                          <w:p w:rsidR="00DD2235" w:rsidRDefault="00DD2235" w:rsidP="00BF3461">
                            <w:pPr>
                              <w:pStyle w:val="34f2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Группа 92" o:spid="_x0000_s1044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shape id="Text Box 87" o:spid="_x0000_s1045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:rsidR="00DD2235" w:rsidRDefault="00DD2235" w:rsidP="00BF3461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88" o:spid="_x0000_s1046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" filled="f" stroked="f" strokeweight="1.5pt">
                      <v:textbox style="layout-flow:vertical;mso-layout-flow-alt:bottom-to-top" inset="0,0,0,0">
                        <w:txbxContent>
                          <w:p w:rsidR="00DD2235" w:rsidRDefault="00DD2235" w:rsidP="00BF3461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89" o:spid="_x0000_s1047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" filled="f" stroked="f" strokeweight="1.5pt">
                      <v:textbox style="layout-flow:vertical;mso-layout-flow-alt:bottom-to-top" inset="0,0,0,0">
                        <w:txbxContent>
                          <w:p w:rsidR="00DD2235" w:rsidRDefault="00DD2235" w:rsidP="00BF3461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90" o:spid="_x0000_s1048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:rsidR="00DD2235" w:rsidRDefault="00DD2235" w:rsidP="00BF3461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87" o:spid="_x0000_s1049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" filled="f" stroked="f" strokeweight="1.5pt">
                      <v:textbox style="layout-flow:vertical;mso-layout-flow-alt:bottom-to-top" inset="0,0,0,0">
                        <w:txbxContent>
                          <w:p w:rsidR="00DD2235" w:rsidRDefault="00DD2235" w:rsidP="00BF3461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</v:group>
                </v:group>
              </v:group>
              <v:rect id="Rectangle 74" o:spid="_x0000_s1050" style="position:absolute;left:4317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" filled="f" strokeweight="1.5pt">
                <v:textbox inset=",1mm"/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235" w:rsidRDefault="00DD2235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7696" behindDoc="0" locked="1" layoutInCell="1" allowOverlap="1" wp14:anchorId="7E820389" wp14:editId="5CCE959B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2000" cy="10332000"/>
              <wp:effectExtent l="0" t="0" r="13970" b="1270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000" cy="10332000"/>
                        <a:chOff x="0" y="0"/>
                        <a:chExt cx="7091705" cy="10332481"/>
                      </a:xfrm>
                    </wpg:grpSpPr>
                    <wpg:grpSp>
                      <wpg:cNvPr id="21" name="Группа 21"/>
                      <wpg:cNvGrpSpPr/>
                      <wpg:grpSpPr>
                        <a:xfrm>
                          <a:off x="0" y="5112481"/>
                          <a:ext cx="432000" cy="5220000"/>
                          <a:chOff x="0" y="0"/>
                          <a:chExt cx="432000" cy="5220000"/>
                        </a:xfrm>
                      </wpg:grpSpPr>
                      <wpg:grpSp>
                        <wpg:cNvPr id="24" name="Группа 24"/>
                        <wpg:cNvGrpSpPr/>
                        <wpg:grpSpPr>
                          <a:xfrm>
                            <a:off x="0" y="0"/>
                            <a:ext cx="432000" cy="5220000"/>
                            <a:chOff x="0" y="0"/>
                            <a:chExt cx="432000" cy="5220000"/>
                          </a:xfrm>
                        </wpg:grpSpPr>
                        <wps:wsp>
                          <wps:cNvPr id="25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2000" cy="5220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  <wpg:grpSp>
                          <wpg:cNvPr id="27" name="Группа 27"/>
                          <wpg:cNvGrpSpPr/>
                          <wpg:grpSpPr>
                            <a:xfrm>
                              <a:off x="0" y="0"/>
                              <a:ext cx="432000" cy="5220000"/>
                              <a:chOff x="0" y="0"/>
                              <a:chExt cx="432000" cy="5220000"/>
                            </a:xfrm>
                          </wpg:grpSpPr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0" y="1261068"/>
                                <a:ext cx="432000" cy="3060000"/>
                                <a:chOff x="0" y="0"/>
                                <a:chExt cx="432000" cy="3059723"/>
                              </a:xfrm>
                            </wpg:grpSpPr>
                            <wps:wsp>
                              <wps:cNvPr id="30" name="Line 76"/>
                              <wps:cNvCnPr/>
                              <wps:spPr bwMode="auto">
                                <a:xfrm flipH="1">
                                  <a:off x="0" y="0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7"/>
                              <wps:cNvCnPr/>
                              <wps:spPr bwMode="auto">
                                <a:xfrm flipH="1">
                                  <a:off x="0" y="899328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78"/>
                              <wps:cNvCnPr/>
                              <wps:spPr bwMode="auto">
                                <a:xfrm flipH="1">
                                  <a:off x="0" y="1803679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9"/>
                              <wps:cNvCnPr/>
                              <wps:spPr bwMode="auto">
                                <a:xfrm flipH="1">
                                  <a:off x="0" y="3059723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9" name="Line 92"/>
                            <wps:cNvCnPr/>
                            <wps:spPr bwMode="auto">
                              <a:xfrm flipV="1">
                                <a:off x="180870" y="0"/>
                                <a:ext cx="0" cy="522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0" name="Группа 40"/>
                        <wpg:cNvGrpSpPr/>
                        <wpg:grpSpPr>
                          <a:xfrm>
                            <a:off x="6798" y="37392"/>
                            <a:ext cx="388800" cy="5148000"/>
                            <a:chOff x="0" y="0"/>
                            <a:chExt cx="387355" cy="5148000"/>
                          </a:xfrm>
                        </wpg:grpSpPr>
                        <wpg:grpSp>
                          <wpg:cNvPr id="42" name="Группа 42"/>
                          <wpg:cNvGrpSpPr/>
                          <wpg:grpSpPr>
                            <a:xfrm>
                              <a:off x="0" y="0"/>
                              <a:ext cx="165600" cy="5148000"/>
                              <a:chOff x="0" y="0"/>
                              <a:chExt cx="165600" cy="5148455"/>
                            </a:xfrm>
                          </wpg:grpSpPr>
                          <wps:wsp>
                            <wps:cNvPr id="43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CD2BB9">
                                  <w:pPr>
                                    <w:pStyle w:val="34f2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  <wps:wsp>
                            <wps:cNvPr id="44" name="Text Box 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57725"/>
                                <a:ext cx="1656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CD2BB9">
                                  <w:pPr>
                                    <w:pStyle w:val="34f2"/>
                                  </w:pPr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 xml:space="preserve"> № 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  <wps:wsp>
                            <wps:cNvPr id="46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320455"/>
                                <a:ext cx="1656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CD2BB9">
                                  <w:pPr>
                                    <w:pStyle w:val="34f2"/>
                                  </w:pPr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 xml:space="preserve"> № подл.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  <wps:wsp>
                            <wps:cNvPr id="47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58528"/>
                                <a:ext cx="1656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CD2BB9">
                                  <w:pPr>
                                    <w:pStyle w:val="34f2"/>
                                  </w:pPr>
                                  <w:r>
                                    <w:t>Взамен инв. №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  <wps:wsp>
                            <wps:cNvPr id="48" name="Text Box 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059331"/>
                                <a:ext cx="1656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CD2BB9">
                                  <w:pPr>
                                    <w:pStyle w:val="34f2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4400" tIns="14400" rIns="14400" bIns="1440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49" name="Группа 49"/>
                          <wpg:cNvGrpSpPr/>
                          <wpg:grpSpPr>
                            <a:xfrm>
                              <a:off x="207355" y="0"/>
                              <a:ext cx="180000" cy="5148000"/>
                              <a:chOff x="0" y="0"/>
                              <a:chExt cx="180000" cy="5148455"/>
                            </a:xfrm>
                          </wpg:grpSpPr>
                          <wps:wsp>
                            <wps:cNvPr id="50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059331"/>
                                <a:ext cx="180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CD2BB9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4" name="Text Box 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58528"/>
                                <a:ext cx="1800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CD2BB9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5" name="Text Box 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57725"/>
                                <a:ext cx="1800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CD2BB9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6" name="Text Box 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CD2BB9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7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320455"/>
                                <a:ext cx="180000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CD2BB9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58" name="Rectangle 74"/>
                      <wps:cNvSpPr>
                        <a:spLocks noChangeArrowheads="1"/>
                      </wps:cNvSpPr>
                      <wps:spPr bwMode="auto">
                        <a:xfrm>
                          <a:off x="431705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820389" id="Группа 1" o:spid="_x0000_s1051" style="position:absolute;left:0;text-align:left;margin-left:22.7pt;margin-top:14.2pt;width:558.45pt;height:813.55pt;z-index:251677696;mso-position-horizontal-relative:page;mso-position-vertical-relative:page;mso-width-relative:margin;mso-height-relative:margin" coordsize="70917,103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">
              <v:group id="Группа 21" o:spid="_x0000_s1052" style="position:absolute;top:51124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Группа 24" o:spid="_x0000_s1053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91" o:spid="_x0000_s1054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" filled="f" strokeweight="1.5pt">
                    <v:textbox inset=",1mm"/>
                  </v:rect>
                  <v:group id="Группа 27" o:spid="_x0000_s1055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Группа 29" o:spid="_x0000_s1056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line id="Line 76" o:spid="_x0000_s1057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" strokeweight="1.5pt"/>
                      <v:line id="Line 77" o:spid="_x0000_s1058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" strokeweight="1.5pt"/>
                      <v:line id="Line 78" o:spid="_x0000_s1059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" strokeweight="1.5pt"/>
                      <v:line id="Line 79" o:spid="_x0000_s1060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" strokeweight="1.5pt"/>
                    </v:group>
                    <v:line id="Line 92" o:spid="_x0000_s1061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" strokeweight="1.5pt"/>
                  </v:group>
                </v:group>
                <v:group id="Группа 40" o:spid="_x0000_s1062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Группа 42" o:spid="_x0000_s1063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0" o:spid="_x0000_s1064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" filled="f" stroked="f" strokeweight="1.5pt">
                      <v:textbox style="layout-flow:vertical;mso-layout-flow-alt:bottom-to-top" inset=".4mm,.4mm,.4mm,.4mm">
                        <w:txbxContent>
                          <w:p w:rsidR="00DD2235" w:rsidRDefault="00DD2235" w:rsidP="00CD2BB9">
                            <w:pPr>
                              <w:pStyle w:val="34f2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1" o:spid="_x0000_s1065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" filled="f" stroked="f" strokeweight="1.5pt">
                      <v:textbox style="layout-flow:vertical;mso-layout-flow-alt:bottom-to-top" inset=".4mm,.4mm,.4mm,.4mm">
                        <w:txbxContent>
                          <w:p w:rsidR="00DD2235" w:rsidRDefault="00DD2235" w:rsidP="00CD2BB9">
                            <w:pPr>
                              <w:pStyle w:val="34f2"/>
                            </w:pPr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 xml:space="preserve"> № 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</v:shape>
                    <v:shape id="Text Box 83" o:spid="_x0000_s1066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" filled="f" stroked="f" strokeweight="1.5pt">
                      <v:textbox style="layout-flow:vertical;mso-layout-flow-alt:bottom-to-top" inset=".4mm,.4mm,.4mm,.4mm">
                        <w:txbxContent>
                          <w:p w:rsidR="00DD2235" w:rsidRDefault="00DD2235" w:rsidP="00CD2BB9">
                            <w:pPr>
                              <w:pStyle w:val="34f2"/>
                            </w:pPr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 xml:space="preserve"> № подл.</w:t>
                            </w:r>
                          </w:p>
                        </w:txbxContent>
                      </v:textbox>
                    </v:shape>
                    <v:shape id="Text Box 85" o:spid="_x0000_s1067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" filled="f" stroked="f" strokeweight="1.5pt">
                      <v:textbox style="layout-flow:vertical;mso-layout-flow-alt:bottom-to-top" inset=".4mm,.4mm,.4mm,.4mm">
                        <w:txbxContent>
                          <w:p w:rsidR="00DD2235" w:rsidRDefault="00DD2235" w:rsidP="00CD2BB9">
                            <w:pPr>
                              <w:pStyle w:val="34f2"/>
                            </w:pPr>
                            <w:r>
                              <w:t>Взамен инв. №</w:t>
                            </w:r>
                          </w:p>
                        </w:txbxContent>
                      </v:textbox>
                    </v:shape>
                    <v:shape id="Text Box 86" o:spid="_x0000_s1068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" filled="f" stroked="f" strokeweight="1.5pt">
                      <v:textbox style="layout-flow:vertical;mso-layout-flow-alt:bottom-to-top" inset=".4mm,.4mm,.4mm,.4mm">
                        <w:txbxContent>
                          <w:p w:rsidR="00DD2235" w:rsidRDefault="00DD2235" w:rsidP="00CD2BB9">
                            <w:pPr>
                              <w:pStyle w:val="34f2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Группа 49" o:spid="_x0000_s1069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Text Box 87" o:spid="_x0000_s1070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" filled="f" stroked="f" strokeweight="1.5pt">
                      <v:textbox style="layout-flow:vertical;mso-layout-flow-alt:bottom-to-top" inset="0,0,0,0">
                        <w:txbxContent>
                          <w:p w:rsidR="00DD2235" w:rsidRDefault="00DD2235" w:rsidP="00CD2BB9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88" o:spid="_x0000_s1071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" filled="f" stroked="f" strokeweight="1.5pt">
                      <v:textbox style="layout-flow:vertical;mso-layout-flow-alt:bottom-to-top" inset="0,0,0,0">
                        <w:txbxContent>
                          <w:p w:rsidR="00DD2235" w:rsidRDefault="00DD2235" w:rsidP="00CD2BB9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89" o:spid="_x0000_s1072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" filled="f" stroked="f" strokeweight="1.5pt">
                      <v:textbox style="layout-flow:vertical;mso-layout-flow-alt:bottom-to-top" inset="0,0,0,0">
                        <w:txbxContent>
                          <w:p w:rsidR="00DD2235" w:rsidRDefault="00DD2235" w:rsidP="00CD2BB9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90" o:spid="_x0000_s1073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" filled="f" stroked="f" strokeweight="1.5pt">
                      <v:textbox style="layout-flow:vertical;mso-layout-flow-alt:bottom-to-top" inset="0,0,0,0">
                        <w:txbxContent>
                          <w:p w:rsidR="00DD2235" w:rsidRDefault="00DD2235" w:rsidP="00CD2BB9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87" o:spid="_x0000_s1074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" filled="f" stroked="f" strokeweight="1.5pt">
                      <v:textbox style="layout-flow:vertical;mso-layout-flow-alt:bottom-to-top" inset="0,0,0,0">
                        <w:txbxContent>
                          <w:p w:rsidR="00DD2235" w:rsidRDefault="00DD2235" w:rsidP="00CD2BB9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</v:group>
                </v:group>
              </v:group>
              <v:rect id="Rectangle 74" o:spid="_x0000_s1075" style="position:absolute;left:4317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" filled="f" strokeweight="1.5pt">
                <v:textbox inset=",1mm"/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235" w:rsidRDefault="00DD2235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83840" behindDoc="0" locked="1" layoutInCell="1" allowOverlap="1" wp14:anchorId="1D58927B" wp14:editId="69F841D0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2000" cy="10497600"/>
              <wp:effectExtent l="0" t="0" r="33020" b="0"/>
              <wp:wrapNone/>
              <wp:docPr id="138" name="Группа 1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000" cy="10497600"/>
                        <a:chOff x="0" y="0"/>
                        <a:chExt cx="7092000" cy="10498320"/>
                      </a:xfrm>
                    </wpg:grpSpPr>
                    <wpg:grpSp>
                      <wpg:cNvPr id="2" name="Группа 2"/>
                      <wpg:cNvGrpSpPr/>
                      <wpg:grpSpPr>
                        <a:xfrm>
                          <a:off x="0" y="0"/>
                          <a:ext cx="7092000" cy="10332000"/>
                          <a:chOff x="0" y="0"/>
                          <a:chExt cx="7092079" cy="10332119"/>
                        </a:xfrm>
                      </wpg:grpSpPr>
                      <wpg:grpSp>
                        <wpg:cNvPr id="3" name="Группа 3"/>
                        <wpg:cNvGrpSpPr/>
                        <wpg:grpSpPr>
                          <a:xfrm>
                            <a:off x="0" y="0"/>
                            <a:ext cx="7092000" cy="10332000"/>
                            <a:chOff x="0" y="0"/>
                            <a:chExt cx="7091705" cy="10332481"/>
                          </a:xfrm>
                        </wpg:grpSpPr>
                        <wpg:grpSp>
                          <wpg:cNvPr id="4" name="Группа 4"/>
                          <wpg:cNvGrpSpPr/>
                          <wpg:grpSpPr>
                            <a:xfrm>
                              <a:off x="0" y="5112481"/>
                              <a:ext cx="432000" cy="5220000"/>
                              <a:chOff x="0" y="0"/>
                              <a:chExt cx="432000" cy="5220000"/>
                            </a:xfrm>
                          </wpg:grpSpPr>
                          <wpg:grpSp>
                            <wpg:cNvPr id="5" name="Группа 5"/>
                            <wpg:cNvGrpSpPr/>
                            <wpg:grpSpPr>
                              <a:xfrm>
                                <a:off x="0" y="0"/>
                                <a:ext cx="432000" cy="5220000"/>
                                <a:chOff x="0" y="0"/>
                                <a:chExt cx="432000" cy="5220000"/>
                              </a:xfrm>
                            </wpg:grpSpPr>
                            <wps:wsp>
                              <wps:cNvPr id="6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2000" cy="52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3600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" name="Группа 7"/>
                              <wpg:cNvGrpSpPr/>
                              <wpg:grpSpPr>
                                <a:xfrm>
                                  <a:off x="0" y="0"/>
                                  <a:ext cx="432000" cy="5220000"/>
                                  <a:chOff x="0" y="0"/>
                                  <a:chExt cx="432000" cy="5220000"/>
                                </a:xfrm>
                              </wpg:grpSpPr>
                              <wpg:grpSp>
                                <wpg:cNvPr id="8" name="Группа 8"/>
                                <wpg:cNvGrpSpPr/>
                                <wpg:grpSpPr>
                                  <a:xfrm>
                                    <a:off x="0" y="1261068"/>
                                    <a:ext cx="432000" cy="3060000"/>
                                    <a:chOff x="0" y="0"/>
                                    <a:chExt cx="432000" cy="3059723"/>
                                  </a:xfrm>
                                </wpg:grpSpPr>
                                <wps:wsp>
                                  <wps:cNvPr id="9" name="Line 76"/>
                                  <wps:cNvCnPr/>
                                  <wps:spPr bwMode="auto">
                                    <a:xfrm flipH="1">
                                      <a:off x="0" y="0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Line 77"/>
                                  <wps:cNvCnPr/>
                                  <wps:spPr bwMode="auto">
                                    <a:xfrm flipH="1">
                                      <a:off x="0" y="899328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Line 78"/>
                                  <wps:cNvCnPr/>
                                  <wps:spPr bwMode="auto">
                                    <a:xfrm flipH="1">
                                      <a:off x="0" y="1803679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Line 79"/>
                                  <wps:cNvCnPr/>
                                  <wps:spPr bwMode="auto">
                                    <a:xfrm flipH="1">
                                      <a:off x="0" y="3059723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3" name="Line 92"/>
                                <wps:cNvCnPr/>
                                <wps:spPr bwMode="auto">
                                  <a:xfrm flipV="1">
                                    <a:off x="180870" y="0"/>
                                    <a:ext cx="0" cy="52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4" name="Группа 14"/>
                            <wpg:cNvGrpSpPr/>
                            <wpg:grpSpPr>
                              <a:xfrm>
                                <a:off x="6798" y="37392"/>
                                <a:ext cx="388800" cy="5148000"/>
                                <a:chOff x="0" y="0"/>
                                <a:chExt cx="387355" cy="5148000"/>
                              </a:xfrm>
                            </wpg:grpSpPr>
                            <wpg:grpSp>
                              <wpg:cNvPr id="15" name="Группа 15"/>
                              <wpg:cNvGrpSpPr/>
                              <wpg:grpSpPr>
                                <a:xfrm>
                                  <a:off x="0" y="0"/>
                                  <a:ext cx="165600" cy="5148000"/>
                                  <a:chOff x="0" y="0"/>
                                  <a:chExt cx="165600" cy="5148455"/>
                                </a:xfrm>
                              </wpg:grpSpPr>
                              <wps:wsp>
                                <wps:cNvPr id="16" name="Text Box 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56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E32508">
                                      <w:pPr>
                                        <w:pStyle w:val="34f2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17" name="Text Box 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57725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E32508">
                                      <w:pPr>
                                        <w:pStyle w:val="34f2"/>
                                      </w:pPr>
                                      <w:proofErr w:type="spellStart"/>
                                      <w:r>
                                        <w:t>Инв</w:t>
                                      </w:r>
                                      <w:proofErr w:type="spellEnd"/>
                                      <w:r>
                                        <w:t xml:space="preserve"> № </w:t>
                                      </w:r>
                                      <w:proofErr w:type="spellStart"/>
                                      <w:r>
                                        <w:t>дубл</w:t>
                                      </w:r>
                                      <w:proofErr w:type="spellEnd"/>
                                      <w: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18" name="Text Box 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320455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E32508">
                                      <w:pPr>
                                        <w:pStyle w:val="34f2"/>
                                      </w:pPr>
                                      <w:proofErr w:type="spellStart"/>
                                      <w:r>
                                        <w:t>Инв</w:t>
                                      </w:r>
                                      <w:proofErr w:type="spellEnd"/>
                                      <w:r>
                                        <w:t xml:space="preserve"> № подл.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19" name="Text Box 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158528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E32508">
                                      <w:pPr>
                                        <w:pStyle w:val="34f2"/>
                                      </w:pPr>
                                      <w:r>
                                        <w:t>Взамен инв. №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20" name="Text Box 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59331"/>
                                    <a:ext cx="1656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E32508">
                                      <w:pPr>
                                        <w:pStyle w:val="34f2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2" name="Группа 22"/>
                              <wpg:cNvGrpSpPr/>
                              <wpg:grpSpPr>
                                <a:xfrm>
                                  <a:off x="207355" y="0"/>
                                  <a:ext cx="180000" cy="5148000"/>
                                  <a:chOff x="0" y="0"/>
                                  <a:chExt cx="180000" cy="5148455"/>
                                </a:xfrm>
                              </wpg:grpSpPr>
                              <wps:wsp>
                                <wps:cNvPr id="23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59331"/>
                                    <a:ext cx="1800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6" name="Text Box 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158528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8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57725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32" name="Text Box 9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800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33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320455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34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705" y="0"/>
                              <a:ext cx="6660000" cy="10332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Группа 37"/>
                        <wpg:cNvGrpSpPr/>
                        <wpg:grpSpPr>
                          <a:xfrm>
                            <a:off x="432079" y="9792119"/>
                            <a:ext cx="6660000" cy="540000"/>
                            <a:chOff x="0" y="0"/>
                            <a:chExt cx="6660000" cy="541424"/>
                          </a:xfrm>
                        </wpg:grpSpPr>
                        <wpg:grpSp>
                          <wpg:cNvPr id="38" name="Группа 38"/>
                          <wpg:cNvGrpSpPr/>
                          <wpg:grpSpPr>
                            <a:xfrm>
                              <a:off x="0" y="0"/>
                              <a:ext cx="6660000" cy="540000"/>
                              <a:chOff x="0" y="0"/>
                              <a:chExt cx="6660317" cy="540000"/>
                            </a:xfrm>
                          </wpg:grpSpPr>
                          <wps:wsp>
                            <wps:cNvPr id="41" name="Line 102"/>
                            <wps:cNvCnPr/>
                            <wps:spPr bwMode="auto">
                              <a:xfrm flipH="1">
                                <a:off x="2341266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112"/>
                            <wps:cNvCnPr/>
                            <wps:spPr bwMode="auto">
                              <a:xfrm>
                                <a:off x="6300317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113"/>
                            <wps:cNvCnPr/>
                            <wps:spPr bwMode="auto">
                              <a:xfrm>
                                <a:off x="6300317" y="251209"/>
                                <a:ext cx="36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Прямая соединительная линия 18"/>
                            <wps:cNvCnPr/>
                            <wps:spPr>
                              <a:xfrm>
                                <a:off x="0" y="0"/>
                                <a:ext cx="666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3" name="Line 98"/>
                            <wps:cNvCnPr/>
                            <wps:spPr bwMode="auto">
                              <a:xfrm flipH="1">
                                <a:off x="612950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2" name="Line 99"/>
                            <wps:cNvCnPr/>
                            <wps:spPr bwMode="auto">
                              <a:xfrm>
                                <a:off x="256233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3" name="Line 100"/>
                            <wps:cNvCnPr/>
                            <wps:spPr bwMode="auto">
                              <a:xfrm>
                                <a:off x="1441939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4" name="Line 101"/>
                            <wps:cNvCnPr/>
                            <wps:spPr bwMode="auto">
                              <a:xfrm flipH="1">
                                <a:off x="1984550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5" name="Line 103"/>
                            <wps:cNvCnPr/>
                            <wps:spPr bwMode="auto">
                              <a:xfrm>
                                <a:off x="0" y="18087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8" name="Line 133"/>
                            <wps:cNvCnPr/>
                            <wps:spPr bwMode="auto">
                              <a:xfrm>
                                <a:off x="0" y="36174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79" name="Группа 479"/>
                          <wpg:cNvGrpSpPr/>
                          <wpg:grpSpPr>
                            <a:xfrm>
                              <a:off x="20097" y="5024"/>
                              <a:ext cx="6624000" cy="536400"/>
                              <a:chOff x="0" y="0"/>
                              <a:chExt cx="6624039" cy="536400"/>
                            </a:xfrm>
                          </wpg:grpSpPr>
                          <wpg:grpSp>
                            <wpg:cNvPr id="480" name="Группа 480"/>
                            <wpg:cNvGrpSpPr/>
                            <wpg:grpSpPr>
                              <a:xfrm>
                                <a:off x="2502039" y="0"/>
                                <a:ext cx="4122000" cy="536400"/>
                                <a:chOff x="0" y="0"/>
                                <a:chExt cx="4122277" cy="537033"/>
                              </a:xfrm>
                            </wpg:grpSpPr>
                            <wps:wsp>
                              <wps:cNvPr id="481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98277" y="0"/>
                                  <a:ext cx="324000" cy="23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Pr="00CB1016" w:rsidRDefault="00DD2235" w:rsidP="00E32508">
                                    <w:pPr>
                                      <w:pStyle w:val="34f2"/>
                                    </w:pPr>
                                    <w:r w:rsidRPr="00CB1016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4400" rIns="12700" bIns="12700" anchor="ctr" anchorCtr="0" upright="1">
                                <a:noAutofit/>
                              </wps:bodyPr>
                            </wps:wsp>
                            <wps:wsp>
                              <wps:cNvPr id="482" name="Rectangle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98277" y="256233"/>
                                  <a:ext cx="324000" cy="280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Pr="005374BE" w:rsidRDefault="00DD2235" w:rsidP="00E32508">
                                    <w:pPr>
                                      <w:pStyle w:val="34f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instrText xml:space="preserve"> PAGE  \* Arabic  \* MERGEFORMAT </w:instrTex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t>3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12700" tIns="14400" rIns="12700" bIns="12700" anchor="ctr" anchorCtr="0" upright="1">
                                <a:noAutofit/>
                              </wps:bodyPr>
                            </wps:wsp>
                            <wps:wsp>
                              <wps:cNvPr id="483" name="Rectangle 1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40677"/>
                                  <a:ext cx="3600000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Default="00DD2235" w:rsidP="00E32508">
                                    <w:pPr>
                                      <w:pStyle w:val="34f0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 xml:space="preserve"> DOCPROPERTY  </w:instrText>
                                    </w:r>
                                    <w:r w:rsidRPr="00BF1A6F">
                                      <w:instrText>обозначение</w:instrText>
                                    </w:r>
                                    <w:r>
                                      <w:instrText xml:space="preserve">_документа  \* MERGEFORMAT </w:instrText>
                                    </w:r>
                                    <w:r>
                                      <w:fldChar w:fldCharType="separate"/>
                                    </w:r>
                                    <w:r>
                                      <w:t>A.B.XXX.П1.XX.X-X.М</w:t>
                                    </w:r>
                                    <w: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12700" tIns="14400" rIns="12700" bIns="1270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84" name="Группа 484"/>
                            <wpg:cNvGrpSpPr/>
                            <wpg:grpSpPr>
                              <a:xfrm>
                                <a:off x="0" y="0"/>
                                <a:ext cx="2304000" cy="525600"/>
                                <a:chOff x="0" y="0"/>
                                <a:chExt cx="2303525" cy="527340"/>
                              </a:xfrm>
                            </wpg:grpSpPr>
                            <wps:wsp>
                              <wps:cNvPr id="485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209" y="36174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Pr="00945CCC" w:rsidRDefault="00DD2235" w:rsidP="00E32508">
                                    <w:pPr>
                                      <w:pStyle w:val="34f2"/>
                                    </w:pPr>
                                    <w:r w:rsidRPr="00945CCC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86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1740"/>
                                  <a:ext cx="23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Default="00DD2235" w:rsidP="00E32508">
                                    <w:pPr>
                                      <w:pStyle w:val="34f2"/>
                                    </w:pPr>
                                    <w:r w:rsidRPr="00736406">
                                      <w:t>Изм</w:t>
                                    </w:r>
                                    <w:r w:rsidRPr="000411E6"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87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8022" y="361740"/>
                                  <a:ext cx="75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Pr="005E4A3B" w:rsidRDefault="00DD2235" w:rsidP="00E32508">
                                    <w:pPr>
                                      <w:pStyle w:val="34f2"/>
                                    </w:pPr>
                                    <w:r w:rsidRPr="005E4A3B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88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525" y="36174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Pr="000411E6" w:rsidRDefault="00DD2235" w:rsidP="00E32508">
                                    <w:pPr>
                                      <w:pStyle w:val="34f2"/>
                                    </w:pPr>
                                    <w:r w:rsidRPr="000411E6"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89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57011" y="361740"/>
                                  <a:ext cx="468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Pr="005E4A3B" w:rsidRDefault="00DD2235" w:rsidP="00E32508">
                                    <w:pPr>
                                      <w:pStyle w:val="34f2"/>
                                    </w:pPr>
                                    <w:r w:rsidRPr="005E4A3B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90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Default="00DD223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91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0870"/>
                                  <a:ext cx="21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Default="00DD223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92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209" y="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Pr="00945CCC" w:rsidRDefault="00DD223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93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209" y="18087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Pr="00945CCC" w:rsidRDefault="00DD223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94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8022" y="0"/>
                                  <a:ext cx="75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Pr="005E4A3B" w:rsidRDefault="00DD223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95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8022" y="180870"/>
                                  <a:ext cx="75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Pr="005E4A3B" w:rsidRDefault="00DD223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96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525" y="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Pr="000411E6" w:rsidRDefault="00DD223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97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525" y="18087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Pr="000411E6" w:rsidRDefault="00DD223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  <wpg:grpSp>
                      <wpg:cNvPr id="134" name="Группа 134"/>
                      <wpg:cNvGrpSpPr/>
                      <wpg:grpSpPr>
                        <a:xfrm>
                          <a:off x="3383280" y="10332720"/>
                          <a:ext cx="3240000" cy="165600"/>
                          <a:chOff x="-216376" y="0"/>
                          <a:chExt cx="3240772" cy="165600"/>
                        </a:xfrm>
                      </wpg:grpSpPr>
                      <wps:wsp>
                        <wps:cNvPr id="13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-216376" y="0"/>
                            <a:ext cx="1296716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235" w:rsidRPr="006C5C53" w:rsidRDefault="00DD2235" w:rsidP="00501E06">
                              <w:pPr>
                                <w:pStyle w:val="34f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ctr" anchorCtr="0" upright="1">
                          <a:noAutofit/>
                        </wps:bodyPr>
                      </wps:wsp>
                      <wps:wsp>
                        <wps:cNvPr id="13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160396" y="0"/>
                            <a:ext cx="864000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235" w:rsidRPr="006C5C53" w:rsidRDefault="00DD2235" w:rsidP="00501E06">
                              <w:pPr>
                                <w:pStyle w:val="34f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58927B" id="Группа 138" o:spid="_x0000_s1076" style="position:absolute;left:0;text-align:left;margin-left:22.7pt;margin-top:14.2pt;width:558.45pt;height:826.6pt;z-index:251683840;mso-position-horizontal-relative:page;mso-position-vertical-relative:page;mso-width-relative:margin;mso-height-relative:margin" coordsize="70920,10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">
              <v:group id="Группа 2" o:spid="_x0000_s1077" style="position:absolute;width:70920;height:103320" coordsize="70920,103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Группа 3" o:spid="_x0000_s1078" style="position:absolute;width:70920;height:103320" coordsize="70917,10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Группа 4" o:spid="_x0000_s1079" style="position:absolute;top:51124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Группа 5" o:spid="_x0000_s1080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angle 91" o:spid="_x0000_s1081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" filled="f" strokeweight="1.5pt">
                        <v:textbox inset=",1mm"/>
                      </v:rect>
                      <v:group id="Группа 7" o:spid="_x0000_s1082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group id="Группа 8" o:spid="_x0000_s1083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<v:line id="Line 76" o:spid="_x0000_s1084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" strokeweight="1.5pt"/>
                          <v:line id="Line 77" o:spid="_x0000_s1085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" strokeweight="1.5pt"/>
                          <v:line id="Line 78" o:spid="_x0000_s1086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" strokeweight="1.5pt"/>
                          <v:line id="Line 79" o:spid="_x0000_s1087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" strokeweight="1.5pt"/>
                        </v:group>
                        <v:line id="Line 92" o:spid="_x0000_s1088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" strokeweight="1.5pt"/>
                      </v:group>
                    </v:group>
                    <v:group id="Группа 14" o:spid="_x0000_s1089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Группа 15" o:spid="_x0000_s1090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80" o:spid="_x0000_s1091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" filled="f" stroked="f" strokeweight="1.5pt">
                          <v:textbox style="layout-flow:vertical;mso-layout-flow-alt:bottom-to-top" inset=".4mm,.4mm,.4mm,.4mm">
                            <w:txbxContent>
                              <w:p w:rsidR="00DD2235" w:rsidRDefault="00DD2235" w:rsidP="00E32508">
                                <w:pPr>
                                  <w:pStyle w:val="34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v:textbox>
                        </v:shape>
                        <v:shape id="Text Box 81" o:spid="_x0000_s1092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" filled="f" stroked="f" strokeweight="1.5pt">
                          <v:textbox style="layout-flow:vertical;mso-layout-flow-alt:bottom-to-top" inset=".4mm,.4mm,.4mm,.4mm">
                            <w:txbxContent>
                              <w:p w:rsidR="00DD2235" w:rsidRDefault="00DD2235" w:rsidP="00E32508">
                                <w:pPr>
                                  <w:pStyle w:val="34f2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83" o:spid="_x0000_s1093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" filled="f" stroked="f" strokeweight="1.5pt">
                          <v:textbox style="layout-flow:vertical;mso-layout-flow-alt:bottom-to-top" inset=".4mm,.4mm,.4mm,.4mm">
                            <w:txbxContent>
                              <w:p w:rsidR="00DD2235" w:rsidRDefault="00DD2235" w:rsidP="00E32508">
                                <w:pPr>
                                  <w:pStyle w:val="34f2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подл.</w:t>
                                </w:r>
                              </w:p>
                            </w:txbxContent>
                          </v:textbox>
                        </v:shape>
                        <v:shape id="Text Box 85" o:spid="_x0000_s1094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" filled="f" stroked="f" strokeweight="1.5pt">
                          <v:textbox style="layout-flow:vertical;mso-layout-flow-alt:bottom-to-top" inset=".4mm,.4mm,.4mm,.4mm">
                            <w:txbxContent>
                              <w:p w:rsidR="00DD2235" w:rsidRDefault="00DD2235" w:rsidP="00E32508">
                                <w:pPr>
                                  <w:pStyle w:val="34f2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v:textbox>
                        </v:shape>
                        <v:shape id="Text Box 86" o:spid="_x0000_s1095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" filled="f" stroked="f" strokeweight="1.5pt">
                          <v:textbox style="layout-flow:vertical;mso-layout-flow-alt:bottom-to-top" inset=".4mm,.4mm,.4mm,.4mm">
                            <w:txbxContent>
                              <w:p w:rsidR="00DD2235" w:rsidRDefault="00DD2235" w:rsidP="00E32508">
                                <w:pPr>
                                  <w:pStyle w:val="34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22" o:spid="_x0000_s1096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shape id="Text Box 87" o:spid="_x0000_s1097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" filled="f" stroked="f" strokeweight="1.5pt">
                          <v:textbox style="layout-flow:vertical;mso-layout-flow-alt:bottom-to-top" inset="0,0,0,0">
                            <w:txbxContent>
                              <w:p w:rsidR="00DD2235" w:rsidRDefault="00DD2235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8" o:spid="_x0000_s1098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" filled="f" stroked="f" strokeweight="1.5pt">
                          <v:textbox style="layout-flow:vertical;mso-layout-flow-alt:bottom-to-top" inset="0,0,0,0">
                            <w:txbxContent>
                              <w:p w:rsidR="00DD2235" w:rsidRDefault="00DD2235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9" o:spid="_x0000_s1099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" filled="f" stroked="f" strokeweight="1.5pt">
                          <v:textbox style="layout-flow:vertical;mso-layout-flow-alt:bottom-to-top" inset="0,0,0,0">
                            <w:txbxContent>
                              <w:p w:rsidR="00DD2235" w:rsidRDefault="00DD2235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90" o:spid="_x0000_s1100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" filled="f" stroked="f" strokeweight="1.5pt">
                          <v:textbox style="layout-flow:vertical;mso-layout-flow-alt:bottom-to-top" inset="0,0,0,0">
                            <w:txbxContent>
                              <w:p w:rsidR="00DD2235" w:rsidRDefault="00DD2235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7" o:spid="_x0000_s1101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" filled="f" stroked="f" strokeweight="1.5pt">
                          <v:textbox style="layout-flow:vertical;mso-layout-flow-alt:bottom-to-top" inset="0,0,0,0">
                            <w:txbxContent>
                              <w:p w:rsidR="00DD2235" w:rsidRDefault="00DD2235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  <v:rect id="Rectangle 74" o:spid="_x0000_s1102" style="position:absolute;left:4317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" filled="f" strokeweight="1.5pt">
                    <v:textbox inset=",1mm"/>
                  </v:rect>
                </v:group>
                <v:group id="Группа 37" o:spid="_x0000_s1103" style="position:absolute;left:4320;top:97921;width:66600;height:5400" coordsize="66600,5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Группа 38" o:spid="_x0000_s1104" style="position:absolute;width:66600;height:5400" coordsize="66603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line id="Line 102" o:spid="_x0000_s1105" style="position:absolute;flip:x;visibility:visible;mso-wrap-style:square" from="23412,0" to="23412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12" o:spid="_x0000_s1106" style="position:absolute;visibility:visible;mso-wrap-style:square" from="63003,0" to="63003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" strokeweight="1.5pt">
                      <v:stroke startarrowwidth="narrow" startarrowlength="short" endarrowwidth="narrow" endarrowlength="short"/>
                    </v:line>
                    <v:line id="Line 113" o:spid="_x0000_s1107" style="position:absolute;visibility:visible;mso-wrap-style:square" from="63003,2512" to="66603,2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" strokeweight="1.5pt">
                      <v:stroke startarrowwidth="narrow" startarrowlength="short" endarrowwidth="narrow" endarrowlength="short"/>
                    </v:line>
                    <v:line id="Прямая соединительная линия 18" o:spid="_x0000_s1108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" strokecolor="windowText" strokeweight="1.5pt"/>
                    <v:line id="Line 98" o:spid="_x0000_s1109" style="position:absolute;flip:x;visibility:visible;mso-wrap-style:square" from="6129,0" to="6129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99" o:spid="_x0000_s1110" style="position:absolute;visibility:visible;mso-wrap-style:square" from="2562,0" to="2562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00" o:spid="_x0000_s1111" style="position:absolute;visibility:visible;mso-wrap-style:square" from="14419,0" to="14419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01" o:spid="_x0000_s1112" style="position:absolute;flip:x;visibility:visible;mso-wrap-style:square" from="19845,0" to="19845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" strokeweight="1.5pt">
                      <v:stroke startarrowwidth="narrow" startarrowlength="short" endarrowwidth="narrow" endarrowlength="short"/>
                    </v:line>
                    <v:line id="Line 103" o:spid="_x0000_s1113" style="position:absolute;visibility:visible;mso-wrap-style:square" from="0,1808" to="23400,1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">
                      <v:stroke startarrowwidth="narrow" startarrowlength="short" endarrowwidth="narrow" endarrowlength="short"/>
                    </v:line>
                    <v:line id="Line 133" o:spid="_x0000_s1114" style="position:absolute;visibility:visible;mso-wrap-style:square" from="0,3617" to="23400,3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" strokeweight="1.5pt">
                      <v:stroke startarrowwidth="narrow" startarrowlength="short" endarrowwidth="narrow" endarrowlength="short"/>
                    </v:line>
                  </v:group>
                  <v:group id="Группа 479" o:spid="_x0000_s1115" style="position:absolute;left:200;top:50;width:66240;height:5364" coordsize="66240,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  <v:group id="Группа 480" o:spid="_x0000_s1116" style="position:absolute;left:25020;width:41220;height:5364" coordsize="41222,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<v:rect id="Rectangle 123" o:spid="_x0000_s1117" style="position:absolute;left:37982;width:3240;height:2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" filled="f" stroked="f">
                        <v:textbox inset="1pt,.4mm,1pt,1pt">
                          <w:txbxContent>
                            <w:p w:rsidR="00DD2235" w:rsidRPr="00CB1016" w:rsidRDefault="00DD2235" w:rsidP="00E32508">
                              <w:pPr>
                                <w:pStyle w:val="34f2"/>
                              </w:pPr>
                              <w:r w:rsidRPr="00CB1016"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126" o:spid="_x0000_s1118" style="position:absolute;left:37982;top:2562;width:3240;height:2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" filled="f" stroked="f">
                        <v:textbox inset="1pt,.4mm,1pt,1pt">
                          <w:txbxContent>
                            <w:p w:rsidR="00DD2235" w:rsidRPr="005374BE" w:rsidRDefault="00DD2235" w:rsidP="00E32508">
                              <w:pPr>
                                <w:pStyle w:val="34f0"/>
                              </w:pPr>
                              <w:r>
                                <w:rPr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lang w:val="en-US"/>
                                </w:rPr>
                                <w:instrText xml:space="preserve"> PAGE  \* Arabic  \* MERGEFORMAT </w:instrText>
                              </w:r>
                              <w:r>
                                <w:rPr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v:rect id="Rectangle 128" o:spid="_x0000_s1119" style="position:absolute;top:1406;width:360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" filled="f" stroked="f">
                        <v:textbox inset="1pt,.4mm,1pt,1pt">
                          <w:txbxContent>
                            <w:p w:rsidR="00DD2235" w:rsidRDefault="00DD2235" w:rsidP="00E32508">
                              <w:pPr>
                                <w:pStyle w:val="34f0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DOCPROPERTY  </w:instrText>
                              </w:r>
                              <w:r w:rsidRPr="00BF1A6F">
                                <w:instrText>обозначение</w:instrText>
                              </w:r>
                              <w:r>
                                <w:instrText xml:space="preserve">_документа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A.B.XXX.П1.XX.X-X.М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v:textbox>
                      </v:rect>
                    </v:group>
                    <v:group id="Группа 484" o:spid="_x0000_s1120" style="position:absolute;width:23040;height:5256" coordsize="23035,5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  <v:rect id="Rectangle 119" o:spid="_x0000_s1121" style="position:absolute;left:2512;top:3617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" filled="f" stroked="f">
                        <v:textbox inset="0,0,0,0">
                          <w:txbxContent>
                            <w:p w:rsidR="00DD2235" w:rsidRPr="00945CCC" w:rsidRDefault="00DD2235" w:rsidP="00E32508">
                              <w:pPr>
                                <w:pStyle w:val="34f2"/>
                              </w:pPr>
                              <w:r w:rsidRPr="00945CCC"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115" o:spid="_x0000_s1122" style="position:absolute;top:3617;width:23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" filled="f" stroked="f">
                        <v:textbox inset="0,0,0,0">
                          <w:txbxContent>
                            <w:p w:rsidR="00DD2235" w:rsidRDefault="00DD2235" w:rsidP="00E32508">
                              <w:pPr>
                                <w:pStyle w:val="34f2"/>
                              </w:pPr>
                              <w:r w:rsidRPr="00736406">
                                <w:t>Изм</w:t>
                              </w:r>
                              <w:r w:rsidRPr="000411E6">
                                <w:t>.</w:t>
                              </w:r>
                            </w:p>
                          </w:txbxContent>
                        </v:textbox>
                      </v:rect>
                      <v:rect id="Rectangle 120" o:spid="_x0000_s1123" style="position:absolute;left:6280;top:3617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" filled="f" stroked="f">
                        <v:textbox inset="0,0,0,0">
                          <w:txbxContent>
                            <w:p w:rsidR="00DD2235" w:rsidRPr="005E4A3B" w:rsidRDefault="00DD2235" w:rsidP="00E32508">
                              <w:pPr>
                                <w:pStyle w:val="34f2"/>
                              </w:pPr>
                              <w:r w:rsidRPr="005E4A3B">
                                <w:t>№ докум.</w:t>
                              </w:r>
                            </w:p>
                          </w:txbxContent>
                        </v:textbox>
                      </v:rect>
                      <v:rect id="Rectangle 121" o:spid="_x0000_s1124" style="position:absolute;left:19795;top:3617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" filled="f" stroked="f">
                        <v:textbox inset="0,0,0,0">
                          <w:txbxContent>
                            <w:p w:rsidR="00DD2235" w:rsidRPr="000411E6" w:rsidRDefault="00DD2235" w:rsidP="00E32508">
                              <w:pPr>
                                <w:pStyle w:val="34f2"/>
                              </w:pPr>
                              <w:r w:rsidRPr="000411E6"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143" o:spid="_x0000_s1125" style="position:absolute;left:14570;top:3617;width:46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" filled="f" stroked="f">
                        <v:textbox inset="0,0,0,0">
                          <w:txbxContent>
                            <w:p w:rsidR="00DD2235" w:rsidRPr="005E4A3B" w:rsidRDefault="00DD2235" w:rsidP="00E32508">
                              <w:pPr>
                                <w:pStyle w:val="34f2"/>
                              </w:pPr>
                              <w:r w:rsidRPr="005E4A3B">
                                <w:t>Подп.</w:t>
                              </w:r>
                            </w:p>
                          </w:txbxContent>
                        </v:textbox>
                      </v:rect>
                      <v:rect id="Rectangle 115" o:spid="_x0000_s1126" style="position:absolute;width:21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" filled="f" stroked="f">
                        <v:textbox inset="0,0,0,0">
                          <w:txbxContent>
                            <w:p w:rsidR="00DD2235" w:rsidRDefault="00DD223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15" o:spid="_x0000_s1127" style="position:absolute;top:1808;width:21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" filled="f" stroked="f">
                        <v:textbox inset="0,0,0,0">
                          <w:txbxContent>
                            <w:p w:rsidR="00DD2235" w:rsidRDefault="00DD223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19" o:spid="_x0000_s1128" style="position:absolute;left:2512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" filled="f" stroked="f">
                        <v:textbox inset="0,0,0,0">
                          <w:txbxContent>
                            <w:p w:rsidR="00DD2235" w:rsidRPr="00945CCC" w:rsidRDefault="00DD223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19" o:spid="_x0000_s1129" style="position:absolute;left:2512;top:1808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" filled="f" stroked="f">
                        <v:textbox inset="0,0,0,0">
                          <w:txbxContent>
                            <w:p w:rsidR="00DD2235" w:rsidRPr="00945CCC" w:rsidRDefault="00DD223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20" o:spid="_x0000_s1130" style="position:absolute;left:6280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" filled="f" stroked="f">
                        <v:textbox inset="0,0,0,0">
                          <w:txbxContent>
                            <w:p w:rsidR="00DD2235" w:rsidRPr="005E4A3B" w:rsidRDefault="00DD223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20" o:spid="_x0000_s1131" style="position:absolute;left:6280;top:1808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" filled="f" stroked="f">
                        <v:textbox inset="0,0,0,0">
                          <w:txbxContent>
                            <w:p w:rsidR="00DD2235" w:rsidRPr="005E4A3B" w:rsidRDefault="00DD223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21" o:spid="_x0000_s1132" style="position:absolute;left:19795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" filled="f" stroked="f">
                        <v:textbox inset="0,0,0,0">
                          <w:txbxContent>
                            <w:p w:rsidR="00DD2235" w:rsidRPr="000411E6" w:rsidRDefault="00DD223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21" o:spid="_x0000_s1133" style="position:absolute;left:19795;top:1808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" filled="f" stroked="f">
                        <v:textbox inset="0,0,0,0">
                          <w:txbxContent>
                            <w:p w:rsidR="00DD2235" w:rsidRPr="000411E6" w:rsidRDefault="00DD223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</v:group>
              <v:group id="Группа 134" o:spid="_x0000_s1134" style="position:absolute;left:33832;top:103327;width:32400;height:1656" coordorigin="-2163" coordsize="32407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<v:rect id="Rectangle 122" o:spid="_x0000_s1135" style="position:absolute;left:-2163;width:1296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" filled="f" stroked="f">
                  <v:textbox inset="1pt,.4mm,1pt,1pt">
                    <w:txbxContent>
                      <w:p w:rsidR="00DD2235" w:rsidRPr="006C5C53" w:rsidRDefault="00DD2235" w:rsidP="00501E06">
                        <w:pPr>
                          <w:pStyle w:val="34f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Копировал</w:t>
                        </w:r>
                      </w:p>
                    </w:txbxContent>
                  </v:textbox>
                </v:rect>
                <v:rect id="Rectangle 122" o:spid="_x0000_s1136" style="position:absolute;left:21603;width:86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" filled="f" stroked="f">
                  <v:textbox inset="1pt,.4mm,1pt,1pt">
                    <w:txbxContent>
                      <w:p w:rsidR="00DD2235" w:rsidRPr="006C5C53" w:rsidRDefault="00DD2235" w:rsidP="00501E06">
                        <w:pPr>
                          <w:pStyle w:val="34f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Формат А4</w:t>
                        </w:r>
                      </w:p>
                    </w:txbxContent>
                  </v:textbox>
                </v:rect>
              </v:group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235" w:rsidRDefault="00DD2235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81792" behindDoc="0" locked="1" layoutInCell="1" allowOverlap="1" wp14:anchorId="7401AD30" wp14:editId="7F5E0877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2000" cy="10497600"/>
              <wp:effectExtent l="0" t="0" r="33020" b="0"/>
              <wp:wrapNone/>
              <wp:docPr id="137" name="Группа 1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000" cy="10497600"/>
                        <a:chOff x="0" y="0"/>
                        <a:chExt cx="7092000" cy="10498320"/>
                      </a:xfrm>
                    </wpg:grpSpPr>
                    <wpg:grpSp>
                      <wpg:cNvPr id="448" name="Группа 448"/>
                      <wpg:cNvGrpSpPr/>
                      <wpg:grpSpPr>
                        <a:xfrm>
                          <a:off x="0" y="0"/>
                          <a:ext cx="7092000" cy="10332000"/>
                          <a:chOff x="0" y="0"/>
                          <a:chExt cx="7092000" cy="10332455"/>
                        </a:xfrm>
                      </wpg:grpSpPr>
                      <wpg:grpSp>
                        <wpg:cNvPr id="449" name="Группа 449"/>
                        <wpg:cNvGrpSpPr/>
                        <wpg:grpSpPr>
                          <a:xfrm>
                            <a:off x="0" y="0"/>
                            <a:ext cx="7092000" cy="10332000"/>
                            <a:chOff x="0" y="0"/>
                            <a:chExt cx="7091705" cy="10332481"/>
                          </a:xfrm>
                        </wpg:grpSpPr>
                        <wpg:grpSp>
                          <wpg:cNvPr id="450" name="Группа 450"/>
                          <wpg:cNvGrpSpPr/>
                          <wpg:grpSpPr>
                            <a:xfrm>
                              <a:off x="0" y="5112481"/>
                              <a:ext cx="432000" cy="5220000"/>
                              <a:chOff x="0" y="0"/>
                              <a:chExt cx="432000" cy="5220000"/>
                            </a:xfrm>
                          </wpg:grpSpPr>
                          <wpg:grpSp>
                            <wpg:cNvPr id="451" name="Группа 451"/>
                            <wpg:cNvGrpSpPr/>
                            <wpg:grpSpPr>
                              <a:xfrm>
                                <a:off x="0" y="0"/>
                                <a:ext cx="432000" cy="5220000"/>
                                <a:chOff x="0" y="0"/>
                                <a:chExt cx="432000" cy="5220000"/>
                              </a:xfrm>
                            </wpg:grpSpPr>
                            <wps:wsp>
                              <wps:cNvPr id="452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2000" cy="52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3600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53" name="Группа 453"/>
                              <wpg:cNvGrpSpPr/>
                              <wpg:grpSpPr>
                                <a:xfrm>
                                  <a:off x="0" y="0"/>
                                  <a:ext cx="432000" cy="5220000"/>
                                  <a:chOff x="0" y="0"/>
                                  <a:chExt cx="432000" cy="5220000"/>
                                </a:xfrm>
                              </wpg:grpSpPr>
                              <wpg:grpSp>
                                <wpg:cNvPr id="454" name="Группа 454"/>
                                <wpg:cNvGrpSpPr/>
                                <wpg:grpSpPr>
                                  <a:xfrm>
                                    <a:off x="0" y="1261068"/>
                                    <a:ext cx="432000" cy="3060000"/>
                                    <a:chOff x="0" y="0"/>
                                    <a:chExt cx="432000" cy="3059723"/>
                                  </a:xfrm>
                                </wpg:grpSpPr>
                                <wps:wsp>
                                  <wps:cNvPr id="455" name="Line 76"/>
                                  <wps:cNvCnPr/>
                                  <wps:spPr bwMode="auto">
                                    <a:xfrm flipH="1">
                                      <a:off x="0" y="0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56" name="Line 77"/>
                                  <wps:cNvCnPr/>
                                  <wps:spPr bwMode="auto">
                                    <a:xfrm flipH="1">
                                      <a:off x="0" y="899328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57" name="Line 78"/>
                                  <wps:cNvCnPr/>
                                  <wps:spPr bwMode="auto">
                                    <a:xfrm flipH="1">
                                      <a:off x="0" y="1803679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58" name="Line 79"/>
                                  <wps:cNvCnPr/>
                                  <wps:spPr bwMode="auto">
                                    <a:xfrm flipH="1">
                                      <a:off x="0" y="3059723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59" name="Line 92"/>
                                <wps:cNvCnPr/>
                                <wps:spPr bwMode="auto">
                                  <a:xfrm flipV="1">
                                    <a:off x="180870" y="0"/>
                                    <a:ext cx="0" cy="52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460" name="Группа 460"/>
                            <wpg:cNvGrpSpPr/>
                            <wpg:grpSpPr>
                              <a:xfrm>
                                <a:off x="6798" y="37392"/>
                                <a:ext cx="388800" cy="5148000"/>
                                <a:chOff x="0" y="0"/>
                                <a:chExt cx="387355" cy="5148000"/>
                              </a:xfrm>
                            </wpg:grpSpPr>
                            <wpg:grpSp>
                              <wpg:cNvPr id="461" name="Группа 461"/>
                              <wpg:cNvGrpSpPr/>
                              <wpg:grpSpPr>
                                <a:xfrm>
                                  <a:off x="0" y="0"/>
                                  <a:ext cx="165600" cy="5148000"/>
                                  <a:chOff x="0" y="0"/>
                                  <a:chExt cx="165600" cy="5148455"/>
                                </a:xfrm>
                              </wpg:grpSpPr>
                              <wps:wsp>
                                <wps:cNvPr id="462" name="Text Box 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56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B2745D">
                                      <w:pPr>
                                        <w:pStyle w:val="34f2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463" name="Text Box 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57725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B2745D">
                                      <w:pPr>
                                        <w:pStyle w:val="34f2"/>
                                      </w:pPr>
                                      <w:proofErr w:type="spellStart"/>
                                      <w:r>
                                        <w:t>Инв</w:t>
                                      </w:r>
                                      <w:proofErr w:type="spellEnd"/>
                                      <w:r>
                                        <w:t xml:space="preserve"> № </w:t>
                                      </w:r>
                                      <w:proofErr w:type="spellStart"/>
                                      <w:r>
                                        <w:t>дубл</w:t>
                                      </w:r>
                                      <w:proofErr w:type="spellEnd"/>
                                      <w: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464" name="Text Box 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320455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B2745D">
                                      <w:pPr>
                                        <w:pStyle w:val="34f2"/>
                                      </w:pPr>
                                      <w:proofErr w:type="spellStart"/>
                                      <w:r>
                                        <w:t>Инв</w:t>
                                      </w:r>
                                      <w:proofErr w:type="spellEnd"/>
                                      <w:r>
                                        <w:t xml:space="preserve"> № подл.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465" name="Text Box 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158528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B2745D">
                                      <w:pPr>
                                        <w:pStyle w:val="34f2"/>
                                      </w:pPr>
                                      <w:r>
                                        <w:t>Взамен инв. №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466" name="Text Box 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59331"/>
                                    <a:ext cx="1656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B2745D">
                                      <w:pPr>
                                        <w:pStyle w:val="34f2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67" name="Группа 467"/>
                              <wpg:cNvGrpSpPr/>
                              <wpg:grpSpPr>
                                <a:xfrm>
                                  <a:off x="207355" y="0"/>
                                  <a:ext cx="180000" cy="5148000"/>
                                  <a:chOff x="0" y="0"/>
                                  <a:chExt cx="180000" cy="5148455"/>
                                </a:xfrm>
                              </wpg:grpSpPr>
                              <wps:wsp>
                                <wps:cNvPr id="468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59331"/>
                                    <a:ext cx="1800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469" name="Text Box 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158528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470" name="Text Box 8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57725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471" name="Text Box 9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800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476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320455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477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705" y="0"/>
                              <a:ext cx="6660000" cy="10332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8" name="Группа 498"/>
                        <wpg:cNvGrpSpPr/>
                        <wpg:grpSpPr>
                          <a:xfrm>
                            <a:off x="431705" y="8892455"/>
                            <a:ext cx="6660000" cy="1440000"/>
                            <a:chOff x="0" y="0"/>
                            <a:chExt cx="6660000" cy="1440000"/>
                          </a:xfrm>
                        </wpg:grpSpPr>
                        <wpg:grpSp>
                          <wpg:cNvPr id="499" name="Группа 499"/>
                          <wpg:cNvGrpSpPr/>
                          <wpg:grpSpPr>
                            <a:xfrm>
                              <a:off x="0" y="0"/>
                              <a:ext cx="6660000" cy="1440000"/>
                              <a:chOff x="0" y="0"/>
                              <a:chExt cx="6660937" cy="1440482"/>
                            </a:xfrm>
                          </wpg:grpSpPr>
                          <wps:wsp>
                            <wps:cNvPr id="500" name="Line 102"/>
                            <wps:cNvCnPr/>
                            <wps:spPr bwMode="auto">
                              <a:xfrm flipH="1">
                                <a:off x="2338689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1" name="Line 111"/>
                            <wps:cNvCnPr/>
                            <wps:spPr bwMode="auto">
                              <a:xfrm flipH="1">
                                <a:off x="5401419" y="540482"/>
                                <a:ext cx="0" cy="36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2" name="Line 109"/>
                            <wps:cNvCnPr/>
                            <wps:spPr bwMode="auto">
                              <a:xfrm>
                                <a:off x="2338689" y="540482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3" name="Line 110"/>
                            <wps:cNvCnPr/>
                            <wps:spPr bwMode="auto">
                              <a:xfrm>
                                <a:off x="4860937" y="540482"/>
                                <a:ext cx="0" cy="90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4" name="Line 112"/>
                            <wps:cNvCnPr/>
                            <wps:spPr bwMode="auto">
                              <a:xfrm>
                                <a:off x="5941901" y="540482"/>
                                <a:ext cx="0" cy="36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5" name="Line 113"/>
                            <wps:cNvCnPr/>
                            <wps:spPr bwMode="auto">
                              <a:xfrm>
                                <a:off x="4860937" y="720642"/>
                                <a:ext cx="180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6" name="Line 130"/>
                            <wps:cNvCnPr/>
                            <wps:spPr bwMode="auto">
                              <a:xfrm>
                                <a:off x="4860937" y="900803"/>
                                <a:ext cx="180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7" name="Line 134"/>
                            <wps:cNvCnPr/>
                            <wps:spPr bwMode="auto">
                              <a:xfrm>
                                <a:off x="5041098" y="720642"/>
                                <a:ext cx="0" cy="18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8" name="Line 135"/>
                            <wps:cNvCnPr/>
                            <wps:spPr bwMode="auto">
                              <a:xfrm>
                                <a:off x="5221258" y="720642"/>
                                <a:ext cx="0" cy="18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9" name="Прямая соединительная линия 18"/>
                            <wps:cNvCnPr/>
                            <wps:spPr>
                              <a:xfrm>
                                <a:off x="0" y="0"/>
                                <a:ext cx="666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10" name="Line 98"/>
                            <wps:cNvCnPr/>
                            <wps:spPr bwMode="auto">
                              <a:xfrm flipH="1">
                                <a:off x="611867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1" name="Line 99"/>
                            <wps:cNvCnPr/>
                            <wps:spPr bwMode="auto">
                              <a:xfrm>
                                <a:off x="251545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100"/>
                            <wps:cNvCnPr/>
                            <wps:spPr bwMode="auto">
                              <a:xfrm>
                                <a:off x="1441285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Line 101"/>
                            <wps:cNvCnPr/>
                            <wps:spPr bwMode="auto">
                              <a:xfrm flipH="1">
                                <a:off x="1978368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" name="Line 103"/>
                            <wps:cNvCnPr/>
                            <wps:spPr bwMode="auto">
                              <a:xfrm>
                                <a:off x="0" y="18016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Line 104"/>
                            <wps:cNvCnPr/>
                            <wps:spPr bwMode="auto">
                              <a:xfrm>
                                <a:off x="0" y="540482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Line 105"/>
                            <wps:cNvCnPr/>
                            <wps:spPr bwMode="auto">
                              <a:xfrm>
                                <a:off x="0" y="900803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" name="Line 107"/>
                            <wps:cNvCnPr/>
                            <wps:spPr bwMode="auto">
                              <a:xfrm>
                                <a:off x="0" y="720642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Line 108"/>
                            <wps:cNvCnPr/>
                            <wps:spPr bwMode="auto">
                              <a:xfrm>
                                <a:off x="0" y="1080964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Line 133"/>
                            <wps:cNvCnPr/>
                            <wps:spPr bwMode="auto">
                              <a:xfrm>
                                <a:off x="0" y="36032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Line 108"/>
                            <wps:cNvCnPr/>
                            <wps:spPr bwMode="auto">
                              <a:xfrm>
                                <a:off x="0" y="1261124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4" name="Группа 84"/>
                          <wpg:cNvGrpSpPr/>
                          <wpg:grpSpPr>
                            <a:xfrm>
                              <a:off x="16997" y="6798"/>
                              <a:ext cx="6627600" cy="1425600"/>
                              <a:chOff x="0" y="0"/>
                              <a:chExt cx="6627600" cy="1426695"/>
                            </a:xfrm>
                          </wpg:grpSpPr>
                          <wps:wsp>
                            <wps:cNvPr id="85" name="Rectangl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209" y="361740"/>
                                <a:ext cx="324000" cy="16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945CCC" w:rsidRDefault="00DD2235" w:rsidP="00B2745D">
                                  <w:pPr>
                                    <w:pStyle w:val="34f2"/>
                                  </w:pPr>
                                  <w:r w:rsidRPr="00945CCC"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86" name="Rectangl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097" y="1080198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2745D">
                                  <w:pPr>
                                    <w:pStyle w:val="34f2"/>
                                  </w:pPr>
                                  <w: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87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56716"/>
                                <a:ext cx="235024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2745D">
                                  <w:pPr>
                                    <w:pStyle w:val="34f2"/>
                                  </w:pPr>
                                  <w:r w:rsidRPr="00736406">
                                    <w:t>Изм</w:t>
                                  </w:r>
                                  <w:r w:rsidRPr="000411E6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8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356716"/>
                                <a:ext cx="756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5E4A3B" w:rsidRDefault="00DD2235" w:rsidP="00B2745D">
                                  <w:pPr>
                                    <w:pStyle w:val="34f2"/>
                                  </w:pPr>
                                  <w:r w:rsidRPr="005E4A3B"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91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356716"/>
                                <a:ext cx="323636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0411E6" w:rsidRDefault="00DD2235" w:rsidP="00B2745D">
                                  <w:pPr>
                                    <w:pStyle w:val="34f2"/>
                                  </w:pPr>
                                  <w:r w:rsidRPr="000411E6"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95" name="Text Box 1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7" y="542611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2745D">
                                  <w:pPr>
                                    <w:pStyle w:val="34f2"/>
                                  </w:pPr>
                                  <w:proofErr w:type="spellStart"/>
                                  <w:r>
                                    <w:t>Разраб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98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7" y="723481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2745D">
                                  <w:pPr>
                                    <w:pStyle w:val="34f2"/>
                                  </w:pPr>
                                  <w:r>
                                    <w:t>Пров.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99" name="Rectangle 1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035" y="356716"/>
                                <a:ext cx="468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5E4A3B" w:rsidRDefault="00DD2235" w:rsidP="00B2745D">
                                  <w:pPr>
                                    <w:pStyle w:val="34f2"/>
                                  </w:pPr>
                                  <w:r w:rsidRPr="005E4A3B">
                                    <w:t>Подп.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0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7" y="899327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931BFC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2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7" y="1261068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A32665" w:rsidRDefault="00DD2235" w:rsidP="00B2745D">
                                  <w:pPr>
                                    <w:pStyle w:val="34f2"/>
                                  </w:pPr>
                                  <w: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3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542611"/>
                                <a:ext cx="756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5E4A3B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4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723481"/>
                                <a:ext cx="755642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5E4A3B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5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899327"/>
                                <a:ext cx="755642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5E4A3B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6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1080198"/>
                                <a:ext cx="755642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5E4A3B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7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1261068"/>
                                <a:ext cx="755642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5E4A3B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9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542611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0411E6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10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723481"/>
                                <a:ext cx="323636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0411E6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11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899327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0411E6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12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1080198"/>
                                <a:ext cx="323636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0411E6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13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1261068"/>
                                <a:ext cx="323636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0411E6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14" name="Rectangle 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18668" y="964641"/>
                                <a:ext cx="1656000" cy="396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79077B" w:rsidRDefault="00DD2235" w:rsidP="00B2745D">
                                  <w:pPr>
                                    <w:pStyle w:val="34f0"/>
                                  </w:pPr>
                                  <w:fldSimple w:instr=" DOCPROPERTY  Company  \* MERGEFORMAT ">
                                    <w:r>
                                      <w:t>Название организации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18" name="Rectangle 1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58378" y="542611"/>
                                <a:ext cx="50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A32665" w:rsidRDefault="00DD2235" w:rsidP="00B2745D">
                                  <w:pPr>
                                    <w:pStyle w:val="34f2"/>
                                    <w:rPr>
                                      <w:lang w:val="ru-RU"/>
                                    </w:rPr>
                                  </w:pPr>
                                  <w:r w:rsidRPr="005E4A3B">
                                    <w:t>Лит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19" name="Rectangle 1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00989" y="542611"/>
                                <a:ext cx="50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CB1016" w:rsidRDefault="00DD2235" w:rsidP="00B2745D">
                                  <w:pPr>
                                    <w:pStyle w:val="34f2"/>
                                  </w:pPr>
                                  <w:r w:rsidRPr="00CB1016"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20" name="Rectangle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43600" y="542611"/>
                                <a:ext cx="68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CB1016" w:rsidRDefault="00DD2235" w:rsidP="00B2745D">
                                  <w:pPr>
                                    <w:pStyle w:val="34f2"/>
                                  </w:pPr>
                                  <w:r w:rsidRPr="00CB1016"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21" name="Rectangle 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43600" y="723481"/>
                                <a:ext cx="68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5374BE" w:rsidRDefault="00DD2235" w:rsidP="00B2745D">
                                  <w:pPr>
                                    <w:pStyle w:val="34f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 w:rsidRPr="00F85499">
                                    <w:instrText xml:space="preserve"> =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 w:rsidRPr="00F85499"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>NUMPAGES</w:instrText>
                                  </w:r>
                                  <w:r w:rsidRPr="00F85499">
                                    <w:instrText xml:space="preserve">   \*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>MERGEFORMAT</w:instrText>
                                  </w:r>
                                  <w:r w:rsidRPr="00F85499"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B74CB6" w:rsidRPr="00B74CB6">
                                    <w:rPr>
                                      <w:noProof/>
                                    </w:rPr>
                                    <w:instrText>17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B74CB6">
                                    <w:rPr>
                                      <w:noProof/>
                                    </w:rPr>
                                    <w:t>17</w: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22" name="Rectangle 1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00989" y="723481"/>
                                <a:ext cx="50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5374BE" w:rsidRDefault="00DD2235" w:rsidP="00B2745D">
                                  <w:pPr>
                                    <w:pStyle w:val="34f0"/>
                                  </w:pP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PAGE  \* Arabic  \* MERGEFORMAT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B74CB6">
                                    <w:rPr>
                                      <w:noProof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23" name="Rectangle 1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58378" y="723481"/>
                                <a:ext cx="50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24" name="Rectangle 1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82910" y="135652"/>
                                <a:ext cx="3600000" cy="2520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2745D">
                                  <w:pPr>
                                    <w:pStyle w:val="34f0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DOCPROPERTY  </w:instrText>
                                  </w:r>
                                  <w:r w:rsidRPr="00BF1A6F">
                                    <w:instrText>обозначение</w:instrText>
                                  </w:r>
                                  <w:r>
                                    <w:instrText xml:space="preserve">_документа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A.B.XXX.П1.XX.X-X.М</w: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25" name="Rectangle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2039" y="612949"/>
                                <a:ext cx="2160000" cy="7561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2745D">
                                  <w:pPr>
                                    <w:pStyle w:val="34f0"/>
                                  </w:pPr>
                                  <w:fldSimple w:instr=" DOCPROPERTY  полное_название_системы  \* MERGEFORMAT ">
                                    <w:r>
                                      <w:t>Полное название системы</w:t>
                                    </w:r>
                                  </w:fldSimple>
                                  <w:r>
                                    <w:t>.</w:t>
                                  </w:r>
                                </w:p>
                                <w:p w:rsidR="00DD2235" w:rsidRPr="00180DB6" w:rsidRDefault="00DD2235" w:rsidP="00B2745D">
                                  <w:pPr>
                                    <w:pStyle w:val="34f0"/>
                                  </w:pPr>
                                  <w:fldSimple w:instr=" DOCPROPERTY  Title  \* MERGEFORMAT ">
                                    <w:r w:rsidRPr="00180DB6">
                                      <w:t>Пояснительная записка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126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000" cy="16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7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75846"/>
                                <a:ext cx="217098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8" name="Rectangl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209" y="0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945CCC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9" name="Rectangl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209" y="175846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945CCC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30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0"/>
                                <a:ext cx="756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5E4A3B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31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175846"/>
                                <a:ext cx="756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5E4A3B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32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0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0411E6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33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175846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0411E6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15" name="Группа 115"/>
                      <wpg:cNvGrpSpPr/>
                      <wpg:grpSpPr>
                        <a:xfrm>
                          <a:off x="3383280" y="10332720"/>
                          <a:ext cx="3240000" cy="165600"/>
                          <a:chOff x="-216376" y="0"/>
                          <a:chExt cx="3240772" cy="165600"/>
                        </a:xfrm>
                      </wpg:grpSpPr>
                      <wps:wsp>
                        <wps:cNvPr id="11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-216376" y="0"/>
                            <a:ext cx="1296716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235" w:rsidRPr="006C5C53" w:rsidRDefault="00DD2235" w:rsidP="00501E06">
                              <w:pPr>
                                <w:pStyle w:val="34f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ctr" anchorCtr="0" upright="1">
                          <a:noAutofit/>
                        </wps:bodyPr>
                      </wps:wsp>
                      <wps:wsp>
                        <wps:cNvPr id="11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160396" y="0"/>
                            <a:ext cx="864000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235" w:rsidRPr="006C5C53" w:rsidRDefault="00DD2235" w:rsidP="00501E06">
                              <w:pPr>
                                <w:pStyle w:val="34f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01AD30" id="Группа 137" o:spid="_x0000_s1137" style="position:absolute;left:0;text-align:left;margin-left:22.7pt;margin-top:14.2pt;width:558.45pt;height:826.6pt;z-index:251681792;mso-position-horizontal-relative:page;mso-position-vertical-relative:page;mso-width-relative:margin;mso-height-relative:margin" coordsize="70920,10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">
              <v:group id="Группа 448" o:spid="_x0000_s1138" style="position:absolute;width:70920;height:103320" coordsize="70920,10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<v:group id="Группа 449" o:spid="_x0000_s1139" style="position:absolute;width:70920;height:103320" coordsize="70917,10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<v:group id="Группа 450" o:spid="_x0000_s1140" style="position:absolute;top:51124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<v:group id="Группа 451" o:spid="_x0000_s1141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<v:rect id="Rectangle 91" o:spid="_x0000_s1142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" filled="f" strokeweight="1.5pt">
                        <v:textbox inset=",1mm"/>
                      </v:rect>
                      <v:group id="Группа 453" o:spid="_x0000_s1143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      <v:group id="Группа 454" o:spid="_x0000_s1144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  <v:line id="Line 76" o:spid="_x0000_s1145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" strokeweight="1.5pt"/>
                          <v:line id="Line 77" o:spid="_x0000_s1146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" strokeweight="1.5pt"/>
                          <v:line id="Line 78" o:spid="_x0000_s1147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" strokeweight="1.5pt"/>
                          <v:line id="Line 79" o:spid="_x0000_s1148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" strokeweight="1.5pt"/>
                        </v:group>
                        <v:line id="Line 92" o:spid="_x0000_s1149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" strokeweight="1.5pt"/>
                      </v:group>
                    </v:group>
                    <v:group id="Группа 460" o:spid="_x0000_s1150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<v:group id="Группа 461" o:spid="_x0000_s1151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80" o:spid="_x0000_s1152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" filled="f" stroked="f" strokeweight="1.5pt">
                          <v:textbox style="layout-flow:vertical;mso-layout-flow-alt:bottom-to-top" inset=".4mm,.4mm,.4mm,.4mm">
                            <w:txbxContent>
                              <w:p w:rsidR="00DD2235" w:rsidRDefault="00DD2235" w:rsidP="00B2745D">
                                <w:pPr>
                                  <w:pStyle w:val="34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v:textbox>
                        </v:shape>
                        <v:shape id="Text Box 81" o:spid="_x0000_s1153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" filled="f" stroked="f" strokeweight="1.5pt">
                          <v:textbox style="layout-flow:vertical;mso-layout-flow-alt:bottom-to-top" inset=".4mm,.4mm,.4mm,.4mm">
                            <w:txbxContent>
                              <w:p w:rsidR="00DD2235" w:rsidRDefault="00DD2235" w:rsidP="00B2745D">
                                <w:pPr>
                                  <w:pStyle w:val="34f2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83" o:spid="_x0000_s1154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" filled="f" stroked="f" strokeweight="1.5pt">
                          <v:textbox style="layout-flow:vertical;mso-layout-flow-alt:bottom-to-top" inset=".4mm,.4mm,.4mm,.4mm">
                            <w:txbxContent>
                              <w:p w:rsidR="00DD2235" w:rsidRDefault="00DD2235" w:rsidP="00B2745D">
                                <w:pPr>
                                  <w:pStyle w:val="34f2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подл.</w:t>
                                </w:r>
                              </w:p>
                            </w:txbxContent>
                          </v:textbox>
                        </v:shape>
                        <v:shape id="Text Box 85" o:spid="_x0000_s1155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" filled="f" stroked="f" strokeweight="1.5pt">
                          <v:textbox style="layout-flow:vertical;mso-layout-flow-alt:bottom-to-top" inset=".4mm,.4mm,.4mm,.4mm">
                            <w:txbxContent>
                              <w:p w:rsidR="00DD2235" w:rsidRDefault="00DD2235" w:rsidP="00B2745D">
                                <w:pPr>
                                  <w:pStyle w:val="34f2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v:textbox>
                        </v:shape>
                        <v:shape id="Text Box 86" o:spid="_x0000_s1156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" filled="f" stroked="f" strokeweight="1.5pt">
                          <v:textbox style="layout-flow:vertical;mso-layout-flow-alt:bottom-to-top" inset=".4mm,.4mm,.4mm,.4mm">
                            <w:txbxContent>
                              <w:p w:rsidR="00DD2235" w:rsidRDefault="00DD2235" w:rsidP="00B2745D">
                                <w:pPr>
                                  <w:pStyle w:val="34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467" o:spid="_x0000_s1157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    <v:shape id="Text Box 87" o:spid="_x0000_s1158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" filled="f" stroked="f" strokeweight="1.5pt">
                          <v:textbox style="layout-flow:vertical;mso-layout-flow-alt:bottom-to-top" inset="0,0,0,0">
                            <w:txbxContent>
                              <w:p w:rsidR="00DD2235" w:rsidRDefault="00DD2235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8" o:spid="_x0000_s1159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" filled="f" stroked="f" strokeweight="1.5pt">
                          <v:textbox style="layout-flow:vertical;mso-layout-flow-alt:bottom-to-top" inset="0,0,0,0">
                            <w:txbxContent>
                              <w:p w:rsidR="00DD2235" w:rsidRDefault="00DD2235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9" o:spid="_x0000_s1160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" filled="f" stroked="f" strokeweight="1.5pt">
                          <v:textbox style="layout-flow:vertical;mso-layout-flow-alt:bottom-to-top" inset="0,0,0,0">
                            <w:txbxContent>
                              <w:p w:rsidR="00DD2235" w:rsidRDefault="00DD2235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90" o:spid="_x0000_s1161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" filled="f" stroked="f" strokeweight="1.5pt">
                          <v:textbox style="layout-flow:vertical;mso-layout-flow-alt:bottom-to-top" inset="0,0,0,0">
                            <w:txbxContent>
                              <w:p w:rsidR="00DD2235" w:rsidRDefault="00DD2235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7" o:spid="_x0000_s1162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" filled="f" stroked="f" strokeweight="1.5pt">
                          <v:textbox style="layout-flow:vertical;mso-layout-flow-alt:bottom-to-top" inset="0,0,0,0">
                            <w:txbxContent>
                              <w:p w:rsidR="00DD2235" w:rsidRDefault="00DD2235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  <v:rect id="Rectangle 74" o:spid="_x0000_s1163" style="position:absolute;left:4317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" filled="f" strokeweight="1.5pt">
                    <v:textbox inset=",1mm"/>
                  </v:rect>
                </v:group>
                <v:group id="Группа 498" o:spid="_x0000_s1164" style="position:absolute;left:4317;top:88924;width:66600;height:14400" coordsize="66600,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Группа 499" o:spid="_x0000_s1165" style="position:absolute;width:66600;height:14400" coordsize="66609,1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line id="Line 102" o:spid="_x0000_s1166" style="position:absolute;flip:x;visibility:visible;mso-wrap-style:square" from="23386,0" to="23386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" strokeweight="1.5pt">
                      <v:stroke startarrowwidth="narrow" startarrowlength="short" endarrowwidth="narrow" endarrowlength="short"/>
                    </v:line>
                    <v:line id="Line 111" o:spid="_x0000_s1167" style="position:absolute;flip:x;visibility:visible;mso-wrap-style:square" from="54014,5404" to="54014,9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" strokeweight="1.5pt">
                      <v:stroke startarrowwidth="narrow" startarrowlength="short" endarrowwidth="narrow" endarrowlength="short"/>
                    </v:line>
                    <v:line id="Line 109" o:spid="_x0000_s1168" style="position:absolute;visibility:visible;mso-wrap-style:square" from="23386,5404" to="66586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10" o:spid="_x0000_s1169" style="position:absolute;visibility:visible;mso-wrap-style:square" from="48609,5404" to="48609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12" o:spid="_x0000_s1170" style="position:absolute;visibility:visible;mso-wrap-style:square" from="59419,5404" to="59419,9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13" o:spid="_x0000_s1171" style="position:absolute;visibility:visible;mso-wrap-style:square" from="48609,7206" to="66609,7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30" o:spid="_x0000_s1172" style="position:absolute;visibility:visible;mso-wrap-style:square" from="48609,9008" to="66609,9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" strokeweight="1.5pt">
                      <v:stroke startarrowwidth="narrow" startarrowlength="short" endarrowwidth="narrow" endarrowlength="short"/>
                    </v:line>
                    <v:line id="Line 134" o:spid="_x0000_s1173" style="position:absolute;visibility:visible;mso-wrap-style:square" from="50410,7206" to="50410,9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zSz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kye4nolHQM4vAAAA//8DAFBLAQItABQABgAIAAAAIQDb4fbL7gAAAIUBAAATAAAAAAAA&#10;AAAAAAAAAAAAAABbQ29udGVudF9UeXBlc10ueG1sUEsBAi0AFAAGAAgAAAAhAFr0LFu/AAAAFQEA&#10;AAsAAAAAAAAAAAAAAAAAHwEAAF9yZWxzLy5yZWxzUEsBAi0AFAAGAAgAAAAhAAKfNLPHAAAA3AAA&#10;AA8AAAAAAAAAAAAAAAAABwIAAGRycy9kb3ducmV2LnhtbFBLBQYAAAAAAwADALcAAAD7AgAAAAA=&#10;"/>
                    <v:line id="Line 135" o:spid="_x0000_s1174" style="position:absolute;visibility:visible;mso-wrap-style:square" from="52212,7206" to="52212,9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KDB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EtfGM/EIyOUfAAAA//8DAFBLAQItABQABgAIAAAAIQDb4fbL7gAAAIUBAAATAAAAAAAAAAAA&#10;AAAAAAAAAABbQ29udGVudF9UeXBlc10ueG1sUEsBAi0AFAAGAAgAAAAhAFr0LFu/AAAAFQEAAAsA&#10;AAAAAAAAAAAAAAAAHwEAAF9yZWxzLy5yZWxzUEsBAi0AFAAGAAgAAAAhAHMAoMHEAAAA3AAAAA8A&#10;AAAAAAAAAAAAAAAABwIAAGRycy9kb3ducmV2LnhtbFBLBQYAAAAAAwADALcAAAD4AgAAAAA=&#10;"/>
                    <v:line id="Прямая соединительная линия 18" o:spid="_x0000_s1175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" strokecolor="windowText" strokeweight="1.5pt"/>
                    <v:line id="Line 98" o:spid="_x0000_s1176" style="position:absolute;flip:x;visibility:visible;mso-wrap-style:square" from="6118,0" to="6118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" strokeweight="1.5pt">
                      <v:stroke startarrowwidth="narrow" startarrowlength="short" endarrowwidth="narrow" endarrowlength="short"/>
                    </v:line>
                    <v:line id="Line 99" o:spid="_x0000_s1177" style="position:absolute;visibility:visible;mso-wrap-style:square" from="2515,0" to="2515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00" o:spid="_x0000_s1178" style="position:absolute;visibility:visible;mso-wrap-style:square" from="14412,0" to="14412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" strokeweight="1.5pt">
                      <v:stroke startarrowwidth="narrow" startarrowlength="short" endarrowwidth="narrow" endarrowlength="short"/>
                    </v:line>
                    <v:line id="Line 101" o:spid="_x0000_s1179" style="position:absolute;flip:x;visibility:visible;mso-wrap-style:square" from="19783,0" to="19783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03" o:spid="_x0000_s1180" style="position:absolute;visibility:visible;mso-wrap-style:square" from="0,1801" to="23400,1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">
                      <v:stroke startarrowwidth="narrow" startarrowlength="short" endarrowwidth="narrow" endarrowlength="short"/>
                    </v:line>
                    <v:line id="Line 104" o:spid="_x0000_s1181" style="position:absolute;visibility:visible;mso-wrap-style:square" from="0,5404" to="23400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" strokeweight="1.5pt">
                      <v:stroke startarrowwidth="narrow" startarrowlength="short" endarrowwidth="narrow" endarrowlength="short"/>
                    </v:line>
                    <v:line id="Line 105" o:spid="_x0000_s1182" style="position:absolute;visibility:visible;mso-wrap-style:square" from="0,9008" to="23400,9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07" o:spid="_x0000_s1183" style="position:absolute;visibility:visible;mso-wrap-style:square" from="0,7206" to="23400,7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08" o:spid="_x0000_s1184" style="position:absolute;visibility:visible;mso-wrap-style:square" from="0,10809" to="23400,10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">
                      <v:stroke startarrowwidth="narrow" startarrowlength="short" endarrowwidth="narrow" endarrowlength="short"/>
                    </v:line>
                    <v:line id="Line 133" o:spid="_x0000_s1185" style="position:absolute;visibility:visible;mso-wrap-style:square" from="0,3603" to="23400,3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" strokeweight="1.5pt">
                      <v:stroke startarrowwidth="narrow" startarrowlength="short" endarrowwidth="narrow" endarrowlength="short"/>
                    </v:line>
                    <v:line id="Line 108" o:spid="_x0000_s1186" style="position:absolute;visibility:visible;mso-wrap-style:square" from="0,12611" to="23400,1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">
                      <v:stroke startarrowwidth="narrow" startarrowlength="short" endarrowwidth="narrow" endarrowlength="short"/>
                    </v:line>
                  </v:group>
                  <v:group id="Группа 84" o:spid="_x0000_s1187" style="position:absolute;left:169;top:67;width:66276;height:14256" coordsize="66276,1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rect id="Rectangle 119" o:spid="_x0000_s1188" style="position:absolute;left:2512;top:3617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" filled="f" stroked="f">
                      <v:textbox inset="0,0,0,0">
                        <w:txbxContent>
                          <w:p w:rsidR="00DD2235" w:rsidRPr="00945CCC" w:rsidRDefault="00DD2235" w:rsidP="00B2745D">
                            <w:pPr>
                              <w:pStyle w:val="34f2"/>
                            </w:pPr>
                            <w:r w:rsidRPr="00945CCC">
                              <w:t>Лист</w:t>
                            </w:r>
                          </w:p>
                        </w:txbxContent>
                      </v:textbox>
                    </v:rect>
                    <v:rect id="Rectangle 114" o:spid="_x0000_s1189" style="position:absolute;left:200;top:10801;width:540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" filled="f" stroked="f">
                      <v:textbox inset="0,0,0,0">
                        <w:txbxContent>
                          <w:p w:rsidR="00DD2235" w:rsidRDefault="00DD2235" w:rsidP="00B2745D">
                            <w:pPr>
                              <w:pStyle w:val="34f2"/>
                            </w:pPr>
                            <w:r>
                              <w:t>Н. контр.</w:t>
                            </w:r>
                          </w:p>
                        </w:txbxContent>
                      </v:textbox>
                    </v:rect>
                    <v:rect id="Rectangle 115" o:spid="_x0000_s1190" style="position:absolute;top:3567;width:235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" filled="f" stroked="f">
                      <v:textbox inset="0,0,0,0">
                        <w:txbxContent>
                          <w:p w:rsidR="00DD2235" w:rsidRDefault="00DD2235" w:rsidP="00B2745D">
                            <w:pPr>
                              <w:pStyle w:val="34f2"/>
                            </w:pPr>
                            <w:r w:rsidRPr="00736406">
                              <w:t>Изм</w:t>
                            </w:r>
                            <w:r w:rsidRPr="000411E6">
                              <w:t>.</w:t>
                            </w:r>
                          </w:p>
                        </w:txbxContent>
                      </v:textbox>
                    </v:rect>
                    <v:rect id="Rectangle 120" o:spid="_x0000_s1191" style="position:absolute;left:6330;top:3567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" filled="f" stroked="f">
                      <v:textbox inset="0,0,0,0">
                        <w:txbxContent>
                          <w:p w:rsidR="00DD2235" w:rsidRPr="005E4A3B" w:rsidRDefault="00DD2235" w:rsidP="00B2745D">
                            <w:pPr>
                              <w:pStyle w:val="34f2"/>
                            </w:pPr>
                            <w:r w:rsidRPr="005E4A3B">
                              <w:t>№ докум.</w:t>
                            </w:r>
                          </w:p>
                        </w:txbxContent>
                      </v:textbox>
                    </v:rect>
                    <v:rect id="Rectangle 121" o:spid="_x0000_s1192" style="position:absolute;left:19795;top:3567;width:323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" filled="f" stroked="f">
                      <v:textbox inset="0,0,0,0">
                        <w:txbxContent>
                          <w:p w:rsidR="00DD2235" w:rsidRPr="000411E6" w:rsidRDefault="00DD2235" w:rsidP="00B2745D">
                            <w:pPr>
                              <w:pStyle w:val="34f2"/>
                            </w:pPr>
                            <w:r w:rsidRPr="000411E6">
                              <w:t>Дата</w:t>
                            </w:r>
                          </w:p>
                        </w:txbxContent>
                      </v:textbox>
                    </v:rect>
                    <v:shape id="Text Box 131" o:spid="_x0000_s1193" type="#_x0000_t202" style="position:absolute;left:200;top:5426;width:540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" filled="f" stroked="f">
                      <v:textbox inset="0,0,0,0">
                        <w:txbxContent>
                          <w:p w:rsidR="00DD2235" w:rsidRDefault="00DD2235" w:rsidP="00B2745D">
                            <w:pPr>
                              <w:pStyle w:val="34f2"/>
                            </w:pPr>
                            <w:proofErr w:type="spellStart"/>
                            <w:r>
                              <w:t>Разраб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</v:shape>
                    <v:shape id="Text Box 132" o:spid="_x0000_s1194" type="#_x0000_t202" style="position:absolute;left:200;top:7234;width:540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" filled="f" stroked="f">
                      <v:textbox inset="0,0,0,0">
                        <w:txbxContent>
                          <w:p w:rsidR="00DD2235" w:rsidRDefault="00DD2235" w:rsidP="00B2745D">
                            <w:pPr>
                              <w:pStyle w:val="34f2"/>
                            </w:pPr>
                            <w:r>
                              <w:t>Пров.</w:t>
                            </w:r>
                          </w:p>
                        </w:txbxContent>
                      </v:textbox>
                    </v:shape>
                    <v:rect id="Rectangle 143" o:spid="_x0000_s1195" style="position:absolute;left:14620;top:3567;width:46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" filled="f" stroked="f">
                      <v:textbox inset="0,0,0,0">
                        <w:txbxContent>
                          <w:p w:rsidR="00DD2235" w:rsidRPr="005E4A3B" w:rsidRDefault="00DD2235" w:rsidP="00B2745D">
                            <w:pPr>
                              <w:pStyle w:val="34f2"/>
                            </w:pPr>
                            <w:r w:rsidRPr="005E4A3B">
                              <w:t>Подп.</w:t>
                            </w:r>
                          </w:p>
                        </w:txbxContent>
                      </v:textbox>
                    </v:rect>
                    <v:shape id="Text Box 132" o:spid="_x0000_s1196" type="#_x0000_t202" style="position:absolute;left:200;top:8993;width:540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" filled="f" stroked="f">
                      <v:textbox inset="0,0,0,0">
                        <w:txbxContent>
                          <w:p w:rsidR="00DD2235" w:rsidRPr="00931BFC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132" o:spid="_x0000_s1197" type="#_x0000_t202" style="position:absolute;left:200;top:12610;width:540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" filled="f" stroked="f">
                      <v:textbox inset="0,0,0,0">
                        <w:txbxContent>
                          <w:p w:rsidR="00DD2235" w:rsidRPr="00A32665" w:rsidRDefault="00DD2235" w:rsidP="00B2745D">
                            <w:pPr>
                              <w:pStyle w:val="34f2"/>
                            </w:pPr>
                            <w:r>
                              <w:t>Утв.</w:t>
                            </w:r>
                          </w:p>
                        </w:txbxContent>
                      </v:textbox>
                    </v:shape>
                    <v:rect id="Rectangle 120" o:spid="_x0000_s1198" style="position:absolute;left:6330;top:5426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xL/wwAAANwAAAAPAAAAZHJzL2Rvd25yZXYueG1sRE9Na8JA&#10;EL0L/odlhF5K3dhC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r68S/8MAAADcAAAADwAA&#10;AAAAAAAAAAAAAAAHAgAAZHJzL2Rvd25yZXYueG1sUEsFBgAAAAADAAMAtwAAAPcCAAAAAA==&#10;" filled="f" stroked="f">
                      <v:textbox inset="0,0,0,0">
                        <w:txbxContent>
                          <w:p w:rsidR="00DD2235" w:rsidRPr="005E4A3B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199" style="position:absolute;left:6330;top:7234;width:755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oqLwwAAANwAAAAPAAAAZHJzL2Rvd25yZXYueG1sRE9Na8JA&#10;EL0L/odlhF5K3VhK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IEaKi8MAAADcAAAADwAA&#10;AAAAAAAAAAAAAAAHAgAAZHJzL2Rvd25yZXYueG1sUEsFBgAAAAADAAMAtwAAAPcCAAAAAA==&#10;" filled="f" stroked="f">
                      <v:textbox inset="0,0,0,0">
                        <w:txbxContent>
                          <w:p w:rsidR="00DD2235" w:rsidRPr="005E4A3B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200" style="position:absolute;left:6330;top:8993;width:755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i8QwwAAANwAAAAPAAAAZHJzL2Rvd25yZXYueG1sRE9Na8JA&#10;EL0L/odlhF5K3Vho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TwovEMMAAADcAAAADwAA&#10;AAAAAAAAAAAAAAAHAgAAZHJzL2Rvd25yZXYueG1sUEsFBgAAAAADAAMAtwAAAPcCAAAAAA==&#10;" filled="f" stroked="f">
                      <v:textbox inset="0,0,0,0">
                        <w:txbxContent>
                          <w:p w:rsidR="00DD2235" w:rsidRPr="005E4A3B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201" style="position:absolute;left:6330;top:10801;width:755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" filled="f" stroked="f">
                      <v:textbox inset="0,0,0,0">
                        <w:txbxContent>
                          <w:p w:rsidR="00DD2235" w:rsidRPr="005E4A3B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202" style="position:absolute;left:6330;top:12610;width:755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" filled="f" stroked="f">
                      <v:textbox inset="0,0,0,0">
                        <w:txbxContent>
                          <w:p w:rsidR="00DD2235" w:rsidRPr="005E4A3B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203" style="position:absolute;left:19795;top:5426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" filled="f" stroked="f">
                      <v:textbox inset="0,0,0,0">
                        <w:txbxContent>
                          <w:p w:rsidR="00DD2235" w:rsidRPr="000411E6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204" style="position:absolute;left:19795;top:7234;width:323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" filled="f" stroked="f">
                      <v:textbox inset="0,0,0,0">
                        <w:txbxContent>
                          <w:p w:rsidR="00DD2235" w:rsidRPr="000411E6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205" style="position:absolute;left:19795;top:8993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" filled="f" stroked="f">
                      <v:textbox inset="0,0,0,0">
                        <w:txbxContent>
                          <w:p w:rsidR="00DD2235" w:rsidRPr="000411E6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206" style="position:absolute;left:19795;top:10801;width:323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" filled="f" stroked="f">
                      <v:textbox inset="0,0,0,0">
                        <w:txbxContent>
                          <w:p w:rsidR="00DD2235" w:rsidRPr="000411E6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207" style="position:absolute;left:19795;top:12610;width:323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" filled="f" stroked="f">
                      <v:textbox inset="0,0,0,0">
                        <w:txbxContent>
                          <w:p w:rsidR="00DD2235" w:rsidRPr="000411E6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96" o:spid="_x0000_s1208" style="position:absolute;left:49186;top:9646;width:16560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" filled="f" stroked="f">
                      <v:textbox inset="1pt,.4mm,1pt,1pt">
                        <w:txbxContent>
                          <w:p w:rsidR="00DD2235" w:rsidRPr="0079077B" w:rsidRDefault="00DD2235" w:rsidP="00B2745D">
                            <w:pPr>
                              <w:pStyle w:val="34f0"/>
                            </w:pPr>
                            <w:fldSimple w:instr=" DOCPROPERTY  Company  \* MERGEFORMAT ">
                              <w:r>
                                <w:t>Название организации</w:t>
                              </w:r>
                            </w:fldSimple>
                          </w:p>
                        </w:txbxContent>
                      </v:textbox>
                    </v:rect>
                    <v:rect id="Rectangle 122" o:spid="_x0000_s1209" style="position:absolute;left:48583;top:5426;width:50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" filled="f" stroked="f">
                      <v:textbox inset="1pt,.4mm,1pt,1pt">
                        <w:txbxContent>
                          <w:p w:rsidR="00DD2235" w:rsidRPr="00A32665" w:rsidRDefault="00DD2235" w:rsidP="00B2745D">
                            <w:pPr>
                              <w:pStyle w:val="34f2"/>
                              <w:rPr>
                                <w:lang w:val="ru-RU"/>
                              </w:rPr>
                            </w:pPr>
                            <w:r w:rsidRPr="005E4A3B">
                              <w:t>Лит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23" o:spid="_x0000_s1210" style="position:absolute;left:54009;top:5426;width:50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" filled="f" stroked="f">
                      <v:textbox inset="1pt,.4mm,1pt,1pt">
                        <w:txbxContent>
                          <w:p w:rsidR="00DD2235" w:rsidRPr="00CB1016" w:rsidRDefault="00DD2235" w:rsidP="00B2745D">
                            <w:pPr>
                              <w:pStyle w:val="34f2"/>
                            </w:pPr>
                            <w:r w:rsidRPr="00CB1016">
                              <w:t>Лист</w:t>
                            </w:r>
                          </w:p>
                        </w:txbxContent>
                      </v:textbox>
                    </v:rect>
                    <v:rect id="Rectangle 124" o:spid="_x0000_s1211" style="position:absolute;left:59436;top:5426;width:68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" filled="f" stroked="f">
                      <v:textbox inset="1pt,.4mm,1pt,1pt">
                        <w:txbxContent>
                          <w:p w:rsidR="00DD2235" w:rsidRPr="00CB1016" w:rsidRDefault="00DD2235" w:rsidP="00B2745D">
                            <w:pPr>
                              <w:pStyle w:val="34f2"/>
                            </w:pPr>
                            <w:r w:rsidRPr="00CB1016">
                              <w:t>Листов</w:t>
                            </w:r>
                          </w:p>
                        </w:txbxContent>
                      </v:textbox>
                    </v:rect>
                    <v:rect id="Rectangle 125" o:spid="_x0000_s1212" style="position:absolute;left:59436;top:7234;width:684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" filled="f" stroked="f">
                      <v:textbox inset="1pt,.4mm,1pt,1pt">
                        <w:txbxContent>
                          <w:p w:rsidR="00DD2235" w:rsidRPr="005374BE" w:rsidRDefault="00DD2235" w:rsidP="00B2745D">
                            <w:pPr>
                              <w:pStyle w:val="34f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F85499">
                              <w:instrText xml:space="preserve"> =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F85499"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>NUMPAGES</w:instrText>
                            </w:r>
                            <w:r w:rsidRPr="00F85499">
                              <w:instrText xml:space="preserve">   \* </w:instrText>
                            </w:r>
                            <w:r>
                              <w:rPr>
                                <w:lang w:val="en-US"/>
                              </w:rPr>
                              <w:instrText>MERGEFORMAT</w:instrText>
                            </w:r>
                            <w:r w:rsidRPr="00F85499"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B74CB6" w:rsidRPr="00B74CB6">
                              <w:rPr>
                                <w:noProof/>
                              </w:rPr>
                              <w:instrText>17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B74CB6">
                              <w:rPr>
                                <w:noProof/>
                              </w:rPr>
                              <w:t>17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26" o:spid="_x0000_s1213" style="position:absolute;left:54009;top:7234;width:504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" filled="f" stroked="f">
                      <v:textbox inset="1pt,.4mm,1pt,1pt">
                        <w:txbxContent>
                          <w:p w:rsidR="00DD2235" w:rsidRPr="005374BE" w:rsidRDefault="00DD2235" w:rsidP="00B2745D">
                            <w:pPr>
                              <w:pStyle w:val="34f0"/>
                            </w:pP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B74CB6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27" o:spid="_x0000_s1214" style="position:absolute;left:48583;top:7234;width:504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" filled="f" stroked="f">
                      <v:textbox inset="1pt,.4mm,1pt,1pt">
                        <w:txbxContent>
                          <w:p w:rsidR="00DD2235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8" o:spid="_x0000_s1215" style="position:absolute;left:26829;top:1356;width:360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" filled="f" stroked="f">
                      <v:textbox inset="1pt,.4mm,1pt,1pt">
                        <w:txbxContent>
                          <w:p w:rsidR="00DD2235" w:rsidRDefault="00DD2235" w:rsidP="00B2745D">
                            <w:pPr>
                              <w:pStyle w:val="34f0"/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 </w:instrText>
                            </w:r>
                            <w:r w:rsidRPr="00BF1A6F">
                              <w:instrText>обозначение</w:instrText>
                            </w:r>
                            <w:r>
                              <w:instrText xml:space="preserve">_документа  \* MERGEFORMAT </w:instrText>
                            </w:r>
                            <w:r>
                              <w:fldChar w:fldCharType="separate"/>
                            </w:r>
                            <w:r>
                              <w:t>A.B.XXX.П1.XX.X-X.М</w: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29" o:spid="_x0000_s1216" style="position:absolute;left:25020;top:6129;width:21600;height:7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" filled="f" stroked="f">
                      <v:textbox inset="1pt,.4mm,1pt,1pt">
                        <w:txbxContent>
                          <w:p w:rsidR="00DD2235" w:rsidRDefault="00DD2235" w:rsidP="00B2745D">
                            <w:pPr>
                              <w:pStyle w:val="34f0"/>
                            </w:pPr>
                            <w:fldSimple w:instr=" DOCPROPERTY  полное_название_системы  \* MERGEFORMAT ">
                              <w:r>
                                <w:t>Полное название системы</w:t>
                              </w:r>
                            </w:fldSimple>
                            <w:r>
                              <w:t>.</w:t>
                            </w:r>
                          </w:p>
                          <w:p w:rsidR="00DD2235" w:rsidRPr="00180DB6" w:rsidRDefault="00DD2235" w:rsidP="00B2745D">
                            <w:pPr>
                              <w:pStyle w:val="34f0"/>
                            </w:pPr>
                            <w:fldSimple w:instr=" DOCPROPERTY  Title  \* MERGEFORMAT ">
                              <w:r w:rsidRPr="00180DB6">
                                <w:t>Пояснительная записка</w:t>
                              </w:r>
                            </w:fldSimple>
                          </w:p>
                        </w:txbxContent>
                      </v:textbox>
                    </v:rect>
                    <v:rect id="Rectangle 115" o:spid="_x0000_s1217" style="position:absolute;width:21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" filled="f" stroked="f">
                      <v:textbox inset="0,0,0,0">
                        <w:txbxContent>
                          <w:p w:rsidR="00DD2235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15" o:spid="_x0000_s1218" style="position:absolute;top:1758;width:217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" filled="f" stroked="f">
                      <v:textbox inset="0,0,0,0">
                        <w:txbxContent>
                          <w:p w:rsidR="00DD2235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19" o:spid="_x0000_s1219" style="position:absolute;left:2512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" filled="f" stroked="f">
                      <v:textbox inset="0,0,0,0">
                        <w:txbxContent>
                          <w:p w:rsidR="00DD2235" w:rsidRPr="00945CCC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19" o:spid="_x0000_s1220" style="position:absolute;left:2512;top:1758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" filled="f" stroked="f">
                      <v:textbox inset="0,0,0,0">
                        <w:txbxContent>
                          <w:p w:rsidR="00DD2235" w:rsidRPr="00945CCC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221" style="position:absolute;left:6330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" filled="f" stroked="f">
                      <v:textbox inset="0,0,0,0">
                        <w:txbxContent>
                          <w:p w:rsidR="00DD2235" w:rsidRPr="005E4A3B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222" style="position:absolute;left:6330;top:1758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" filled="f" stroked="f">
                      <v:textbox inset="0,0,0,0">
                        <w:txbxContent>
                          <w:p w:rsidR="00DD2235" w:rsidRPr="005E4A3B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223" style="position:absolute;left:19795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" filled="f" stroked="f">
                      <v:textbox inset="0,0,0,0">
                        <w:txbxContent>
                          <w:p w:rsidR="00DD2235" w:rsidRPr="000411E6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224" style="position:absolute;left:19795;top:1758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" filled="f" stroked="f">
                      <v:textbox inset="0,0,0,0">
                        <w:txbxContent>
                          <w:p w:rsidR="00DD2235" w:rsidRPr="000411E6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</v:group>
                </v:group>
              </v:group>
              <v:group id="Группа 115" o:spid="_x0000_s1225" style="position:absolute;left:33832;top:103327;width:32400;height:1656" coordorigin="-2163" coordsize="32407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<v:rect id="Rectangle 122" o:spid="_x0000_s1226" style="position:absolute;left:-2163;width:1296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" filled="f" stroked="f">
                  <v:textbox inset="1pt,.4mm,1pt,1pt">
                    <w:txbxContent>
                      <w:p w:rsidR="00DD2235" w:rsidRPr="006C5C53" w:rsidRDefault="00DD2235" w:rsidP="00501E06">
                        <w:pPr>
                          <w:pStyle w:val="34f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Копировал</w:t>
                        </w:r>
                      </w:p>
                    </w:txbxContent>
                  </v:textbox>
                </v:rect>
                <v:rect id="Rectangle 122" o:spid="_x0000_s1227" style="position:absolute;left:21603;width:86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" filled="f" stroked="f">
                  <v:textbox inset="1pt,.4mm,1pt,1pt">
                    <w:txbxContent>
                      <w:p w:rsidR="00DD2235" w:rsidRPr="006C5C53" w:rsidRDefault="00DD2235" w:rsidP="00501E06">
                        <w:pPr>
                          <w:pStyle w:val="34f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Формат А4</w:t>
                        </w:r>
                      </w:p>
                    </w:txbxContent>
                  </v:textbox>
                </v:rect>
              </v:group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235" w:rsidRDefault="00DD2235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87936" behindDoc="0" locked="1" layoutInCell="1" allowOverlap="1" wp14:anchorId="780C05E9" wp14:editId="004BA1A0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2000" cy="10497600"/>
              <wp:effectExtent l="0" t="0" r="33020" b="0"/>
              <wp:wrapNone/>
              <wp:docPr id="550" name="Группа 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000" cy="10497600"/>
                        <a:chOff x="0" y="0"/>
                        <a:chExt cx="7092000" cy="10498320"/>
                      </a:xfrm>
                    </wpg:grpSpPr>
                    <wpg:grpSp>
                      <wpg:cNvPr id="551" name="Группа 551"/>
                      <wpg:cNvGrpSpPr/>
                      <wpg:grpSpPr>
                        <a:xfrm>
                          <a:off x="0" y="0"/>
                          <a:ext cx="7092000" cy="10332000"/>
                          <a:chOff x="0" y="0"/>
                          <a:chExt cx="7092079" cy="10332119"/>
                        </a:xfrm>
                      </wpg:grpSpPr>
                      <wpg:grpSp>
                        <wpg:cNvPr id="552" name="Группа 552"/>
                        <wpg:cNvGrpSpPr/>
                        <wpg:grpSpPr>
                          <a:xfrm>
                            <a:off x="0" y="0"/>
                            <a:ext cx="7092000" cy="10332000"/>
                            <a:chOff x="0" y="0"/>
                            <a:chExt cx="7091705" cy="10332481"/>
                          </a:xfrm>
                        </wpg:grpSpPr>
                        <wpg:grpSp>
                          <wpg:cNvPr id="553" name="Группа 553"/>
                          <wpg:cNvGrpSpPr/>
                          <wpg:grpSpPr>
                            <a:xfrm>
                              <a:off x="0" y="5112481"/>
                              <a:ext cx="432000" cy="5220000"/>
                              <a:chOff x="0" y="0"/>
                              <a:chExt cx="432000" cy="5220000"/>
                            </a:xfrm>
                          </wpg:grpSpPr>
                          <wpg:grpSp>
                            <wpg:cNvPr id="554" name="Группа 554"/>
                            <wpg:cNvGrpSpPr/>
                            <wpg:grpSpPr>
                              <a:xfrm>
                                <a:off x="0" y="0"/>
                                <a:ext cx="432000" cy="5220000"/>
                                <a:chOff x="0" y="0"/>
                                <a:chExt cx="432000" cy="5220000"/>
                              </a:xfrm>
                            </wpg:grpSpPr>
                            <wps:wsp>
                              <wps:cNvPr id="555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2000" cy="52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3600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56" name="Группа 556"/>
                              <wpg:cNvGrpSpPr/>
                              <wpg:grpSpPr>
                                <a:xfrm>
                                  <a:off x="0" y="0"/>
                                  <a:ext cx="432000" cy="5220000"/>
                                  <a:chOff x="0" y="0"/>
                                  <a:chExt cx="432000" cy="5220000"/>
                                </a:xfrm>
                              </wpg:grpSpPr>
                              <wpg:grpSp>
                                <wpg:cNvPr id="557" name="Группа 557"/>
                                <wpg:cNvGrpSpPr/>
                                <wpg:grpSpPr>
                                  <a:xfrm>
                                    <a:off x="0" y="1261068"/>
                                    <a:ext cx="432000" cy="3060000"/>
                                    <a:chOff x="0" y="0"/>
                                    <a:chExt cx="432000" cy="3059723"/>
                                  </a:xfrm>
                                </wpg:grpSpPr>
                                <wps:wsp>
                                  <wps:cNvPr id="558" name="Line 76"/>
                                  <wps:cNvCnPr/>
                                  <wps:spPr bwMode="auto">
                                    <a:xfrm flipH="1">
                                      <a:off x="0" y="0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59" name="Line 77"/>
                                  <wps:cNvCnPr/>
                                  <wps:spPr bwMode="auto">
                                    <a:xfrm flipH="1">
                                      <a:off x="0" y="899328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0" name="Line 78"/>
                                  <wps:cNvCnPr/>
                                  <wps:spPr bwMode="auto">
                                    <a:xfrm flipH="1">
                                      <a:off x="0" y="1803679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1" name="Line 79"/>
                                  <wps:cNvCnPr/>
                                  <wps:spPr bwMode="auto">
                                    <a:xfrm flipH="1">
                                      <a:off x="0" y="3059723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562" name="Line 92"/>
                                <wps:cNvCnPr/>
                                <wps:spPr bwMode="auto">
                                  <a:xfrm flipV="1">
                                    <a:off x="180870" y="0"/>
                                    <a:ext cx="0" cy="52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563" name="Группа 563"/>
                            <wpg:cNvGrpSpPr/>
                            <wpg:grpSpPr>
                              <a:xfrm>
                                <a:off x="6798" y="37392"/>
                                <a:ext cx="388800" cy="5148000"/>
                                <a:chOff x="0" y="0"/>
                                <a:chExt cx="387355" cy="5148000"/>
                              </a:xfrm>
                            </wpg:grpSpPr>
                            <wpg:grpSp>
                              <wpg:cNvPr id="564" name="Группа 564"/>
                              <wpg:cNvGrpSpPr/>
                              <wpg:grpSpPr>
                                <a:xfrm>
                                  <a:off x="0" y="0"/>
                                  <a:ext cx="165600" cy="5148000"/>
                                  <a:chOff x="0" y="0"/>
                                  <a:chExt cx="165600" cy="5148455"/>
                                </a:xfrm>
                              </wpg:grpSpPr>
                              <wps:wsp>
                                <wps:cNvPr id="565" name="Text Box 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56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E32508">
                                      <w:pPr>
                                        <w:pStyle w:val="34f2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566" name="Text Box 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57725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E32508">
                                      <w:pPr>
                                        <w:pStyle w:val="34f2"/>
                                      </w:pPr>
                                      <w:proofErr w:type="spellStart"/>
                                      <w:r>
                                        <w:t>Инв</w:t>
                                      </w:r>
                                      <w:proofErr w:type="spellEnd"/>
                                      <w:r>
                                        <w:t xml:space="preserve"> № </w:t>
                                      </w:r>
                                      <w:proofErr w:type="spellStart"/>
                                      <w:r>
                                        <w:t>дубл</w:t>
                                      </w:r>
                                      <w:proofErr w:type="spellEnd"/>
                                      <w: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567" name="Text Box 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320455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E32508">
                                      <w:pPr>
                                        <w:pStyle w:val="34f2"/>
                                      </w:pPr>
                                      <w:proofErr w:type="spellStart"/>
                                      <w:r>
                                        <w:t>Инв</w:t>
                                      </w:r>
                                      <w:proofErr w:type="spellEnd"/>
                                      <w:r>
                                        <w:t xml:space="preserve"> № подл.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568" name="Text Box 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158528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E32508">
                                      <w:pPr>
                                        <w:pStyle w:val="34f2"/>
                                      </w:pPr>
                                      <w:r>
                                        <w:t>Взамен инв. №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569" name="Text Box 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59331"/>
                                    <a:ext cx="1656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E32508">
                                      <w:pPr>
                                        <w:pStyle w:val="34f2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70" name="Группа 570"/>
                              <wpg:cNvGrpSpPr/>
                              <wpg:grpSpPr>
                                <a:xfrm>
                                  <a:off x="207355" y="0"/>
                                  <a:ext cx="180000" cy="5148000"/>
                                  <a:chOff x="0" y="0"/>
                                  <a:chExt cx="180000" cy="5148455"/>
                                </a:xfrm>
                              </wpg:grpSpPr>
                              <wps:wsp>
                                <wps:cNvPr id="571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59331"/>
                                    <a:ext cx="1800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572" name="Text Box 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158528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573" name="Text Box 8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57725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574" name="Text Box 9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800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575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320455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E32508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576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705" y="0"/>
                              <a:ext cx="6660000" cy="10332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7" name="Группа 577"/>
                        <wpg:cNvGrpSpPr/>
                        <wpg:grpSpPr>
                          <a:xfrm>
                            <a:off x="432079" y="9792119"/>
                            <a:ext cx="6660000" cy="540000"/>
                            <a:chOff x="0" y="0"/>
                            <a:chExt cx="6660000" cy="541424"/>
                          </a:xfrm>
                        </wpg:grpSpPr>
                        <wpg:grpSp>
                          <wpg:cNvPr id="578" name="Группа 578"/>
                          <wpg:cNvGrpSpPr/>
                          <wpg:grpSpPr>
                            <a:xfrm>
                              <a:off x="0" y="0"/>
                              <a:ext cx="6660000" cy="540000"/>
                              <a:chOff x="0" y="0"/>
                              <a:chExt cx="6660317" cy="540000"/>
                            </a:xfrm>
                          </wpg:grpSpPr>
                          <wps:wsp>
                            <wps:cNvPr id="579" name="Line 102"/>
                            <wps:cNvCnPr/>
                            <wps:spPr bwMode="auto">
                              <a:xfrm flipH="1">
                                <a:off x="2341266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0" name="Line 112"/>
                            <wps:cNvCnPr/>
                            <wps:spPr bwMode="auto">
                              <a:xfrm>
                                <a:off x="6300317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1" name="Line 113"/>
                            <wps:cNvCnPr/>
                            <wps:spPr bwMode="auto">
                              <a:xfrm>
                                <a:off x="6300317" y="251209"/>
                                <a:ext cx="36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2" name="Прямая соединительная линия 18"/>
                            <wps:cNvCnPr/>
                            <wps:spPr>
                              <a:xfrm>
                                <a:off x="0" y="0"/>
                                <a:ext cx="666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83" name="Line 98"/>
                            <wps:cNvCnPr/>
                            <wps:spPr bwMode="auto">
                              <a:xfrm flipH="1">
                                <a:off x="612950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4" name="Line 99"/>
                            <wps:cNvCnPr/>
                            <wps:spPr bwMode="auto">
                              <a:xfrm>
                                <a:off x="256233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5" name="Line 100"/>
                            <wps:cNvCnPr/>
                            <wps:spPr bwMode="auto">
                              <a:xfrm>
                                <a:off x="1441939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6" name="Line 101"/>
                            <wps:cNvCnPr/>
                            <wps:spPr bwMode="auto">
                              <a:xfrm flipH="1">
                                <a:off x="1984550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7" name="Line 103"/>
                            <wps:cNvCnPr/>
                            <wps:spPr bwMode="auto">
                              <a:xfrm>
                                <a:off x="0" y="18087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8" name="Line 133"/>
                            <wps:cNvCnPr/>
                            <wps:spPr bwMode="auto">
                              <a:xfrm>
                                <a:off x="0" y="36174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89" name="Группа 589"/>
                          <wpg:cNvGrpSpPr/>
                          <wpg:grpSpPr>
                            <a:xfrm>
                              <a:off x="20097" y="5024"/>
                              <a:ext cx="6624000" cy="536400"/>
                              <a:chOff x="0" y="0"/>
                              <a:chExt cx="6624039" cy="536400"/>
                            </a:xfrm>
                          </wpg:grpSpPr>
                          <wpg:grpSp>
                            <wpg:cNvPr id="590" name="Группа 590"/>
                            <wpg:cNvGrpSpPr/>
                            <wpg:grpSpPr>
                              <a:xfrm>
                                <a:off x="2502039" y="0"/>
                                <a:ext cx="4122000" cy="536400"/>
                                <a:chOff x="0" y="0"/>
                                <a:chExt cx="4122277" cy="537033"/>
                              </a:xfrm>
                            </wpg:grpSpPr>
                            <wps:wsp>
                              <wps:cNvPr id="591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98277" y="0"/>
                                  <a:ext cx="324000" cy="23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Pr="00CB1016" w:rsidRDefault="00DD2235" w:rsidP="00E32508">
                                    <w:pPr>
                                      <w:pStyle w:val="34f2"/>
                                    </w:pPr>
                                    <w:r w:rsidRPr="00CB1016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4400" rIns="12700" bIns="12700" anchor="ctr" anchorCtr="0" upright="1">
                                <a:noAutofit/>
                              </wps:bodyPr>
                            </wps:wsp>
                            <wps:wsp>
                              <wps:cNvPr id="592" name="Rectangle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98277" y="256233"/>
                                  <a:ext cx="324000" cy="280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Pr="005374BE" w:rsidRDefault="00DD2235" w:rsidP="00E32508">
                                    <w:pPr>
                                      <w:pStyle w:val="34f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instrText xml:space="preserve"> PAGE  \* Arabic  \* MERGEFORMAT </w:instrTex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fldChar w:fldCharType="separate"/>
                                    </w:r>
                                    <w:r w:rsidR="00B74CB6">
                                      <w:rPr>
                                        <w:noProof/>
                                        <w:lang w:val="en-US"/>
                                      </w:rPr>
                                      <w:t>10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12700" tIns="14400" rIns="12700" bIns="12700" anchor="ctr" anchorCtr="0" upright="1">
                                <a:noAutofit/>
                              </wps:bodyPr>
                            </wps:wsp>
                            <wps:wsp>
                              <wps:cNvPr id="593" name="Rectangle 1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40677"/>
                                  <a:ext cx="3600000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Default="00DD2235" w:rsidP="00E32508">
                                    <w:pPr>
                                      <w:pStyle w:val="34f0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 xml:space="preserve"> DOCPROPERTY  </w:instrText>
                                    </w:r>
                                    <w:r w:rsidRPr="00BF1A6F">
                                      <w:instrText>обозначение</w:instrText>
                                    </w:r>
                                    <w:r>
                                      <w:instrText xml:space="preserve">_документа  \* MERGEFORMAT </w:instrText>
                                    </w:r>
                                    <w:r>
                                      <w:fldChar w:fldCharType="separate"/>
                                    </w:r>
                                    <w:r>
                                      <w:t>A.B.XXX.П1.XX.X-X.М</w:t>
                                    </w:r>
                                    <w: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12700" tIns="14400" rIns="12700" bIns="1270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94" name="Группа 594"/>
                            <wpg:cNvGrpSpPr/>
                            <wpg:grpSpPr>
                              <a:xfrm>
                                <a:off x="0" y="0"/>
                                <a:ext cx="2304000" cy="525600"/>
                                <a:chOff x="0" y="0"/>
                                <a:chExt cx="2303525" cy="527340"/>
                              </a:xfrm>
                            </wpg:grpSpPr>
                            <wps:wsp>
                              <wps:cNvPr id="595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209" y="36174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Pr="00945CCC" w:rsidRDefault="00DD2235" w:rsidP="00E32508">
                                    <w:pPr>
                                      <w:pStyle w:val="34f2"/>
                                    </w:pPr>
                                    <w:r w:rsidRPr="00945CCC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596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1740"/>
                                  <a:ext cx="23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Default="00DD2235" w:rsidP="00E32508">
                                    <w:pPr>
                                      <w:pStyle w:val="34f2"/>
                                    </w:pPr>
                                    <w:r w:rsidRPr="00736406">
                                      <w:t>Изм</w:t>
                                    </w:r>
                                    <w:r w:rsidRPr="000411E6"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597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8022" y="361740"/>
                                  <a:ext cx="75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Pr="005E4A3B" w:rsidRDefault="00DD2235" w:rsidP="00E32508">
                                    <w:pPr>
                                      <w:pStyle w:val="34f2"/>
                                    </w:pPr>
                                    <w:r w:rsidRPr="005E4A3B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598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525" y="36174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Pr="000411E6" w:rsidRDefault="00DD2235" w:rsidP="00E32508">
                                    <w:pPr>
                                      <w:pStyle w:val="34f2"/>
                                    </w:pPr>
                                    <w:r w:rsidRPr="000411E6"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599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57011" y="361740"/>
                                  <a:ext cx="468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Pr="005E4A3B" w:rsidRDefault="00DD2235" w:rsidP="00E32508">
                                    <w:pPr>
                                      <w:pStyle w:val="34f2"/>
                                    </w:pPr>
                                    <w:r w:rsidRPr="005E4A3B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00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Default="00DD223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01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0870"/>
                                  <a:ext cx="21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Default="00DD223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02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209" y="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Pr="00945CCC" w:rsidRDefault="00DD223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03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209" y="18087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Pr="00945CCC" w:rsidRDefault="00DD223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04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8022" y="0"/>
                                  <a:ext cx="75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Pr="005E4A3B" w:rsidRDefault="00DD223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05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8022" y="180870"/>
                                  <a:ext cx="756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Pr="005E4A3B" w:rsidRDefault="00DD223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06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525" y="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Pr="000411E6" w:rsidRDefault="00DD223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07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525" y="180870"/>
                                  <a:ext cx="324000" cy="1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235" w:rsidRPr="000411E6" w:rsidRDefault="00DD2235" w:rsidP="00E32508">
                                    <w:pPr>
                                      <w:pStyle w:val="34f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  <wpg:grpSp>
                      <wpg:cNvPr id="608" name="Группа 608"/>
                      <wpg:cNvGrpSpPr/>
                      <wpg:grpSpPr>
                        <a:xfrm>
                          <a:off x="3383280" y="10332720"/>
                          <a:ext cx="3240000" cy="165600"/>
                          <a:chOff x="-216376" y="0"/>
                          <a:chExt cx="3240772" cy="165600"/>
                        </a:xfrm>
                      </wpg:grpSpPr>
                      <wps:wsp>
                        <wps:cNvPr id="60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-216376" y="0"/>
                            <a:ext cx="1296716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235" w:rsidRPr="006C5C53" w:rsidRDefault="00DD2235" w:rsidP="00501E06">
                              <w:pPr>
                                <w:pStyle w:val="34f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ctr" anchorCtr="0" upright="1">
                          <a:noAutofit/>
                        </wps:bodyPr>
                      </wps:wsp>
                      <wps:wsp>
                        <wps:cNvPr id="61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160396" y="0"/>
                            <a:ext cx="864000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235" w:rsidRPr="006C5C53" w:rsidRDefault="00DD2235" w:rsidP="00501E06">
                              <w:pPr>
                                <w:pStyle w:val="34f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0C05E9" id="Группа 550" o:spid="_x0000_s1228" style="position:absolute;left:0;text-align:left;margin-left:22.7pt;margin-top:14.2pt;width:558.45pt;height:826.6pt;z-index:251687936;mso-position-horizontal-relative:page;mso-position-vertical-relative:page;mso-width-relative:margin;mso-height-relative:margin" coordsize="70920,10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">
              <v:group id="Группа 551" o:spid="_x0000_s1229" style="position:absolute;width:70920;height:103320" coordsize="70920,103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<v:group id="Группа 552" o:spid="_x0000_s1230" style="position:absolute;width:70920;height:103320" coordsize="70917,10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<v:group id="Группа 553" o:spid="_x0000_s1231" style="position:absolute;top:51124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  <v:group id="Группа 554" o:spid="_x0000_s1232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  <v:rect id="Rectangle 91" o:spid="_x0000_s1233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" filled="f" strokeweight="1.5pt">
                        <v:textbox inset=",1mm"/>
                      </v:rect>
                      <v:group id="Группа 556" o:spid="_x0000_s1234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S3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">
                        <v:group id="Группа 557" o:spid="_x0000_s1235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        <v:line id="Line 76" o:spid="_x0000_s1236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" strokeweight="1.5pt"/>
                          <v:line id="Line 77" o:spid="_x0000_s1237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" strokeweight="1.5pt"/>
                          <v:line id="Line 78" o:spid="_x0000_s1238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" strokeweight="1.5pt"/>
                          <v:line id="Line 79" o:spid="_x0000_s1239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" strokeweight="1.5pt"/>
                        </v:group>
                        <v:line id="Line 92" o:spid="_x0000_s1240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" strokeweight="1.5pt"/>
                      </v:group>
                    </v:group>
                    <v:group id="Группа 563" o:spid="_x0000_s1241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group id="Группа 564" o:spid="_x0000_s1242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80" o:spid="_x0000_s1243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" filled="f" stroked="f" strokeweight="1.5pt">
                          <v:textbox style="layout-flow:vertical;mso-layout-flow-alt:bottom-to-top" inset=".4mm,.4mm,.4mm,.4mm">
                            <w:txbxContent>
                              <w:p w:rsidR="00DD2235" w:rsidRDefault="00DD2235" w:rsidP="00E32508">
                                <w:pPr>
                                  <w:pStyle w:val="34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v:textbox>
                        </v:shape>
                        <v:shape id="Text Box 81" o:spid="_x0000_s1244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" filled="f" stroked="f" strokeweight="1.5pt">
                          <v:textbox style="layout-flow:vertical;mso-layout-flow-alt:bottom-to-top" inset=".4mm,.4mm,.4mm,.4mm">
                            <w:txbxContent>
                              <w:p w:rsidR="00DD2235" w:rsidRDefault="00DD2235" w:rsidP="00E32508">
                                <w:pPr>
                                  <w:pStyle w:val="34f2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83" o:spid="_x0000_s1245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" filled="f" stroked="f" strokeweight="1.5pt">
                          <v:textbox style="layout-flow:vertical;mso-layout-flow-alt:bottom-to-top" inset=".4mm,.4mm,.4mm,.4mm">
                            <w:txbxContent>
                              <w:p w:rsidR="00DD2235" w:rsidRDefault="00DD2235" w:rsidP="00E32508">
                                <w:pPr>
                                  <w:pStyle w:val="34f2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подл.</w:t>
                                </w:r>
                              </w:p>
                            </w:txbxContent>
                          </v:textbox>
                        </v:shape>
                        <v:shape id="Text Box 85" o:spid="_x0000_s1246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" filled="f" stroked="f" strokeweight="1.5pt">
                          <v:textbox style="layout-flow:vertical;mso-layout-flow-alt:bottom-to-top" inset=".4mm,.4mm,.4mm,.4mm">
                            <w:txbxContent>
                              <w:p w:rsidR="00DD2235" w:rsidRDefault="00DD2235" w:rsidP="00E32508">
                                <w:pPr>
                                  <w:pStyle w:val="34f2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v:textbox>
                        </v:shape>
                        <v:shape id="Text Box 86" o:spid="_x0000_s1247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" filled="f" stroked="f" strokeweight="1.5pt">
                          <v:textbox style="layout-flow:vertical;mso-layout-flow-alt:bottom-to-top" inset=".4mm,.4mm,.4mm,.4mm">
                            <w:txbxContent>
                              <w:p w:rsidR="00DD2235" w:rsidRDefault="00DD2235" w:rsidP="00E32508">
                                <w:pPr>
                                  <w:pStyle w:val="34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570" o:spid="_x0000_s1248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  <v:shape id="Text Box 87" o:spid="_x0000_s1249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" filled="f" stroked="f" strokeweight="1.5pt">
                          <v:textbox style="layout-flow:vertical;mso-layout-flow-alt:bottom-to-top" inset="0,0,0,0">
                            <w:txbxContent>
                              <w:p w:rsidR="00DD2235" w:rsidRDefault="00DD2235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8" o:spid="_x0000_s1250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" filled="f" stroked="f" strokeweight="1.5pt">
                          <v:textbox style="layout-flow:vertical;mso-layout-flow-alt:bottom-to-top" inset="0,0,0,0">
                            <w:txbxContent>
                              <w:p w:rsidR="00DD2235" w:rsidRDefault="00DD2235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9" o:spid="_x0000_s1251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" filled="f" stroked="f" strokeweight="1.5pt">
                          <v:textbox style="layout-flow:vertical;mso-layout-flow-alt:bottom-to-top" inset="0,0,0,0">
                            <w:txbxContent>
                              <w:p w:rsidR="00DD2235" w:rsidRDefault="00DD2235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90" o:spid="_x0000_s1252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" filled="f" stroked="f" strokeweight="1.5pt">
                          <v:textbox style="layout-flow:vertical;mso-layout-flow-alt:bottom-to-top" inset="0,0,0,0">
                            <w:txbxContent>
                              <w:p w:rsidR="00DD2235" w:rsidRDefault="00DD2235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7" o:spid="_x0000_s1253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" filled="f" stroked="f" strokeweight="1.5pt">
                          <v:textbox style="layout-flow:vertical;mso-layout-flow-alt:bottom-to-top" inset="0,0,0,0">
                            <w:txbxContent>
                              <w:p w:rsidR="00DD2235" w:rsidRDefault="00DD2235" w:rsidP="00E32508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  <v:rect id="Rectangle 74" o:spid="_x0000_s1254" style="position:absolute;left:4317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" filled="f" strokeweight="1.5pt">
                    <v:textbox inset=",1mm"/>
                  </v:rect>
                </v:group>
                <v:group id="Группа 577" o:spid="_x0000_s1255" style="position:absolute;left:4320;top:97921;width:66600;height:5400" coordsize="66600,5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1M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BZr+H3TDgCcvcDAAD//wMAUEsBAi0AFAAGAAgAAAAhANvh9svuAAAAhQEAABMAAAAAAAAA&#10;AAAAAAAAAAAAAFtDb250ZW50X1R5cGVzXS54bWxQSwECLQAUAAYACAAAACEAWvQsW78AAAAVAQAA&#10;CwAAAAAAAAAAAAAAAAAfAQAAX3JlbHMvLnJlbHNQSwECLQAUAAYACAAAACEAh6TdTMYAAADcAAAA&#10;DwAAAAAAAAAAAAAAAAAHAgAAZHJzL2Rvd25yZXYueG1sUEsFBgAAAAADAAMAtwAAAPoCAAAAAA==&#10;">
                  <v:group id="Группа 578" o:spid="_x0000_s1256" style="position:absolute;width:66600;height:5400" coordsize="66603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<v:line id="Line 102" o:spid="_x0000_s1257" style="position:absolute;flip:x;visibility:visible;mso-wrap-style:square" from="23412,0" to="23412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" strokeweight="1.5pt">
                      <v:stroke startarrowwidth="narrow" startarrowlength="short" endarrowwidth="narrow" endarrowlength="short"/>
                    </v:line>
                    <v:line id="Line 112" o:spid="_x0000_s1258" style="position:absolute;visibility:visible;mso-wrap-style:square" from="63003,0" to="63003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" strokeweight="1.5pt">
                      <v:stroke startarrowwidth="narrow" startarrowlength="short" endarrowwidth="narrow" endarrowlength="short"/>
                    </v:line>
                    <v:line id="Line 113" o:spid="_x0000_s1259" style="position:absolute;visibility:visible;mso-wrap-style:square" from="63003,2512" to="66603,2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Прямая соединительная линия 18" o:spid="_x0000_s1260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" strokecolor="windowText" strokeweight="1.5pt"/>
                    <v:line id="Line 98" o:spid="_x0000_s1261" style="position:absolute;flip:x;visibility:visible;mso-wrap-style:square" from="6129,0" to="6129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" strokeweight="1.5pt">
                      <v:stroke startarrowwidth="narrow" startarrowlength="short" endarrowwidth="narrow" endarrowlength="short"/>
                    </v:line>
                    <v:line id="Line 99" o:spid="_x0000_s1262" style="position:absolute;visibility:visible;mso-wrap-style:square" from="2562,0" to="2562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00" o:spid="_x0000_s1263" style="position:absolute;visibility:visible;mso-wrap-style:square" from="14419,0" to="14419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01" o:spid="_x0000_s1264" style="position:absolute;flip:x;visibility:visible;mso-wrap-style:square" from="19845,0" to="19845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03" o:spid="_x0000_s1265" style="position:absolute;visibility:visible;mso-wrap-style:square" from="0,1808" to="23400,1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">
                      <v:stroke startarrowwidth="narrow" startarrowlength="short" endarrowwidth="narrow" endarrowlength="short"/>
                    </v:line>
                    <v:line id="Line 133" o:spid="_x0000_s1266" style="position:absolute;visibility:visible;mso-wrap-style:square" from="0,3617" to="23400,3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" strokeweight="1.5pt">
                      <v:stroke startarrowwidth="narrow" startarrowlength="short" endarrowwidth="narrow" endarrowlength="short"/>
                    </v:line>
                  </v:group>
                  <v:group id="Группа 589" o:spid="_x0000_s1267" style="position:absolute;left:200;top:50;width:66240;height:5364" coordsize="66240,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<v:group id="Группа 590" o:spid="_x0000_s1268" style="position:absolute;left:25020;width:41220;height:5364" coordsize="41222,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      <v:rect id="Rectangle 123" o:spid="_x0000_s1269" style="position:absolute;left:37982;width:3240;height:2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" filled="f" stroked="f">
                        <v:textbox inset="1pt,.4mm,1pt,1pt">
                          <w:txbxContent>
                            <w:p w:rsidR="00DD2235" w:rsidRPr="00CB1016" w:rsidRDefault="00DD2235" w:rsidP="00E32508">
                              <w:pPr>
                                <w:pStyle w:val="34f2"/>
                              </w:pPr>
                              <w:r w:rsidRPr="00CB1016"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126" o:spid="_x0000_s1270" style="position:absolute;left:37982;top:2562;width:3240;height:2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" filled="f" stroked="f">
                        <v:textbox inset="1pt,.4mm,1pt,1pt">
                          <w:txbxContent>
                            <w:p w:rsidR="00DD2235" w:rsidRPr="005374BE" w:rsidRDefault="00DD2235" w:rsidP="00E32508">
                              <w:pPr>
                                <w:pStyle w:val="34f0"/>
                              </w:pPr>
                              <w:r>
                                <w:rPr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lang w:val="en-US"/>
                                </w:rPr>
                                <w:instrText xml:space="preserve"> PAGE  \* Arabic  \* MERGEFORMAT </w:instrText>
                              </w:r>
                              <w:r>
                                <w:rPr>
                                  <w:lang w:val="en-US"/>
                                </w:rPr>
                                <w:fldChar w:fldCharType="separate"/>
                              </w:r>
                              <w:r w:rsidR="00B74CB6">
                                <w:rPr>
                                  <w:noProof/>
                                  <w:lang w:val="en-US"/>
                                </w:rPr>
                                <w:t>10</w:t>
                              </w:r>
                              <w:r>
                                <w:rPr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v:rect id="Rectangle 128" o:spid="_x0000_s1271" style="position:absolute;top:1406;width:360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" filled="f" stroked="f">
                        <v:textbox inset="1pt,.4mm,1pt,1pt">
                          <w:txbxContent>
                            <w:p w:rsidR="00DD2235" w:rsidRDefault="00DD2235" w:rsidP="00E32508">
                              <w:pPr>
                                <w:pStyle w:val="34f0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DOCPROPERTY  </w:instrText>
                              </w:r>
                              <w:r w:rsidRPr="00BF1A6F">
                                <w:instrText>обозначение</w:instrText>
                              </w:r>
                              <w:r>
                                <w:instrText xml:space="preserve">_документа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A.B.XXX.П1.XX.X-X.М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v:textbox>
                      </v:rect>
                    </v:group>
                    <v:group id="Группа 594" o:spid="_x0000_s1272" style="position:absolute;width:23040;height:5256" coordsize="23035,5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    <v:rect id="Rectangle 119" o:spid="_x0000_s1273" style="position:absolute;left:2512;top:3617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" filled="f" stroked="f">
                        <v:textbox inset="0,0,0,0">
                          <w:txbxContent>
                            <w:p w:rsidR="00DD2235" w:rsidRPr="00945CCC" w:rsidRDefault="00DD2235" w:rsidP="00E32508">
                              <w:pPr>
                                <w:pStyle w:val="34f2"/>
                              </w:pPr>
                              <w:r w:rsidRPr="00945CCC"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115" o:spid="_x0000_s1274" style="position:absolute;top:3617;width:23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" filled="f" stroked="f">
                        <v:textbox inset="0,0,0,0">
                          <w:txbxContent>
                            <w:p w:rsidR="00DD2235" w:rsidRDefault="00DD2235" w:rsidP="00E32508">
                              <w:pPr>
                                <w:pStyle w:val="34f2"/>
                              </w:pPr>
                              <w:r w:rsidRPr="00736406">
                                <w:t>Изм</w:t>
                              </w:r>
                              <w:r w:rsidRPr="000411E6">
                                <w:t>.</w:t>
                              </w:r>
                            </w:p>
                          </w:txbxContent>
                        </v:textbox>
                      </v:rect>
                      <v:rect id="Rectangle 120" o:spid="_x0000_s1275" style="position:absolute;left:6280;top:3617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" filled="f" stroked="f">
                        <v:textbox inset="0,0,0,0">
                          <w:txbxContent>
                            <w:p w:rsidR="00DD2235" w:rsidRPr="005E4A3B" w:rsidRDefault="00DD2235" w:rsidP="00E32508">
                              <w:pPr>
                                <w:pStyle w:val="34f2"/>
                              </w:pPr>
                              <w:r w:rsidRPr="005E4A3B">
                                <w:t>№ докум.</w:t>
                              </w:r>
                            </w:p>
                          </w:txbxContent>
                        </v:textbox>
                      </v:rect>
                      <v:rect id="Rectangle 121" o:spid="_x0000_s1276" style="position:absolute;left:19795;top:3617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" filled="f" stroked="f">
                        <v:textbox inset="0,0,0,0">
                          <w:txbxContent>
                            <w:p w:rsidR="00DD2235" w:rsidRPr="000411E6" w:rsidRDefault="00DD2235" w:rsidP="00E32508">
                              <w:pPr>
                                <w:pStyle w:val="34f2"/>
                              </w:pPr>
                              <w:r w:rsidRPr="000411E6"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143" o:spid="_x0000_s1277" style="position:absolute;left:14570;top:3617;width:46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" filled="f" stroked="f">
                        <v:textbox inset="0,0,0,0">
                          <w:txbxContent>
                            <w:p w:rsidR="00DD2235" w:rsidRPr="005E4A3B" w:rsidRDefault="00DD2235" w:rsidP="00E32508">
                              <w:pPr>
                                <w:pStyle w:val="34f2"/>
                              </w:pPr>
                              <w:r w:rsidRPr="005E4A3B">
                                <w:t>Подп.</w:t>
                              </w:r>
                            </w:p>
                          </w:txbxContent>
                        </v:textbox>
                      </v:rect>
                      <v:rect id="Rectangle 115" o:spid="_x0000_s1278" style="position:absolute;width:21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" filled="f" stroked="f">
                        <v:textbox inset="0,0,0,0">
                          <w:txbxContent>
                            <w:p w:rsidR="00DD2235" w:rsidRDefault="00DD223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15" o:spid="_x0000_s1279" style="position:absolute;top:1808;width:21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" filled="f" stroked="f">
                        <v:textbox inset="0,0,0,0">
                          <w:txbxContent>
                            <w:p w:rsidR="00DD2235" w:rsidRDefault="00DD223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19" o:spid="_x0000_s1280" style="position:absolute;left:2512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" filled="f" stroked="f">
                        <v:textbox inset="0,0,0,0">
                          <w:txbxContent>
                            <w:p w:rsidR="00DD2235" w:rsidRPr="00945CCC" w:rsidRDefault="00DD223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19" o:spid="_x0000_s1281" style="position:absolute;left:2512;top:1808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" filled="f" stroked="f">
                        <v:textbox inset="0,0,0,0">
                          <w:txbxContent>
                            <w:p w:rsidR="00DD2235" w:rsidRPr="00945CCC" w:rsidRDefault="00DD223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20" o:spid="_x0000_s1282" style="position:absolute;left:6280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" filled="f" stroked="f">
                        <v:textbox inset="0,0,0,0">
                          <w:txbxContent>
                            <w:p w:rsidR="00DD2235" w:rsidRPr="005E4A3B" w:rsidRDefault="00DD223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20" o:spid="_x0000_s1283" style="position:absolute;left:6280;top:1808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" filled="f" stroked="f">
                        <v:textbox inset="0,0,0,0">
                          <w:txbxContent>
                            <w:p w:rsidR="00DD2235" w:rsidRPr="005E4A3B" w:rsidRDefault="00DD223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21" o:spid="_x0000_s1284" style="position:absolute;left:19795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" filled="f" stroked="f">
                        <v:textbox inset="0,0,0,0">
                          <w:txbxContent>
                            <w:p w:rsidR="00DD2235" w:rsidRPr="000411E6" w:rsidRDefault="00DD223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  <v:rect id="Rectangle 121" o:spid="_x0000_s1285" style="position:absolute;left:19795;top:1808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" filled="f" stroked="f">
                        <v:textbox inset="0,0,0,0">
                          <w:txbxContent>
                            <w:p w:rsidR="00DD2235" w:rsidRPr="000411E6" w:rsidRDefault="00DD2235" w:rsidP="00E32508">
                              <w:pPr>
                                <w:pStyle w:val="34f0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</v:group>
              <v:group id="Группа 608" o:spid="_x0000_s1286" style="position:absolute;left:33832;top:103327;width:32400;height:1656" coordorigin="-2163" coordsize="32407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s/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1oYz4QjI/S8AAAD//wMAUEsBAi0AFAAGAAgAAAAhANvh9svuAAAAhQEAABMAAAAAAAAAAAAA&#10;AAAAAAAAAFtDb250ZW50X1R5cGVzXS54bWxQSwECLQAUAAYACAAAACEAWvQsW78AAAAVAQAACwAA&#10;AAAAAAAAAAAAAAAfAQAAX3JlbHMvLnJlbHNQSwECLQAUAAYACAAAACEAdRhbP8MAAADcAAAADwAA&#10;AAAAAAAAAAAAAAAHAgAAZHJzL2Rvd25yZXYueG1sUEsFBgAAAAADAAMAtwAAAPcCAAAAAA==&#10;">
                <v:rect id="Rectangle 122" o:spid="_x0000_s1287" style="position:absolute;left:-2163;width:1296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" filled="f" stroked="f">
                  <v:textbox inset="1pt,.4mm,1pt,1pt">
                    <w:txbxContent>
                      <w:p w:rsidR="00DD2235" w:rsidRPr="006C5C53" w:rsidRDefault="00DD2235" w:rsidP="00501E06">
                        <w:pPr>
                          <w:pStyle w:val="34f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Копировал</w:t>
                        </w:r>
                      </w:p>
                    </w:txbxContent>
                  </v:textbox>
                </v:rect>
                <v:rect id="Rectangle 122" o:spid="_x0000_s1288" style="position:absolute;left:21603;width:86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" filled="f" stroked="f">
                  <v:textbox inset="1pt,.4mm,1pt,1pt">
                    <w:txbxContent>
                      <w:p w:rsidR="00DD2235" w:rsidRPr="006C5C53" w:rsidRDefault="00DD2235" w:rsidP="00501E06">
                        <w:pPr>
                          <w:pStyle w:val="34f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Формат А4</w:t>
                        </w:r>
                      </w:p>
                    </w:txbxContent>
                  </v:textbox>
                </v:rect>
              </v:group>
              <w10:wrap anchorx="page" anchory="page"/>
              <w10:anchorlock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235" w:rsidRDefault="00DD2235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85888" behindDoc="0" locked="1" layoutInCell="1" allowOverlap="1" wp14:anchorId="21C68A7D" wp14:editId="58BB9AA0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2000" cy="10497600"/>
              <wp:effectExtent l="0" t="0" r="33020" b="0"/>
              <wp:wrapNone/>
              <wp:docPr id="139" name="Группа 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000" cy="10497600"/>
                        <a:chOff x="0" y="0"/>
                        <a:chExt cx="7092000" cy="10498320"/>
                      </a:xfrm>
                    </wpg:grpSpPr>
                    <wpg:grpSp>
                      <wpg:cNvPr id="140" name="Группа 140"/>
                      <wpg:cNvGrpSpPr/>
                      <wpg:grpSpPr>
                        <a:xfrm>
                          <a:off x="0" y="0"/>
                          <a:ext cx="7092000" cy="10332000"/>
                          <a:chOff x="0" y="0"/>
                          <a:chExt cx="7092000" cy="10332455"/>
                        </a:xfrm>
                      </wpg:grpSpPr>
                      <wpg:grpSp>
                        <wpg:cNvPr id="141" name="Группа 141"/>
                        <wpg:cNvGrpSpPr/>
                        <wpg:grpSpPr>
                          <a:xfrm>
                            <a:off x="0" y="0"/>
                            <a:ext cx="7092000" cy="10332000"/>
                            <a:chOff x="0" y="0"/>
                            <a:chExt cx="7091705" cy="10332481"/>
                          </a:xfrm>
                        </wpg:grpSpPr>
                        <wpg:grpSp>
                          <wpg:cNvPr id="142" name="Группа 142"/>
                          <wpg:cNvGrpSpPr/>
                          <wpg:grpSpPr>
                            <a:xfrm>
                              <a:off x="0" y="5112481"/>
                              <a:ext cx="432000" cy="5220000"/>
                              <a:chOff x="0" y="0"/>
                              <a:chExt cx="432000" cy="5220000"/>
                            </a:xfrm>
                          </wpg:grpSpPr>
                          <wpg:grpSp>
                            <wpg:cNvPr id="143" name="Группа 143"/>
                            <wpg:cNvGrpSpPr/>
                            <wpg:grpSpPr>
                              <a:xfrm>
                                <a:off x="0" y="0"/>
                                <a:ext cx="432000" cy="5220000"/>
                                <a:chOff x="0" y="0"/>
                                <a:chExt cx="432000" cy="5220000"/>
                              </a:xfrm>
                            </wpg:grpSpPr>
                            <wps:wsp>
                              <wps:cNvPr id="144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2000" cy="52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3600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5" name="Группа 145"/>
                              <wpg:cNvGrpSpPr/>
                              <wpg:grpSpPr>
                                <a:xfrm>
                                  <a:off x="0" y="0"/>
                                  <a:ext cx="432000" cy="5220000"/>
                                  <a:chOff x="0" y="0"/>
                                  <a:chExt cx="432000" cy="5220000"/>
                                </a:xfrm>
                              </wpg:grpSpPr>
                              <wpg:grpSp>
                                <wpg:cNvPr id="146" name="Группа 146"/>
                                <wpg:cNvGrpSpPr/>
                                <wpg:grpSpPr>
                                  <a:xfrm>
                                    <a:off x="0" y="1261068"/>
                                    <a:ext cx="432000" cy="3060000"/>
                                    <a:chOff x="0" y="0"/>
                                    <a:chExt cx="432000" cy="3059723"/>
                                  </a:xfrm>
                                </wpg:grpSpPr>
                                <wps:wsp>
                                  <wps:cNvPr id="147" name="Line 76"/>
                                  <wps:cNvCnPr/>
                                  <wps:spPr bwMode="auto">
                                    <a:xfrm flipH="1">
                                      <a:off x="0" y="0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8" name="Line 77"/>
                                  <wps:cNvCnPr/>
                                  <wps:spPr bwMode="auto">
                                    <a:xfrm flipH="1">
                                      <a:off x="0" y="899328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9" name="Line 78"/>
                                  <wps:cNvCnPr/>
                                  <wps:spPr bwMode="auto">
                                    <a:xfrm flipH="1">
                                      <a:off x="0" y="1803679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0" name="Line 79"/>
                                  <wps:cNvCnPr/>
                                  <wps:spPr bwMode="auto">
                                    <a:xfrm flipH="1">
                                      <a:off x="0" y="3059723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1" name="Line 92"/>
                                <wps:cNvCnPr/>
                                <wps:spPr bwMode="auto">
                                  <a:xfrm flipV="1">
                                    <a:off x="180870" y="0"/>
                                    <a:ext cx="0" cy="52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52" name="Группа 152"/>
                            <wpg:cNvGrpSpPr/>
                            <wpg:grpSpPr>
                              <a:xfrm>
                                <a:off x="6798" y="37392"/>
                                <a:ext cx="388800" cy="5148000"/>
                                <a:chOff x="0" y="0"/>
                                <a:chExt cx="387355" cy="5148000"/>
                              </a:xfrm>
                            </wpg:grpSpPr>
                            <wpg:grpSp>
                              <wpg:cNvPr id="153" name="Группа 153"/>
                              <wpg:cNvGrpSpPr/>
                              <wpg:grpSpPr>
                                <a:xfrm>
                                  <a:off x="0" y="0"/>
                                  <a:ext cx="165600" cy="5148000"/>
                                  <a:chOff x="0" y="0"/>
                                  <a:chExt cx="165600" cy="5148455"/>
                                </a:xfrm>
                              </wpg:grpSpPr>
                              <wps:wsp>
                                <wps:cNvPr id="154" name="Text Box 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56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B2745D">
                                      <w:pPr>
                                        <w:pStyle w:val="34f2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155" name="Text Box 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57725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B2745D">
                                      <w:pPr>
                                        <w:pStyle w:val="34f2"/>
                                      </w:pPr>
                                      <w:proofErr w:type="spellStart"/>
                                      <w:r>
                                        <w:t>Инв</w:t>
                                      </w:r>
                                      <w:proofErr w:type="spellEnd"/>
                                      <w:r>
                                        <w:t xml:space="preserve"> № </w:t>
                                      </w:r>
                                      <w:proofErr w:type="spellStart"/>
                                      <w:r>
                                        <w:t>дубл</w:t>
                                      </w:r>
                                      <w:proofErr w:type="spellEnd"/>
                                      <w: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156" name="Text Box 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320455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B2745D">
                                      <w:pPr>
                                        <w:pStyle w:val="34f2"/>
                                      </w:pPr>
                                      <w:proofErr w:type="spellStart"/>
                                      <w:r>
                                        <w:t>Инв</w:t>
                                      </w:r>
                                      <w:proofErr w:type="spellEnd"/>
                                      <w:r>
                                        <w:t xml:space="preserve"> № подл.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157" name="Text Box 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158528"/>
                                    <a:ext cx="1656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B2745D">
                                      <w:pPr>
                                        <w:pStyle w:val="34f2"/>
                                      </w:pPr>
                                      <w:r>
                                        <w:t>Взамен инв. №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  <wps:wsp>
                                <wps:cNvPr id="158" name="Text Box 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59331"/>
                                    <a:ext cx="1656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B2745D">
                                      <w:pPr>
                                        <w:pStyle w:val="34f2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</w:txbxContent>
                                </wps:txbx>
                                <wps:bodyPr rot="0" vert="vert270" wrap="square" lIns="14400" tIns="14400" rIns="14400" bIns="1440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59" name="Группа 159"/>
                              <wpg:cNvGrpSpPr/>
                              <wpg:grpSpPr>
                                <a:xfrm>
                                  <a:off x="207355" y="0"/>
                                  <a:ext cx="180000" cy="5148000"/>
                                  <a:chOff x="0" y="0"/>
                                  <a:chExt cx="180000" cy="5148455"/>
                                </a:xfrm>
                              </wpg:grpSpPr>
                              <wps:wsp>
                                <wps:cNvPr id="160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59331"/>
                                    <a:ext cx="1800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161" name="Text Box 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158528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162" name="Text Box 8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57725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163" name="Text Box 9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80000" cy="118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164" name="Text Box 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320455"/>
                                    <a:ext cx="180000" cy="82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235" w:rsidRDefault="00DD2235" w:rsidP="00B2745D">
                                      <w:pPr>
                                        <w:pStyle w:val="34f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65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705" y="0"/>
                              <a:ext cx="6660000" cy="10332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" name="Группа 166"/>
                        <wpg:cNvGrpSpPr/>
                        <wpg:grpSpPr>
                          <a:xfrm>
                            <a:off x="431705" y="8892455"/>
                            <a:ext cx="6660000" cy="1440000"/>
                            <a:chOff x="0" y="0"/>
                            <a:chExt cx="6660000" cy="1440000"/>
                          </a:xfrm>
                        </wpg:grpSpPr>
                        <wpg:grpSp>
                          <wpg:cNvPr id="167" name="Группа 167"/>
                          <wpg:cNvGrpSpPr/>
                          <wpg:grpSpPr>
                            <a:xfrm>
                              <a:off x="0" y="0"/>
                              <a:ext cx="6660000" cy="1440000"/>
                              <a:chOff x="0" y="0"/>
                              <a:chExt cx="6660937" cy="1440482"/>
                            </a:xfrm>
                          </wpg:grpSpPr>
                          <wps:wsp>
                            <wps:cNvPr id="168" name="Line 102"/>
                            <wps:cNvCnPr/>
                            <wps:spPr bwMode="auto">
                              <a:xfrm flipH="1">
                                <a:off x="2338689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" name="Line 111"/>
                            <wps:cNvCnPr/>
                            <wps:spPr bwMode="auto">
                              <a:xfrm flipH="1">
                                <a:off x="5401419" y="540482"/>
                                <a:ext cx="0" cy="36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0" name="Line 109"/>
                            <wps:cNvCnPr/>
                            <wps:spPr bwMode="auto">
                              <a:xfrm>
                                <a:off x="2338689" y="540482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1" name="Line 110"/>
                            <wps:cNvCnPr/>
                            <wps:spPr bwMode="auto">
                              <a:xfrm>
                                <a:off x="4860937" y="540482"/>
                                <a:ext cx="0" cy="90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2" name="Line 112"/>
                            <wps:cNvCnPr/>
                            <wps:spPr bwMode="auto">
                              <a:xfrm>
                                <a:off x="5941901" y="540482"/>
                                <a:ext cx="0" cy="36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3" name="Line 113"/>
                            <wps:cNvCnPr/>
                            <wps:spPr bwMode="auto">
                              <a:xfrm>
                                <a:off x="4860937" y="720642"/>
                                <a:ext cx="180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" name="Line 130"/>
                            <wps:cNvCnPr/>
                            <wps:spPr bwMode="auto">
                              <a:xfrm>
                                <a:off x="4860937" y="900803"/>
                                <a:ext cx="180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5" name="Line 134"/>
                            <wps:cNvCnPr/>
                            <wps:spPr bwMode="auto">
                              <a:xfrm>
                                <a:off x="5041098" y="720642"/>
                                <a:ext cx="0" cy="18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6" name="Line 135"/>
                            <wps:cNvCnPr/>
                            <wps:spPr bwMode="auto">
                              <a:xfrm>
                                <a:off x="5221258" y="720642"/>
                                <a:ext cx="0" cy="18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7" name="Прямая соединительная линия 18"/>
                            <wps:cNvCnPr/>
                            <wps:spPr>
                              <a:xfrm>
                                <a:off x="0" y="0"/>
                                <a:ext cx="666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8" name="Line 98"/>
                            <wps:cNvCnPr/>
                            <wps:spPr bwMode="auto">
                              <a:xfrm flipH="1">
                                <a:off x="611867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9" name="Line 99"/>
                            <wps:cNvCnPr/>
                            <wps:spPr bwMode="auto">
                              <a:xfrm>
                                <a:off x="251545" y="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0" name="Line 100"/>
                            <wps:cNvCnPr/>
                            <wps:spPr bwMode="auto">
                              <a:xfrm>
                                <a:off x="1441285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1" name="Line 101"/>
                            <wps:cNvCnPr/>
                            <wps:spPr bwMode="auto">
                              <a:xfrm flipH="1">
                                <a:off x="1978368" y="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2" name="Line 103"/>
                            <wps:cNvCnPr/>
                            <wps:spPr bwMode="auto">
                              <a:xfrm>
                                <a:off x="0" y="18016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" name="Line 104"/>
                            <wps:cNvCnPr/>
                            <wps:spPr bwMode="auto">
                              <a:xfrm>
                                <a:off x="0" y="540482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" name="Line 105"/>
                            <wps:cNvCnPr/>
                            <wps:spPr bwMode="auto">
                              <a:xfrm>
                                <a:off x="0" y="900803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5" name="Line 107"/>
                            <wps:cNvCnPr/>
                            <wps:spPr bwMode="auto">
                              <a:xfrm>
                                <a:off x="0" y="720642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6" name="Line 108"/>
                            <wps:cNvCnPr/>
                            <wps:spPr bwMode="auto">
                              <a:xfrm>
                                <a:off x="0" y="1080964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7" name="Line 133"/>
                            <wps:cNvCnPr/>
                            <wps:spPr bwMode="auto">
                              <a:xfrm>
                                <a:off x="0" y="360321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" name="Line 108"/>
                            <wps:cNvCnPr/>
                            <wps:spPr bwMode="auto">
                              <a:xfrm>
                                <a:off x="0" y="1261124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9" name="Группа 189"/>
                          <wpg:cNvGrpSpPr/>
                          <wpg:grpSpPr>
                            <a:xfrm>
                              <a:off x="16997" y="6798"/>
                              <a:ext cx="6627600" cy="1425600"/>
                              <a:chOff x="0" y="0"/>
                              <a:chExt cx="6627600" cy="1426695"/>
                            </a:xfrm>
                          </wpg:grpSpPr>
                          <wps:wsp>
                            <wps:cNvPr id="190" name="Rectangl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209" y="361740"/>
                                <a:ext cx="324000" cy="16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945CCC" w:rsidRDefault="00DD2235" w:rsidP="00B2745D">
                                  <w:pPr>
                                    <w:pStyle w:val="34f2"/>
                                  </w:pPr>
                                  <w:r w:rsidRPr="00945CCC"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91" name="Rectangl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097" y="1080198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2745D">
                                  <w:pPr>
                                    <w:pStyle w:val="34f2"/>
                                  </w:pPr>
                                  <w: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12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56716"/>
                                <a:ext cx="235024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2745D">
                                  <w:pPr>
                                    <w:pStyle w:val="34f2"/>
                                  </w:pPr>
                                  <w:r w:rsidRPr="00736406">
                                    <w:t>Изм</w:t>
                                  </w:r>
                                  <w:r w:rsidRPr="000411E6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13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356716"/>
                                <a:ext cx="756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5E4A3B" w:rsidRDefault="00DD2235" w:rsidP="00B2745D">
                                  <w:pPr>
                                    <w:pStyle w:val="34f2"/>
                                  </w:pPr>
                                  <w:r w:rsidRPr="005E4A3B"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14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356716"/>
                                <a:ext cx="323636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0411E6" w:rsidRDefault="00DD2235" w:rsidP="00B2745D">
                                  <w:pPr>
                                    <w:pStyle w:val="34f2"/>
                                  </w:pPr>
                                  <w:r w:rsidRPr="000411E6"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15" name="Text Box 1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7" y="542611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2745D">
                                  <w:pPr>
                                    <w:pStyle w:val="34f2"/>
                                  </w:pPr>
                                  <w:proofErr w:type="spellStart"/>
                                  <w:r>
                                    <w:t>Разраб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16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7" y="723481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2745D">
                                  <w:pPr>
                                    <w:pStyle w:val="34f2"/>
                                  </w:pPr>
                                  <w:r>
                                    <w:t>Пров.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17" name="Rectangle 1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035" y="356716"/>
                                <a:ext cx="468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5E4A3B" w:rsidRDefault="00DD2235" w:rsidP="00B2745D">
                                  <w:pPr>
                                    <w:pStyle w:val="34f2"/>
                                  </w:pPr>
                                  <w:r w:rsidRPr="005E4A3B">
                                    <w:t>Подп.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18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7" y="899327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931BFC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19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7" y="1261068"/>
                                <a:ext cx="540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A32665" w:rsidRDefault="00DD2235" w:rsidP="00B2745D">
                                  <w:pPr>
                                    <w:pStyle w:val="34f2"/>
                                  </w:pPr>
                                  <w: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0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542611"/>
                                <a:ext cx="756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5E4A3B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1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723481"/>
                                <a:ext cx="755642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5E4A3B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2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899327"/>
                                <a:ext cx="755642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5E4A3B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3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1080198"/>
                                <a:ext cx="755642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5E4A3B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4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1261068"/>
                                <a:ext cx="755642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5E4A3B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5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542611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0411E6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6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723481"/>
                                <a:ext cx="323636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0411E6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7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899327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0411E6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8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1080198"/>
                                <a:ext cx="323636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0411E6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29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1261068"/>
                                <a:ext cx="323636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0411E6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30" name="Rectangle 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18668" y="964641"/>
                                <a:ext cx="1656000" cy="396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79077B" w:rsidRDefault="00DD2235" w:rsidP="00B2745D">
                                  <w:pPr>
                                    <w:pStyle w:val="34f0"/>
                                  </w:pPr>
                                  <w:fldSimple w:instr=" DOCPROPERTY  Company  \* MERGEFORMAT ">
                                    <w:r>
                                      <w:t>Название организации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1" name="Rectangle 1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58378" y="542611"/>
                                <a:ext cx="50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A32665" w:rsidRDefault="00DD2235" w:rsidP="00B2745D">
                                  <w:pPr>
                                    <w:pStyle w:val="34f2"/>
                                    <w:rPr>
                                      <w:lang w:val="ru-RU"/>
                                    </w:rPr>
                                  </w:pPr>
                                  <w:r w:rsidRPr="005E4A3B">
                                    <w:t>Лит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2" name="Rectangle 1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00989" y="542611"/>
                                <a:ext cx="50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CB1016" w:rsidRDefault="00DD2235" w:rsidP="00B2745D">
                                  <w:pPr>
                                    <w:pStyle w:val="34f2"/>
                                  </w:pPr>
                                  <w:r w:rsidRPr="00CB1016"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3" name="Rectangle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43600" y="542611"/>
                                <a:ext cx="68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CB1016" w:rsidRDefault="00DD2235" w:rsidP="00B2745D">
                                  <w:pPr>
                                    <w:pStyle w:val="34f2"/>
                                  </w:pPr>
                                  <w:r w:rsidRPr="00CB1016"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4" name="Rectangle 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43600" y="723481"/>
                                <a:ext cx="68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5374BE" w:rsidRDefault="00DD2235" w:rsidP="00B2745D">
                                  <w:pPr>
                                    <w:pStyle w:val="34f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 w:rsidRPr="00F85499">
                                    <w:instrText xml:space="preserve"> =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 w:rsidRPr="00F85499"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>NUMPAGES</w:instrText>
                                  </w:r>
                                  <w:r w:rsidRPr="00F85499">
                                    <w:instrText xml:space="preserve">   \*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>MERGEFORMAT</w:instrText>
                                  </w:r>
                                  <w:r w:rsidRPr="00F85499"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Pr="00AC65F0">
                                    <w:rPr>
                                      <w:noProof/>
                                    </w:rPr>
                                    <w:instrText>1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5" name="Rectangle 1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00989" y="723481"/>
                                <a:ext cx="50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5374BE" w:rsidRDefault="00DD2235" w:rsidP="00B2745D">
                                  <w:pPr>
                                    <w:pStyle w:val="34f0"/>
                                  </w:pP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PAGE  \* Arabic  \* MERGEFORMAT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4</w: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6" name="Rectangle 1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58378" y="723481"/>
                                <a:ext cx="50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7" name="Rectangle 1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82910" y="135652"/>
                                <a:ext cx="3600000" cy="2520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2745D">
                                  <w:pPr>
                                    <w:pStyle w:val="34f0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DOCPROPERTY  </w:instrText>
                                  </w:r>
                                  <w:r w:rsidRPr="00BF1A6F">
                                    <w:instrText>обозначение</w:instrText>
                                  </w:r>
                                  <w:r>
                                    <w:instrText xml:space="preserve">_документа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A.B.XXX.П1.XX.X-X.М</w: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8" name="Rectangle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2039" y="612949"/>
                                <a:ext cx="2160000" cy="7561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2745D">
                                  <w:pPr>
                                    <w:pStyle w:val="34f0"/>
                                  </w:pPr>
                                  <w:fldSimple w:instr=" DOCPROPERTY  полное_название_системы  \* MERGEFORMAT ">
                                    <w:r>
                                      <w:t>Полное название системы</w:t>
                                    </w:r>
                                  </w:fldSimple>
                                  <w:r>
                                    <w:t>.</w:t>
                                  </w:r>
                                </w:p>
                                <w:p w:rsidR="00DD2235" w:rsidRPr="007D1085" w:rsidRDefault="00DD2235" w:rsidP="00B2745D">
                                  <w:pPr>
                                    <w:pStyle w:val="34f0"/>
                                    <w:rPr>
                                      <w:rStyle w:val="34fc"/>
                                    </w:rPr>
                                  </w:pPr>
                                  <w:r w:rsidRPr="007D1085">
                                    <w:rPr>
                                      <w:rStyle w:val="34fc"/>
                                    </w:rPr>
                                    <w:fldChar w:fldCharType="begin"/>
                                  </w:r>
                                  <w:r w:rsidRPr="007D1085">
                                    <w:rPr>
                                      <w:rStyle w:val="34fc"/>
                                    </w:rPr>
                                    <w:instrText xml:space="preserve"> DOCPROPERTY  Title  \* MERGEFORMAT </w:instrText>
                                  </w:r>
                                  <w:r w:rsidRPr="007D1085">
                                    <w:rPr>
                                      <w:rStyle w:val="34fc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34fc"/>
                                    </w:rPr>
                                    <w:t>Пояснительная записка</w:t>
                                  </w:r>
                                  <w:r w:rsidRPr="007D1085">
                                    <w:rPr>
                                      <w:rStyle w:val="34fc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4400" rIns="12700" bIns="12700" anchor="ctr" anchorCtr="0" upright="1">
                              <a:noAutofit/>
                            </wps:bodyPr>
                          </wps:wsp>
                          <wps:wsp>
                            <wps:cNvPr id="539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000" cy="16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40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75846"/>
                                <a:ext cx="217098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41" name="Rectangl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209" y="0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945CCC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42" name="Rectangl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209" y="175846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945CCC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43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0"/>
                                <a:ext cx="756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5E4A3B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44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3046" y="175846"/>
                                <a:ext cx="756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5E4A3B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45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0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0411E6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546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525" y="175846"/>
                                <a:ext cx="324000" cy="165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2235" w:rsidRPr="000411E6" w:rsidRDefault="00DD2235" w:rsidP="00B2745D">
                                  <w:pPr>
                                    <w:pStyle w:val="34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547" name="Группа 547"/>
                      <wpg:cNvGrpSpPr/>
                      <wpg:grpSpPr>
                        <a:xfrm>
                          <a:off x="3383280" y="10332720"/>
                          <a:ext cx="3240000" cy="165600"/>
                          <a:chOff x="-216376" y="0"/>
                          <a:chExt cx="3240772" cy="165600"/>
                        </a:xfrm>
                      </wpg:grpSpPr>
                      <wps:wsp>
                        <wps:cNvPr id="54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-216376" y="0"/>
                            <a:ext cx="1296716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235" w:rsidRPr="006C5C53" w:rsidRDefault="00DD2235" w:rsidP="00501E06">
                              <w:pPr>
                                <w:pStyle w:val="34f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ctr" anchorCtr="0" upright="1">
                          <a:noAutofit/>
                        </wps:bodyPr>
                      </wps:wsp>
                      <wps:wsp>
                        <wps:cNvPr id="54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160396" y="0"/>
                            <a:ext cx="864000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235" w:rsidRPr="006C5C53" w:rsidRDefault="00DD2235" w:rsidP="00501E06">
                              <w:pPr>
                                <w:pStyle w:val="34f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C68A7D" id="Группа 139" o:spid="_x0000_s1289" style="position:absolute;left:0;text-align:left;margin-left:22.7pt;margin-top:14.2pt;width:558.45pt;height:826.6pt;z-index:251685888;mso-position-horizontal-relative:page;mso-position-vertical-relative:page;mso-width-relative:margin;mso-height-relative:margin" coordsize="70920,10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">
              <v:group id="Группа 140" o:spid="_x0000_s1290" style="position:absolute;width:70920;height:103320" coordsize="70920,10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<v:group id="Группа 141" o:spid="_x0000_s1291" style="position:absolute;width:70920;height:103320" coordsize="70917,10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group id="Группа 142" o:spid="_x0000_s1292" style="position:absolute;top:51124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<v:group id="Группа 143" o:spid="_x0000_s1293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<v:rect id="Rectangle 91" o:spid="_x0000_s1294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" filled="f" strokeweight="1.5pt">
                        <v:textbox inset=",1mm"/>
                      </v:rect>
                      <v:group id="Группа 145" o:spid="_x0000_s1295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<v:group id="Группа 146" o:spid="_x0000_s1296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    <v:line id="Line 76" o:spid="_x0000_s1297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" strokeweight="1.5pt"/>
                          <v:line id="Line 77" o:spid="_x0000_s1298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" strokeweight="1.5pt"/>
                          <v:line id="Line 78" o:spid="_x0000_s1299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" strokeweight="1.5pt"/>
                          <v:line id="Line 79" o:spid="_x0000_s1300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" strokeweight="1.5pt"/>
                        </v:group>
                        <v:line id="Line 92" o:spid="_x0000_s1301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" strokeweight="1.5pt"/>
                      </v:group>
                    </v:group>
                    <v:group id="Группа 152" o:spid="_x0000_s1302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<v:group id="Группа 153" o:spid="_x0000_s1303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80" o:spid="_x0000_s1304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" filled="f" stroked="f" strokeweight="1.5pt">
                          <v:textbox style="layout-flow:vertical;mso-layout-flow-alt:bottom-to-top" inset=".4mm,.4mm,.4mm,.4mm">
                            <w:txbxContent>
                              <w:p w:rsidR="00DD2235" w:rsidRDefault="00DD2235" w:rsidP="00B2745D">
                                <w:pPr>
                                  <w:pStyle w:val="34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v:textbox>
                        </v:shape>
                        <v:shape id="Text Box 81" o:spid="_x0000_s1305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" filled="f" stroked="f" strokeweight="1.5pt">
                          <v:textbox style="layout-flow:vertical;mso-layout-flow-alt:bottom-to-top" inset=".4mm,.4mm,.4mm,.4mm">
                            <w:txbxContent>
                              <w:p w:rsidR="00DD2235" w:rsidRDefault="00DD2235" w:rsidP="00B2745D">
                                <w:pPr>
                                  <w:pStyle w:val="34f2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83" o:spid="_x0000_s1306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" filled="f" stroked="f" strokeweight="1.5pt">
                          <v:textbox style="layout-flow:vertical;mso-layout-flow-alt:bottom-to-top" inset=".4mm,.4mm,.4mm,.4mm">
                            <w:txbxContent>
                              <w:p w:rsidR="00DD2235" w:rsidRDefault="00DD2235" w:rsidP="00B2745D">
                                <w:pPr>
                                  <w:pStyle w:val="34f2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подл.</w:t>
                                </w:r>
                              </w:p>
                            </w:txbxContent>
                          </v:textbox>
                        </v:shape>
                        <v:shape id="Text Box 85" o:spid="_x0000_s1307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" filled="f" stroked="f" strokeweight="1.5pt">
                          <v:textbox style="layout-flow:vertical;mso-layout-flow-alt:bottom-to-top" inset=".4mm,.4mm,.4mm,.4mm">
                            <w:txbxContent>
                              <w:p w:rsidR="00DD2235" w:rsidRDefault="00DD2235" w:rsidP="00B2745D">
                                <w:pPr>
                                  <w:pStyle w:val="34f2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v:textbox>
                        </v:shape>
                        <v:shape id="Text Box 86" o:spid="_x0000_s1308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" filled="f" stroked="f" strokeweight="1.5pt">
                          <v:textbox style="layout-flow:vertical;mso-layout-flow-alt:bottom-to-top" inset=".4mm,.4mm,.4mm,.4mm">
                            <w:txbxContent>
                              <w:p w:rsidR="00DD2235" w:rsidRDefault="00DD2235" w:rsidP="00B2745D">
                                <w:pPr>
                                  <w:pStyle w:val="34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59" o:spid="_x0000_s1309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<v:shape id="Text Box 87" o:spid="_x0000_s1310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" filled="f" stroked="f" strokeweight="1.5pt">
                          <v:textbox style="layout-flow:vertical;mso-layout-flow-alt:bottom-to-top" inset="0,0,0,0">
                            <w:txbxContent>
                              <w:p w:rsidR="00DD2235" w:rsidRDefault="00DD2235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8" o:spid="_x0000_s1311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" filled="f" stroked="f" strokeweight="1.5pt">
                          <v:textbox style="layout-flow:vertical;mso-layout-flow-alt:bottom-to-top" inset="0,0,0,0">
                            <w:txbxContent>
                              <w:p w:rsidR="00DD2235" w:rsidRDefault="00DD2235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9" o:spid="_x0000_s1312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" filled="f" stroked="f" strokeweight="1.5pt">
                          <v:textbox style="layout-flow:vertical;mso-layout-flow-alt:bottom-to-top" inset="0,0,0,0">
                            <w:txbxContent>
                              <w:p w:rsidR="00DD2235" w:rsidRDefault="00DD2235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90" o:spid="_x0000_s1313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" filled="f" stroked="f" strokeweight="1.5pt">
                          <v:textbox style="layout-flow:vertical;mso-layout-flow-alt:bottom-to-top" inset="0,0,0,0">
                            <w:txbxContent>
                              <w:p w:rsidR="00DD2235" w:rsidRDefault="00DD2235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  <v:shape id="Text Box 87" o:spid="_x0000_s1314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" filled="f" stroked="f" strokeweight="1.5pt">
                          <v:textbox style="layout-flow:vertical;mso-layout-flow-alt:bottom-to-top" inset="0,0,0,0">
                            <w:txbxContent>
                              <w:p w:rsidR="00DD2235" w:rsidRDefault="00DD2235" w:rsidP="00B2745D">
                                <w:pPr>
                                  <w:pStyle w:val="34f0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  <v:rect id="Rectangle 74" o:spid="_x0000_s1315" style="position:absolute;left:4317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" filled="f" strokeweight="1.5pt">
                    <v:textbox inset=",1mm"/>
                  </v:rect>
                </v:group>
                <v:group id="Группа 166" o:spid="_x0000_s1316" style="position:absolute;left:4317;top:88924;width:66600;height:14400" coordsize="66600,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group id="Группа 167" o:spid="_x0000_s1317" style="position:absolute;width:66600;height:14400" coordsize="66609,1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<v:line id="Line 102" o:spid="_x0000_s1318" style="position:absolute;flip:x;visibility:visible;mso-wrap-style:square" from="23386,0" to="23386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" strokeweight="1.5pt">
                      <v:stroke startarrowwidth="narrow" startarrowlength="short" endarrowwidth="narrow" endarrowlength="short"/>
                    </v:line>
                    <v:line id="Line 111" o:spid="_x0000_s1319" style="position:absolute;flip:x;visibility:visible;mso-wrap-style:square" from="54014,5404" to="54014,9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" strokeweight="1.5pt">
                      <v:stroke startarrowwidth="narrow" startarrowlength="short" endarrowwidth="narrow" endarrowlength="short"/>
                    </v:line>
                    <v:line id="Line 109" o:spid="_x0000_s1320" style="position:absolute;visibility:visible;mso-wrap-style:square" from="23386,5404" to="66586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10" o:spid="_x0000_s1321" style="position:absolute;visibility:visible;mso-wrap-style:square" from="48609,5404" to="48609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" strokeweight="1.5pt">
                      <v:stroke startarrowwidth="narrow" startarrowlength="short" endarrowwidth="narrow" endarrowlength="short"/>
                    </v:line>
                    <v:line id="Line 112" o:spid="_x0000_s1322" style="position:absolute;visibility:visible;mso-wrap-style:square" from="59419,5404" to="59419,9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" strokeweight="1.5pt">
                      <v:stroke startarrowwidth="narrow" startarrowlength="short" endarrowwidth="narrow" endarrowlength="short"/>
                    </v:line>
                    <v:line id="Line 113" o:spid="_x0000_s1323" style="position:absolute;visibility:visible;mso-wrap-style:square" from="48609,7206" to="66609,7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" strokeweight="1.5pt">
                      <v:stroke startarrowwidth="narrow" startarrowlength="short" endarrowwidth="narrow" endarrowlength="short"/>
                    </v:line>
                    <v:line id="Line 130" o:spid="_x0000_s1324" style="position:absolute;visibility:visible;mso-wrap-style:square" from="48609,9008" to="66609,9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" strokeweight="1.5pt">
                      <v:stroke startarrowwidth="narrow" startarrowlength="short" endarrowwidth="narrow" endarrowlength="short"/>
                    </v:line>
                    <v:line id="Line 134" o:spid="_x0000_s1325" style="position:absolute;visibility:visible;mso-wrap-style:square" from="50410,7206" to="50410,9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NA7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DeiNA7xQAAANwAAAAP&#10;AAAAAAAAAAAAAAAAAAcCAABkcnMvZG93bnJldi54bWxQSwUGAAAAAAMAAwC3AAAA+QIAAAAA&#10;"/>
                    <v:line id="Line 135" o:spid="_x0000_s1326" style="position:absolute;visibility:visible;mso-wrap-style:square" from="52212,7206" to="52212,9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5M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LcU7s/EC+TsBgAA//8DAFBLAQItABQABgAIAAAAIQDb4fbL7gAAAIUBAAATAAAAAAAAAAAA&#10;AAAAAAAAAABbQ29udGVudF9UeXBlc10ueG1sUEsBAi0AFAAGAAgAAAAhAFr0LFu/AAAAFQEAAAsA&#10;AAAAAAAAAAAAAAAAHwEAAF9yZWxzLy5yZWxzUEsBAi0AFAAGAAgAAAAhAC5aTkzEAAAA3AAAAA8A&#10;AAAAAAAAAAAAAAAABwIAAGRycy9kb3ducmV2LnhtbFBLBQYAAAAAAwADALcAAAD4AgAAAAA=&#10;"/>
                    <v:line id="Прямая соединительная линия 18" o:spid="_x0000_s1327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" strokecolor="windowText" strokeweight="1.5pt"/>
                    <v:line id="Line 98" o:spid="_x0000_s1328" style="position:absolute;flip:x;visibility:visible;mso-wrap-style:square" from="6118,0" to="6118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" strokeweight="1.5pt">
                      <v:stroke startarrowwidth="narrow" startarrowlength="short" endarrowwidth="narrow" endarrowlength="short"/>
                    </v:line>
                    <v:line id="Line 99" o:spid="_x0000_s1329" style="position:absolute;visibility:visible;mso-wrap-style:square" from="2515,0" to="2515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" strokeweight="1.5pt">
                      <v:stroke startarrowwidth="narrow" startarrowlength="short" endarrowwidth="narrow" endarrowlength="short"/>
                    </v:line>
                    <v:line id="Line 100" o:spid="_x0000_s1330" style="position:absolute;visibility:visible;mso-wrap-style:square" from="14412,0" to="14412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line id="Line 101" o:spid="_x0000_s1331" style="position:absolute;flip:x;visibility:visible;mso-wrap-style:square" from="19783,0" to="19783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" strokeweight="1.5pt">
                      <v:stroke startarrowwidth="narrow" startarrowlength="short" endarrowwidth="narrow" endarrowlength="short"/>
                    </v:line>
                    <v:line id="Line 103" o:spid="_x0000_s1332" style="position:absolute;visibility:visible;mso-wrap-style:square" from="0,1801" to="23400,1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04" o:spid="_x0000_s1333" style="position:absolute;visibility:visible;mso-wrap-style:square" from="0,5404" to="23400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" strokeweight="1.5pt">
                      <v:stroke startarrowwidth="narrow" startarrowlength="short" endarrowwidth="narrow" endarrowlength="short"/>
                    </v:line>
                    <v:line id="Line 105" o:spid="_x0000_s1334" style="position:absolute;visibility:visible;mso-wrap-style:square" from="0,9008" to="23400,9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">
                      <v:stroke startarrowwidth="narrow" startarrowlength="short" endarrowwidth="narrow" endarrowlength="short"/>
                    </v:line>
                    <v:line id="Line 107" o:spid="_x0000_s1335" style="position:absolute;visibility:visible;mso-wrap-style:square" from="0,7206" to="23400,7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">
                      <v:stroke startarrowwidth="narrow" startarrowlength="short" endarrowwidth="narrow" endarrowlength="short"/>
                    </v:line>
                    <v:line id="Line 108" o:spid="_x0000_s1336" style="position:absolute;visibility:visible;mso-wrap-style:square" from="0,10809" to="23400,10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33" o:spid="_x0000_s1337" style="position:absolute;visibility:visible;mso-wrap-style:square" from="0,3603" to="23400,3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" strokeweight="1.5pt">
                      <v:stroke startarrowwidth="narrow" startarrowlength="short" endarrowwidth="narrow" endarrowlength="short"/>
                    </v:line>
                    <v:line id="Line 108" o:spid="_x0000_s1338" style="position:absolute;visibility:visible;mso-wrap-style:square" from="0,12611" to="23400,1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">
                      <v:stroke startarrowwidth="narrow" startarrowlength="short" endarrowwidth="narrow" endarrowlength="short"/>
                    </v:line>
                  </v:group>
                  <v:group id="Группа 189" o:spid="_x0000_s1339" style="position:absolute;left:169;top:67;width:66276;height:14256" coordsize="66276,1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<v:rect id="Rectangle 119" o:spid="_x0000_s1340" style="position:absolute;left:2512;top:3617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" filled="f" stroked="f">
                      <v:textbox inset="0,0,0,0">
                        <w:txbxContent>
                          <w:p w:rsidR="00DD2235" w:rsidRPr="00945CCC" w:rsidRDefault="00DD2235" w:rsidP="00B2745D">
                            <w:pPr>
                              <w:pStyle w:val="34f2"/>
                            </w:pPr>
                            <w:r w:rsidRPr="00945CCC">
                              <w:t>Лист</w:t>
                            </w:r>
                          </w:p>
                        </w:txbxContent>
                      </v:textbox>
                    </v:rect>
                    <v:rect id="Rectangle 114" o:spid="_x0000_s1341" style="position:absolute;left:200;top:10801;width:540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" filled="f" stroked="f">
                      <v:textbox inset="0,0,0,0">
                        <w:txbxContent>
                          <w:p w:rsidR="00DD2235" w:rsidRDefault="00DD2235" w:rsidP="00B2745D">
                            <w:pPr>
                              <w:pStyle w:val="34f2"/>
                            </w:pPr>
                            <w:r>
                              <w:t>Н. контр.</w:t>
                            </w:r>
                          </w:p>
                        </w:txbxContent>
                      </v:textbox>
                    </v:rect>
                    <v:rect id="Rectangle 115" o:spid="_x0000_s1342" style="position:absolute;top:3567;width:235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" filled="f" stroked="f">
                      <v:textbox inset="0,0,0,0">
                        <w:txbxContent>
                          <w:p w:rsidR="00DD2235" w:rsidRDefault="00DD2235" w:rsidP="00B2745D">
                            <w:pPr>
                              <w:pStyle w:val="34f2"/>
                            </w:pPr>
                            <w:r w:rsidRPr="00736406">
                              <w:t>Изм</w:t>
                            </w:r>
                            <w:r w:rsidRPr="000411E6">
                              <w:t>.</w:t>
                            </w:r>
                          </w:p>
                        </w:txbxContent>
                      </v:textbox>
                    </v:rect>
                    <v:rect id="Rectangle 120" o:spid="_x0000_s1343" style="position:absolute;left:6330;top:3567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" filled="f" stroked="f">
                      <v:textbox inset="0,0,0,0">
                        <w:txbxContent>
                          <w:p w:rsidR="00DD2235" w:rsidRPr="005E4A3B" w:rsidRDefault="00DD2235" w:rsidP="00B2745D">
                            <w:pPr>
                              <w:pStyle w:val="34f2"/>
                            </w:pPr>
                            <w:r w:rsidRPr="005E4A3B">
                              <w:t>№ докум.</w:t>
                            </w:r>
                          </w:p>
                        </w:txbxContent>
                      </v:textbox>
                    </v:rect>
                    <v:rect id="Rectangle 121" o:spid="_x0000_s1344" style="position:absolute;left:19795;top:3567;width:323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" filled="f" stroked="f">
                      <v:textbox inset="0,0,0,0">
                        <w:txbxContent>
                          <w:p w:rsidR="00DD2235" w:rsidRPr="000411E6" w:rsidRDefault="00DD2235" w:rsidP="00B2745D">
                            <w:pPr>
                              <w:pStyle w:val="34f2"/>
                            </w:pPr>
                            <w:r w:rsidRPr="000411E6">
                              <w:t>Дата</w:t>
                            </w:r>
                          </w:p>
                        </w:txbxContent>
                      </v:textbox>
                    </v:rect>
                    <v:shape id="Text Box 131" o:spid="_x0000_s1345" type="#_x0000_t202" style="position:absolute;left:200;top:5426;width:540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" filled="f" stroked="f">
                      <v:textbox inset="0,0,0,0">
                        <w:txbxContent>
                          <w:p w:rsidR="00DD2235" w:rsidRDefault="00DD2235" w:rsidP="00B2745D">
                            <w:pPr>
                              <w:pStyle w:val="34f2"/>
                            </w:pPr>
                            <w:proofErr w:type="spellStart"/>
                            <w:r>
                              <w:t>Разраб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</v:shape>
                    <v:shape id="Text Box 132" o:spid="_x0000_s1346" type="#_x0000_t202" style="position:absolute;left:200;top:7234;width:540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" filled="f" stroked="f">
                      <v:textbox inset="0,0,0,0">
                        <w:txbxContent>
                          <w:p w:rsidR="00DD2235" w:rsidRDefault="00DD2235" w:rsidP="00B2745D">
                            <w:pPr>
                              <w:pStyle w:val="34f2"/>
                            </w:pPr>
                            <w:r>
                              <w:t>Пров.</w:t>
                            </w:r>
                          </w:p>
                        </w:txbxContent>
                      </v:textbox>
                    </v:shape>
                    <v:rect id="Rectangle 143" o:spid="_x0000_s1347" style="position:absolute;left:14620;top:3567;width:46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" filled="f" stroked="f">
                      <v:textbox inset="0,0,0,0">
                        <w:txbxContent>
                          <w:p w:rsidR="00DD2235" w:rsidRPr="005E4A3B" w:rsidRDefault="00DD2235" w:rsidP="00B2745D">
                            <w:pPr>
                              <w:pStyle w:val="34f2"/>
                            </w:pPr>
                            <w:r w:rsidRPr="005E4A3B">
                              <w:t>Подп.</w:t>
                            </w:r>
                          </w:p>
                        </w:txbxContent>
                      </v:textbox>
                    </v:rect>
                    <v:shape id="Text Box 132" o:spid="_x0000_s1348" type="#_x0000_t202" style="position:absolute;left:200;top:8993;width:540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" filled="f" stroked="f">
                      <v:textbox inset="0,0,0,0">
                        <w:txbxContent>
                          <w:p w:rsidR="00DD2235" w:rsidRPr="00931BFC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shape>
                    <v:shape id="Text Box 132" o:spid="_x0000_s1349" type="#_x0000_t202" style="position:absolute;left:200;top:12610;width:540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" filled="f" stroked="f">
                      <v:textbox inset="0,0,0,0">
                        <w:txbxContent>
                          <w:p w:rsidR="00DD2235" w:rsidRPr="00A32665" w:rsidRDefault="00DD2235" w:rsidP="00B2745D">
                            <w:pPr>
                              <w:pStyle w:val="34f2"/>
                            </w:pPr>
                            <w:r>
                              <w:t>Утв.</w:t>
                            </w:r>
                          </w:p>
                        </w:txbxContent>
                      </v:textbox>
                    </v:shape>
                    <v:rect id="Rectangle 120" o:spid="_x0000_s1350" style="position:absolute;left:6330;top:5426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" filled="f" stroked="f">
                      <v:textbox inset="0,0,0,0">
                        <w:txbxContent>
                          <w:p w:rsidR="00DD2235" w:rsidRPr="005E4A3B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351" style="position:absolute;left:6330;top:7234;width:755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" filled="f" stroked="f">
                      <v:textbox inset="0,0,0,0">
                        <w:txbxContent>
                          <w:p w:rsidR="00DD2235" w:rsidRPr="005E4A3B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352" style="position:absolute;left:6330;top:8993;width:755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" filled="f" stroked="f">
                      <v:textbox inset="0,0,0,0">
                        <w:txbxContent>
                          <w:p w:rsidR="00DD2235" w:rsidRPr="005E4A3B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353" style="position:absolute;left:6330;top:10801;width:755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" filled="f" stroked="f">
                      <v:textbox inset="0,0,0,0">
                        <w:txbxContent>
                          <w:p w:rsidR="00DD2235" w:rsidRPr="005E4A3B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354" style="position:absolute;left:6330;top:12610;width:755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" filled="f" stroked="f">
                      <v:textbox inset="0,0,0,0">
                        <w:txbxContent>
                          <w:p w:rsidR="00DD2235" w:rsidRPr="005E4A3B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355" style="position:absolute;left:19795;top:5426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" filled="f" stroked="f">
                      <v:textbox inset="0,0,0,0">
                        <w:txbxContent>
                          <w:p w:rsidR="00DD2235" w:rsidRPr="000411E6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356" style="position:absolute;left:19795;top:7234;width:323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" filled="f" stroked="f">
                      <v:textbox inset="0,0,0,0">
                        <w:txbxContent>
                          <w:p w:rsidR="00DD2235" w:rsidRPr="000411E6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357" style="position:absolute;left:19795;top:8993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" filled="f" stroked="f">
                      <v:textbox inset="0,0,0,0">
                        <w:txbxContent>
                          <w:p w:rsidR="00DD2235" w:rsidRPr="000411E6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358" style="position:absolute;left:19795;top:10801;width:323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" filled="f" stroked="f">
                      <v:textbox inset="0,0,0,0">
                        <w:txbxContent>
                          <w:p w:rsidR="00DD2235" w:rsidRPr="000411E6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359" style="position:absolute;left:19795;top:12610;width:323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" filled="f" stroked="f">
                      <v:textbox inset="0,0,0,0">
                        <w:txbxContent>
                          <w:p w:rsidR="00DD2235" w:rsidRPr="000411E6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96" o:spid="_x0000_s1360" style="position:absolute;left:49186;top:9646;width:16560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" filled="f" stroked="f">
                      <v:textbox inset="1pt,.4mm,1pt,1pt">
                        <w:txbxContent>
                          <w:p w:rsidR="00DD2235" w:rsidRPr="0079077B" w:rsidRDefault="00DD2235" w:rsidP="00B2745D">
                            <w:pPr>
                              <w:pStyle w:val="34f0"/>
                            </w:pPr>
                            <w:fldSimple w:instr=" DOCPROPERTY  Company  \* MERGEFORMAT ">
                              <w:r>
                                <w:t>Название организации</w:t>
                              </w:r>
                            </w:fldSimple>
                          </w:p>
                        </w:txbxContent>
                      </v:textbox>
                    </v:rect>
                    <v:rect id="Rectangle 122" o:spid="_x0000_s1361" style="position:absolute;left:48583;top:5426;width:50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" filled="f" stroked="f">
                      <v:textbox inset="1pt,.4mm,1pt,1pt">
                        <w:txbxContent>
                          <w:p w:rsidR="00DD2235" w:rsidRPr="00A32665" w:rsidRDefault="00DD2235" w:rsidP="00B2745D">
                            <w:pPr>
                              <w:pStyle w:val="34f2"/>
                              <w:rPr>
                                <w:lang w:val="ru-RU"/>
                              </w:rPr>
                            </w:pPr>
                            <w:r w:rsidRPr="005E4A3B">
                              <w:t>Лит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23" o:spid="_x0000_s1362" style="position:absolute;left:54009;top:5426;width:50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" filled="f" stroked="f">
                      <v:textbox inset="1pt,.4mm,1pt,1pt">
                        <w:txbxContent>
                          <w:p w:rsidR="00DD2235" w:rsidRPr="00CB1016" w:rsidRDefault="00DD2235" w:rsidP="00B2745D">
                            <w:pPr>
                              <w:pStyle w:val="34f2"/>
                            </w:pPr>
                            <w:r w:rsidRPr="00CB1016">
                              <w:t>Лист</w:t>
                            </w:r>
                          </w:p>
                        </w:txbxContent>
                      </v:textbox>
                    </v:rect>
                    <v:rect id="Rectangle 124" o:spid="_x0000_s1363" style="position:absolute;left:59436;top:5426;width:68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" filled="f" stroked="f">
                      <v:textbox inset="1pt,.4mm,1pt,1pt">
                        <w:txbxContent>
                          <w:p w:rsidR="00DD2235" w:rsidRPr="00CB1016" w:rsidRDefault="00DD2235" w:rsidP="00B2745D">
                            <w:pPr>
                              <w:pStyle w:val="34f2"/>
                            </w:pPr>
                            <w:r w:rsidRPr="00CB1016">
                              <w:t>Листов</w:t>
                            </w:r>
                          </w:p>
                        </w:txbxContent>
                      </v:textbox>
                    </v:rect>
                    <v:rect id="Rectangle 125" o:spid="_x0000_s1364" style="position:absolute;left:59436;top:7234;width:684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" filled="f" stroked="f">
                      <v:textbox inset="1pt,.4mm,1pt,1pt">
                        <w:txbxContent>
                          <w:p w:rsidR="00DD2235" w:rsidRPr="005374BE" w:rsidRDefault="00DD2235" w:rsidP="00B2745D">
                            <w:pPr>
                              <w:pStyle w:val="34f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F85499">
                              <w:instrText xml:space="preserve"> =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F85499"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>NUMPAGES</w:instrText>
                            </w:r>
                            <w:r w:rsidRPr="00F85499">
                              <w:instrText xml:space="preserve">   \* </w:instrText>
                            </w:r>
                            <w:r>
                              <w:rPr>
                                <w:lang w:val="en-US"/>
                              </w:rPr>
                              <w:instrText>MERGEFORMAT</w:instrText>
                            </w:r>
                            <w:r w:rsidRPr="00F85499"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Pr="00AC65F0">
                              <w:rPr>
                                <w:noProof/>
                              </w:rPr>
                              <w:instrText>1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26" o:spid="_x0000_s1365" style="position:absolute;left:54009;top:7234;width:504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" filled="f" stroked="f">
                      <v:textbox inset="1pt,.4mm,1pt,1pt">
                        <w:txbxContent>
                          <w:p w:rsidR="00DD2235" w:rsidRPr="005374BE" w:rsidRDefault="00DD2235" w:rsidP="00B2745D">
                            <w:pPr>
                              <w:pStyle w:val="34f0"/>
                            </w:pP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27" o:spid="_x0000_s1366" style="position:absolute;left:48583;top:7234;width:5040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" filled="f" stroked="f">
                      <v:textbox inset="1pt,.4mm,1pt,1pt">
                        <w:txbxContent>
                          <w:p w:rsidR="00DD2235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8" o:spid="_x0000_s1367" style="position:absolute;left:26829;top:1356;width:360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" filled="f" stroked="f">
                      <v:textbox inset="1pt,.4mm,1pt,1pt">
                        <w:txbxContent>
                          <w:p w:rsidR="00DD2235" w:rsidRDefault="00DD2235" w:rsidP="00B2745D">
                            <w:pPr>
                              <w:pStyle w:val="34f0"/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 </w:instrText>
                            </w:r>
                            <w:r w:rsidRPr="00BF1A6F">
                              <w:instrText>обозначение</w:instrText>
                            </w:r>
                            <w:r>
                              <w:instrText xml:space="preserve">_документа  \* MERGEFORMAT </w:instrText>
                            </w:r>
                            <w:r>
                              <w:fldChar w:fldCharType="separate"/>
                            </w:r>
                            <w:r>
                              <w:t>A.B.XXX.П1.XX.X-X.М</w: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29" o:spid="_x0000_s1368" style="position:absolute;left:25020;top:6129;width:21600;height:7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" filled="f" stroked="f">
                      <v:textbox inset="1pt,.4mm,1pt,1pt">
                        <w:txbxContent>
                          <w:p w:rsidR="00DD2235" w:rsidRDefault="00DD2235" w:rsidP="00B2745D">
                            <w:pPr>
                              <w:pStyle w:val="34f0"/>
                            </w:pPr>
                            <w:fldSimple w:instr=" DOCPROPERTY  полное_название_системы  \* MERGEFORMAT ">
                              <w:r>
                                <w:t>Полное название системы</w:t>
                              </w:r>
                            </w:fldSimple>
                            <w:r>
                              <w:t>.</w:t>
                            </w:r>
                          </w:p>
                          <w:p w:rsidR="00DD2235" w:rsidRPr="007D1085" w:rsidRDefault="00DD2235" w:rsidP="00B2745D">
                            <w:pPr>
                              <w:pStyle w:val="34f0"/>
                              <w:rPr>
                                <w:rStyle w:val="34fc"/>
                              </w:rPr>
                            </w:pPr>
                            <w:r w:rsidRPr="007D1085">
                              <w:rPr>
                                <w:rStyle w:val="34fc"/>
                              </w:rPr>
                              <w:fldChar w:fldCharType="begin"/>
                            </w:r>
                            <w:r w:rsidRPr="007D1085">
                              <w:rPr>
                                <w:rStyle w:val="34fc"/>
                              </w:rPr>
                              <w:instrText xml:space="preserve"> DOCPROPERTY  Title  \* MERGEFORMAT </w:instrText>
                            </w:r>
                            <w:r w:rsidRPr="007D1085">
                              <w:rPr>
                                <w:rStyle w:val="34fc"/>
                              </w:rPr>
                              <w:fldChar w:fldCharType="separate"/>
                            </w:r>
                            <w:r>
                              <w:rPr>
                                <w:rStyle w:val="34fc"/>
                              </w:rPr>
                              <w:t>Пояснительная записка</w:t>
                            </w:r>
                            <w:r w:rsidRPr="007D1085">
                              <w:rPr>
                                <w:rStyle w:val="34fc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15" o:spid="_x0000_s1369" style="position:absolute;width:21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" filled="f" stroked="f">
                      <v:textbox inset="0,0,0,0">
                        <w:txbxContent>
                          <w:p w:rsidR="00DD2235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15" o:spid="_x0000_s1370" style="position:absolute;top:1758;width:217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" filled="f" stroked="f">
                      <v:textbox inset="0,0,0,0">
                        <w:txbxContent>
                          <w:p w:rsidR="00DD2235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19" o:spid="_x0000_s1371" style="position:absolute;left:2512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" filled="f" stroked="f">
                      <v:textbox inset="0,0,0,0">
                        <w:txbxContent>
                          <w:p w:rsidR="00DD2235" w:rsidRPr="00945CCC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19" o:spid="_x0000_s1372" style="position:absolute;left:2512;top:1758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" filled="f" stroked="f">
                      <v:textbox inset="0,0,0,0">
                        <w:txbxContent>
                          <w:p w:rsidR="00DD2235" w:rsidRPr="00945CCC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373" style="position:absolute;left:6330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" filled="f" stroked="f">
                      <v:textbox inset="0,0,0,0">
                        <w:txbxContent>
                          <w:p w:rsidR="00DD2235" w:rsidRPr="005E4A3B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0" o:spid="_x0000_s1374" style="position:absolute;left:6330;top:1758;width:756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" filled="f" stroked="f">
                      <v:textbox inset="0,0,0,0">
                        <w:txbxContent>
                          <w:p w:rsidR="00DD2235" w:rsidRPr="005E4A3B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375" style="position:absolute;left:19795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" filled="f" stroked="f">
                      <v:textbox inset="0,0,0,0">
                        <w:txbxContent>
                          <w:p w:rsidR="00DD2235" w:rsidRPr="000411E6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  <v:rect id="Rectangle 121" o:spid="_x0000_s1376" style="position:absolute;left:19795;top:1758;width:32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" filled="f" stroked="f">
                      <v:textbox inset="0,0,0,0">
                        <w:txbxContent>
                          <w:p w:rsidR="00DD2235" w:rsidRPr="000411E6" w:rsidRDefault="00DD2235" w:rsidP="00B2745D">
                            <w:pPr>
                              <w:pStyle w:val="34f0"/>
                            </w:pPr>
                          </w:p>
                        </w:txbxContent>
                      </v:textbox>
                    </v:rect>
                  </v:group>
                </v:group>
              </v:group>
              <v:group id="Группа 547" o:spid="_x0000_s1377" style="position:absolute;left:33832;top:103327;width:32400;height:1656" coordorigin="-2163" coordsize="32407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<v:rect id="Rectangle 122" o:spid="_x0000_s1378" style="position:absolute;left:-2163;width:12966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" filled="f" stroked="f">
                  <v:textbox inset="1pt,.4mm,1pt,1pt">
                    <w:txbxContent>
                      <w:p w:rsidR="00DD2235" w:rsidRPr="006C5C53" w:rsidRDefault="00DD2235" w:rsidP="00501E06">
                        <w:pPr>
                          <w:pStyle w:val="34f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Копировал</w:t>
                        </w:r>
                      </w:p>
                    </w:txbxContent>
                  </v:textbox>
                </v:rect>
                <v:rect id="Rectangle 122" o:spid="_x0000_s1379" style="position:absolute;left:21603;width:864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" filled="f" stroked="f">
                  <v:textbox inset="1pt,.4mm,1pt,1pt">
                    <w:txbxContent>
                      <w:p w:rsidR="00DD2235" w:rsidRPr="006C5C53" w:rsidRDefault="00DD2235" w:rsidP="00501E06">
                        <w:pPr>
                          <w:pStyle w:val="34f2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Формат А4</w:t>
                        </w:r>
                      </w:p>
                    </w:txbxContent>
                  </v:textbox>
                </v:rect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C80"/>
    <w:multiLevelType w:val="multilevel"/>
    <w:tmpl w:val="E498257C"/>
    <w:lvl w:ilvl="0">
      <w:start w:val="1"/>
      <w:numFmt w:val="russianLower"/>
      <w:pStyle w:val="341"/>
      <w:lvlText w:val="%1)"/>
      <w:lvlJc w:val="left"/>
      <w:pPr>
        <w:tabs>
          <w:tab w:val="num" w:pos="1191"/>
        </w:tabs>
        <w:ind w:left="1191" w:hanging="471"/>
      </w:pPr>
      <w:rPr>
        <w:rFonts w:hint="default"/>
        <w:b w:val="0"/>
        <w:i w:val="0"/>
      </w:rPr>
    </w:lvl>
    <w:lvl w:ilvl="1">
      <w:start w:val="1"/>
      <w:numFmt w:val="decimal"/>
      <w:pStyle w:val="342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pStyle w:val="343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DE7286"/>
    <w:multiLevelType w:val="hybridMultilevel"/>
    <w:tmpl w:val="1B329DFA"/>
    <w:lvl w:ilvl="0" w:tplc="D7F4429E">
      <w:start w:val="1"/>
      <w:numFmt w:val="russianLower"/>
      <w:pStyle w:val="3430"/>
      <w:lvlText w:val="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77E7B"/>
    <w:multiLevelType w:val="hybridMultilevel"/>
    <w:tmpl w:val="1DCC64EC"/>
    <w:lvl w:ilvl="0" w:tplc="1B588328">
      <w:start w:val="1"/>
      <w:numFmt w:val="bullet"/>
      <w:pStyle w:val="3410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5079F"/>
    <w:multiLevelType w:val="hybridMultilevel"/>
    <w:tmpl w:val="2CFC0C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2B03A4"/>
    <w:multiLevelType w:val="hybridMultilevel"/>
    <w:tmpl w:val="290C1200"/>
    <w:lvl w:ilvl="0" w:tplc="E5CA26E2">
      <w:start w:val="1"/>
      <w:numFmt w:val="decimal"/>
      <w:pStyle w:val="34"/>
      <w:lvlText w:val="%1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78098F"/>
    <w:multiLevelType w:val="multilevel"/>
    <w:tmpl w:val="7F9ABDA0"/>
    <w:lvl w:ilvl="0">
      <w:start w:val="1"/>
      <w:numFmt w:val="decimal"/>
      <w:pStyle w:val="340"/>
      <w:lvlText w:val="%1)"/>
      <w:lvlJc w:val="left"/>
      <w:pPr>
        <w:tabs>
          <w:tab w:val="num" w:pos="1191"/>
        </w:tabs>
        <w:ind w:left="1191" w:hanging="471"/>
      </w:pPr>
      <w:rPr>
        <w:rFonts w:hint="default"/>
        <w:b w:val="0"/>
        <w:i w:val="0"/>
      </w:rPr>
    </w:lvl>
    <w:lvl w:ilvl="1">
      <w:start w:val="1"/>
      <w:numFmt w:val="russianLower"/>
      <w:pStyle w:val="344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5EC45B4"/>
    <w:multiLevelType w:val="multilevel"/>
    <w:tmpl w:val="AC723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27A68"/>
    <w:multiLevelType w:val="hybridMultilevel"/>
    <w:tmpl w:val="1F426F80"/>
    <w:lvl w:ilvl="0" w:tplc="EC5E60C4">
      <w:start w:val="1"/>
      <w:numFmt w:val="decimal"/>
      <w:pStyle w:val="345"/>
      <w:lvlText w:val="%1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0744F9"/>
    <w:multiLevelType w:val="hybridMultilevel"/>
    <w:tmpl w:val="DBBAF3DC"/>
    <w:lvl w:ilvl="0" w:tplc="F9BEAF42">
      <w:start w:val="1"/>
      <w:numFmt w:val="decimal"/>
      <w:pStyle w:val="346"/>
      <w:lvlText w:val="%1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A3305"/>
    <w:multiLevelType w:val="hybridMultilevel"/>
    <w:tmpl w:val="0C603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87A08"/>
    <w:multiLevelType w:val="hybridMultilevel"/>
    <w:tmpl w:val="BA9099C6"/>
    <w:lvl w:ilvl="0" w:tplc="57E42826">
      <w:start w:val="1"/>
      <w:numFmt w:val="bullet"/>
      <w:pStyle w:val="3420"/>
      <w:lvlText w:val="–"/>
      <w:lvlJc w:val="left"/>
      <w:pPr>
        <w:tabs>
          <w:tab w:val="num" w:pos="1077"/>
        </w:tabs>
        <w:ind w:left="1077" w:hanging="35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4162B"/>
    <w:multiLevelType w:val="multilevel"/>
    <w:tmpl w:val="2EBC3D62"/>
    <w:styleLink w:val="a"/>
    <w:lvl w:ilvl="0">
      <w:start w:val="1"/>
      <w:numFmt w:val="upperLetter"/>
      <w:lvlText w:val="Приложение %1."/>
      <w:lvlJc w:val="left"/>
      <w:pPr>
        <w:tabs>
          <w:tab w:val="num" w:pos="1004"/>
        </w:tabs>
        <w:ind w:left="0" w:firstLine="0"/>
      </w:pPr>
      <w:rPr>
        <w:rFonts w:ascii="Arial" w:hAnsi="Arial" w:hint="default"/>
        <w:sz w:val="36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2" w15:restartNumberingAfterBreak="0">
    <w:nsid w:val="41663985"/>
    <w:multiLevelType w:val="multilevel"/>
    <w:tmpl w:val="4260C428"/>
    <w:lvl w:ilvl="0">
      <w:start w:val="1"/>
      <w:numFmt w:val="russianUpper"/>
      <w:pStyle w:val="3411"/>
      <w:lvlText w:val="Приложение %1"/>
      <w:lvlJc w:val="left"/>
      <w:pPr>
        <w:tabs>
          <w:tab w:val="num" w:pos="1004"/>
        </w:tabs>
        <w:ind w:left="0" w:firstLine="0"/>
      </w:pPr>
      <w:rPr>
        <w:rFonts w:ascii="Arial" w:hAnsi="Arial" w:hint="default"/>
        <w:sz w:val="36"/>
      </w:rPr>
    </w:lvl>
    <w:lvl w:ilvl="1">
      <w:start w:val="1"/>
      <w:numFmt w:val="decimal"/>
      <w:pStyle w:val="3421"/>
      <w:lvlText w:val="%1.%2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431"/>
      <w:lvlText w:val="%1.%2.%3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3440"/>
      <w:lvlText w:val="%1.%2.%3.%4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3450"/>
      <w:lvlText w:val="%1.%2.%3.%4.%5"/>
      <w:lvlJc w:val="left"/>
      <w:pPr>
        <w:tabs>
          <w:tab w:val="num" w:pos="1985"/>
        </w:tabs>
        <w:ind w:left="720" w:firstLine="0"/>
      </w:pPr>
      <w:rPr>
        <w:rFonts w:ascii="Arial" w:hAnsi="Arial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3" w15:restartNumberingAfterBreak="0">
    <w:nsid w:val="4A892361"/>
    <w:multiLevelType w:val="multilevel"/>
    <w:tmpl w:val="1138DC4C"/>
    <w:styleLink w:val="347"/>
    <w:lvl w:ilvl="0">
      <w:start w:val="1"/>
      <w:numFmt w:val="russianLower"/>
      <w:lvlText w:val="%1)"/>
      <w:lvlJc w:val="left"/>
      <w:pPr>
        <w:tabs>
          <w:tab w:val="num" w:pos="1191"/>
        </w:tabs>
        <w:ind w:left="1191" w:hanging="471"/>
      </w:pPr>
      <w:rPr>
        <w:rFonts w:hint="default"/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A327791"/>
    <w:multiLevelType w:val="hybridMultilevel"/>
    <w:tmpl w:val="2C1ED76C"/>
    <w:lvl w:ilvl="0" w:tplc="DFDA2C2E">
      <w:start w:val="1"/>
      <w:numFmt w:val="decimal"/>
      <w:pStyle w:val="3422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13C4F"/>
    <w:multiLevelType w:val="hybridMultilevel"/>
    <w:tmpl w:val="21E6B60E"/>
    <w:lvl w:ilvl="0" w:tplc="8DF20E4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2419D"/>
    <w:multiLevelType w:val="hybridMultilevel"/>
    <w:tmpl w:val="ED325C28"/>
    <w:lvl w:ilvl="0" w:tplc="8DF20E48">
      <w:numFmt w:val="bullet"/>
      <w:lvlText w:val="-"/>
      <w:lvlJc w:val="left"/>
      <w:pPr>
        <w:ind w:left="1440" w:hanging="360"/>
      </w:pPr>
      <w:rPr>
        <w:rFonts w:ascii="Arial Narrow" w:eastAsia="Times New Roman" w:hAnsi="Arial Narro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EC2B42"/>
    <w:multiLevelType w:val="hybridMultilevel"/>
    <w:tmpl w:val="7D300104"/>
    <w:lvl w:ilvl="0" w:tplc="643A9FA0">
      <w:start w:val="1"/>
      <w:numFmt w:val="decimal"/>
      <w:pStyle w:val="348"/>
      <w:lvlText w:val="[%1]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99B3442"/>
    <w:multiLevelType w:val="multilevel"/>
    <w:tmpl w:val="5F5EEC40"/>
    <w:lvl w:ilvl="0">
      <w:start w:val="1"/>
      <w:numFmt w:val="bullet"/>
      <w:pStyle w:val="3412"/>
      <w:lvlText w:val="–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</w:rPr>
    </w:lvl>
    <w:lvl w:ilvl="1">
      <w:start w:val="1"/>
      <w:numFmt w:val="bullet"/>
      <w:pStyle w:val="3423"/>
      <w:lvlText w:val="–"/>
      <w:lvlJc w:val="left"/>
      <w:pPr>
        <w:tabs>
          <w:tab w:val="num" w:pos="1888"/>
        </w:tabs>
        <w:ind w:left="1888" w:hanging="47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3432"/>
      <w:lvlText w:val="–"/>
      <w:lvlJc w:val="left"/>
      <w:pPr>
        <w:tabs>
          <w:tab w:val="num" w:pos="2586"/>
        </w:tabs>
        <w:ind w:left="2586" w:hanging="471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2675BA"/>
    <w:multiLevelType w:val="multilevel"/>
    <w:tmpl w:val="4A6C9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611C05"/>
    <w:multiLevelType w:val="multilevel"/>
    <w:tmpl w:val="4FF24D5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21" w15:restartNumberingAfterBreak="0">
    <w:nsid w:val="73012FC2"/>
    <w:multiLevelType w:val="multilevel"/>
    <w:tmpl w:val="AAD406E4"/>
    <w:lvl w:ilvl="0">
      <w:start w:val="1"/>
      <w:numFmt w:val="decimal"/>
      <w:pStyle w:val="1"/>
      <w:lvlText w:val="%1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1889"/>
        </w:tabs>
        <w:ind w:left="1135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644"/>
        </w:tabs>
        <w:ind w:left="72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041"/>
        </w:tabs>
        <w:ind w:left="720" w:firstLine="0"/>
      </w:pPr>
      <w:rPr>
        <w:rFonts w:ascii="Arial" w:hAnsi="Arial" w:hint="default"/>
        <w:b w:val="0"/>
        <w:i/>
        <w:sz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268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576115D"/>
    <w:multiLevelType w:val="hybridMultilevel"/>
    <w:tmpl w:val="A0F45C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4A0272"/>
    <w:multiLevelType w:val="hybridMultilevel"/>
    <w:tmpl w:val="8840956E"/>
    <w:lvl w:ilvl="0" w:tplc="6C9E770E">
      <w:start w:val="1"/>
      <w:numFmt w:val="bullet"/>
      <w:pStyle w:val="349"/>
      <w:lvlText w:val=""/>
      <w:lvlJc w:val="left"/>
      <w:pPr>
        <w:tabs>
          <w:tab w:val="num" w:pos="1191"/>
        </w:tabs>
        <w:ind w:left="1191" w:hanging="471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C32042"/>
    <w:multiLevelType w:val="hybridMultilevel"/>
    <w:tmpl w:val="2628150C"/>
    <w:lvl w:ilvl="0" w:tplc="0180C7BC">
      <w:start w:val="1"/>
      <w:numFmt w:val="decimal"/>
      <w:pStyle w:val="3413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14"/>
  </w:num>
  <w:num w:numId="4">
    <w:abstractNumId w:val="1"/>
  </w:num>
  <w:num w:numId="5">
    <w:abstractNumId w:val="8"/>
  </w:num>
  <w:num w:numId="6">
    <w:abstractNumId w:val="4"/>
  </w:num>
  <w:num w:numId="7">
    <w:abstractNumId w:val="12"/>
  </w:num>
  <w:num w:numId="8">
    <w:abstractNumId w:val="11"/>
  </w:num>
  <w:num w:numId="9">
    <w:abstractNumId w:val="7"/>
  </w:num>
  <w:num w:numId="10">
    <w:abstractNumId w:val="23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3"/>
  </w:num>
  <w:num w:numId="13">
    <w:abstractNumId w:val="0"/>
  </w:num>
  <w:num w:numId="14">
    <w:abstractNumId w:val="18"/>
    <w:lvlOverride w:ilvl="0">
      <w:startOverride w:val="1"/>
    </w:lvlOverride>
  </w:num>
  <w:num w:numId="15">
    <w:abstractNumId w:val="5"/>
  </w:num>
  <w:num w:numId="16">
    <w:abstractNumId w:val="24"/>
  </w:num>
  <w:num w:numId="17">
    <w:abstractNumId w:val="10"/>
    <w:lvlOverride w:ilvl="0">
      <w:startOverride w:val="1"/>
    </w:lvlOverride>
  </w:num>
  <w:num w:numId="18">
    <w:abstractNumId w:val="20"/>
  </w:num>
  <w:num w:numId="19">
    <w:abstractNumId w:val="19"/>
  </w:num>
  <w:num w:numId="20">
    <w:abstractNumId w:val="6"/>
  </w:num>
  <w:num w:numId="21">
    <w:abstractNumId w:val="9"/>
  </w:num>
  <w:num w:numId="22">
    <w:abstractNumId w:val="15"/>
  </w:num>
  <w:num w:numId="23">
    <w:abstractNumId w:val="22"/>
  </w:num>
  <w:num w:numId="24">
    <w:abstractNumId w:val="2"/>
  </w:num>
  <w:num w:numId="25">
    <w:abstractNumId w:val="3"/>
  </w:num>
  <w:num w:numId="26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activeWritingStyle w:appName="MSWord" w:lang="ru-RU" w:vendorID="1" w:dllVersion="512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B5"/>
    <w:rsid w:val="000015AE"/>
    <w:rsid w:val="00002A63"/>
    <w:rsid w:val="000049BD"/>
    <w:rsid w:val="00005458"/>
    <w:rsid w:val="000054AA"/>
    <w:rsid w:val="00006327"/>
    <w:rsid w:val="0001094F"/>
    <w:rsid w:val="00011565"/>
    <w:rsid w:val="00011A36"/>
    <w:rsid w:val="000120C8"/>
    <w:rsid w:val="0001239C"/>
    <w:rsid w:val="00013460"/>
    <w:rsid w:val="000153BB"/>
    <w:rsid w:val="0001774A"/>
    <w:rsid w:val="00020EE5"/>
    <w:rsid w:val="00021FA2"/>
    <w:rsid w:val="000244EC"/>
    <w:rsid w:val="0002724A"/>
    <w:rsid w:val="000273CD"/>
    <w:rsid w:val="00027F35"/>
    <w:rsid w:val="000307C3"/>
    <w:rsid w:val="00030F40"/>
    <w:rsid w:val="00031841"/>
    <w:rsid w:val="00032A3D"/>
    <w:rsid w:val="000331E2"/>
    <w:rsid w:val="00034037"/>
    <w:rsid w:val="000348E0"/>
    <w:rsid w:val="00035903"/>
    <w:rsid w:val="000361C2"/>
    <w:rsid w:val="000376F6"/>
    <w:rsid w:val="00037995"/>
    <w:rsid w:val="0004091C"/>
    <w:rsid w:val="00040DB6"/>
    <w:rsid w:val="000425EA"/>
    <w:rsid w:val="000432A0"/>
    <w:rsid w:val="00044633"/>
    <w:rsid w:val="000460EE"/>
    <w:rsid w:val="00047CEA"/>
    <w:rsid w:val="00047E5B"/>
    <w:rsid w:val="000501A2"/>
    <w:rsid w:val="00050F69"/>
    <w:rsid w:val="00051B95"/>
    <w:rsid w:val="00051DAF"/>
    <w:rsid w:val="00052358"/>
    <w:rsid w:val="0005289F"/>
    <w:rsid w:val="00054E76"/>
    <w:rsid w:val="00055FCC"/>
    <w:rsid w:val="00057028"/>
    <w:rsid w:val="000575F9"/>
    <w:rsid w:val="00057E61"/>
    <w:rsid w:val="00061044"/>
    <w:rsid w:val="000611C2"/>
    <w:rsid w:val="00061C2D"/>
    <w:rsid w:val="000634B5"/>
    <w:rsid w:val="00063587"/>
    <w:rsid w:val="0006439F"/>
    <w:rsid w:val="00065073"/>
    <w:rsid w:val="000665FF"/>
    <w:rsid w:val="00067291"/>
    <w:rsid w:val="0007283C"/>
    <w:rsid w:val="00073100"/>
    <w:rsid w:val="00075C1C"/>
    <w:rsid w:val="00076391"/>
    <w:rsid w:val="000767D9"/>
    <w:rsid w:val="00076F9C"/>
    <w:rsid w:val="00080585"/>
    <w:rsid w:val="00081223"/>
    <w:rsid w:val="00081C81"/>
    <w:rsid w:val="0008302B"/>
    <w:rsid w:val="0008350E"/>
    <w:rsid w:val="00083974"/>
    <w:rsid w:val="00084314"/>
    <w:rsid w:val="000845DC"/>
    <w:rsid w:val="00086781"/>
    <w:rsid w:val="00086950"/>
    <w:rsid w:val="0008766B"/>
    <w:rsid w:val="000911A6"/>
    <w:rsid w:val="00091D6A"/>
    <w:rsid w:val="00091FE0"/>
    <w:rsid w:val="00092E72"/>
    <w:rsid w:val="00093EC1"/>
    <w:rsid w:val="000953BF"/>
    <w:rsid w:val="00095751"/>
    <w:rsid w:val="00095C76"/>
    <w:rsid w:val="00096FD6"/>
    <w:rsid w:val="00097B5B"/>
    <w:rsid w:val="000A234C"/>
    <w:rsid w:val="000A2C56"/>
    <w:rsid w:val="000A436C"/>
    <w:rsid w:val="000A51A4"/>
    <w:rsid w:val="000A681D"/>
    <w:rsid w:val="000A6AB3"/>
    <w:rsid w:val="000A78D1"/>
    <w:rsid w:val="000A7BD2"/>
    <w:rsid w:val="000B033F"/>
    <w:rsid w:val="000B0CE2"/>
    <w:rsid w:val="000B124E"/>
    <w:rsid w:val="000B2CF7"/>
    <w:rsid w:val="000B38C9"/>
    <w:rsid w:val="000B40E9"/>
    <w:rsid w:val="000B425F"/>
    <w:rsid w:val="000B4C77"/>
    <w:rsid w:val="000B53E3"/>
    <w:rsid w:val="000B59BB"/>
    <w:rsid w:val="000B5E17"/>
    <w:rsid w:val="000B737A"/>
    <w:rsid w:val="000C4610"/>
    <w:rsid w:val="000C6094"/>
    <w:rsid w:val="000C6268"/>
    <w:rsid w:val="000C6F52"/>
    <w:rsid w:val="000C7264"/>
    <w:rsid w:val="000D013F"/>
    <w:rsid w:val="000D170B"/>
    <w:rsid w:val="000D1F0F"/>
    <w:rsid w:val="000D293B"/>
    <w:rsid w:val="000D4199"/>
    <w:rsid w:val="000D4C77"/>
    <w:rsid w:val="000E164A"/>
    <w:rsid w:val="000E1994"/>
    <w:rsid w:val="000E1F0B"/>
    <w:rsid w:val="000E24C7"/>
    <w:rsid w:val="000E2971"/>
    <w:rsid w:val="000E3256"/>
    <w:rsid w:val="000E3B22"/>
    <w:rsid w:val="000E4C2B"/>
    <w:rsid w:val="000E5ECA"/>
    <w:rsid w:val="000E6976"/>
    <w:rsid w:val="000E7585"/>
    <w:rsid w:val="000F154D"/>
    <w:rsid w:val="000F3C15"/>
    <w:rsid w:val="000F6136"/>
    <w:rsid w:val="000F636F"/>
    <w:rsid w:val="001000C2"/>
    <w:rsid w:val="0010060A"/>
    <w:rsid w:val="0010129B"/>
    <w:rsid w:val="001013FD"/>
    <w:rsid w:val="001016E4"/>
    <w:rsid w:val="00102B0E"/>
    <w:rsid w:val="00103A7F"/>
    <w:rsid w:val="001053DA"/>
    <w:rsid w:val="00106A0D"/>
    <w:rsid w:val="001076CB"/>
    <w:rsid w:val="00111EE5"/>
    <w:rsid w:val="00112438"/>
    <w:rsid w:val="001146F6"/>
    <w:rsid w:val="001149C9"/>
    <w:rsid w:val="00115B8B"/>
    <w:rsid w:val="0011798F"/>
    <w:rsid w:val="00120549"/>
    <w:rsid w:val="001205BC"/>
    <w:rsid w:val="00120D35"/>
    <w:rsid w:val="00120F79"/>
    <w:rsid w:val="001230E9"/>
    <w:rsid w:val="00123EF2"/>
    <w:rsid w:val="0012402A"/>
    <w:rsid w:val="00124E9E"/>
    <w:rsid w:val="001252F6"/>
    <w:rsid w:val="0012586A"/>
    <w:rsid w:val="00126210"/>
    <w:rsid w:val="00130A7D"/>
    <w:rsid w:val="00130B1A"/>
    <w:rsid w:val="0013118C"/>
    <w:rsid w:val="001351B8"/>
    <w:rsid w:val="00135CB3"/>
    <w:rsid w:val="00136239"/>
    <w:rsid w:val="00136323"/>
    <w:rsid w:val="0014018E"/>
    <w:rsid w:val="00142D91"/>
    <w:rsid w:val="00143B4D"/>
    <w:rsid w:val="001478DB"/>
    <w:rsid w:val="00147B49"/>
    <w:rsid w:val="00152844"/>
    <w:rsid w:val="001530EB"/>
    <w:rsid w:val="001531EA"/>
    <w:rsid w:val="001549A0"/>
    <w:rsid w:val="00155154"/>
    <w:rsid w:val="001552D3"/>
    <w:rsid w:val="00155C2A"/>
    <w:rsid w:val="00156F45"/>
    <w:rsid w:val="001611C1"/>
    <w:rsid w:val="00162414"/>
    <w:rsid w:val="00162879"/>
    <w:rsid w:val="00163935"/>
    <w:rsid w:val="001641FF"/>
    <w:rsid w:val="0016505D"/>
    <w:rsid w:val="00165934"/>
    <w:rsid w:val="001701CA"/>
    <w:rsid w:val="0017199C"/>
    <w:rsid w:val="001732DB"/>
    <w:rsid w:val="00173333"/>
    <w:rsid w:val="0017335F"/>
    <w:rsid w:val="0017407B"/>
    <w:rsid w:val="0017488F"/>
    <w:rsid w:val="0017689A"/>
    <w:rsid w:val="00177176"/>
    <w:rsid w:val="00177243"/>
    <w:rsid w:val="00180DB6"/>
    <w:rsid w:val="00180DCA"/>
    <w:rsid w:val="00181131"/>
    <w:rsid w:val="001816A5"/>
    <w:rsid w:val="00182B4F"/>
    <w:rsid w:val="00184C6E"/>
    <w:rsid w:val="001866A2"/>
    <w:rsid w:val="00186CF1"/>
    <w:rsid w:val="00186D9F"/>
    <w:rsid w:val="00190488"/>
    <w:rsid w:val="001906D1"/>
    <w:rsid w:val="00190DC1"/>
    <w:rsid w:val="0019151D"/>
    <w:rsid w:val="00192C59"/>
    <w:rsid w:val="00192DBD"/>
    <w:rsid w:val="0019490B"/>
    <w:rsid w:val="00195A77"/>
    <w:rsid w:val="00196F17"/>
    <w:rsid w:val="00196FA3"/>
    <w:rsid w:val="00197564"/>
    <w:rsid w:val="00197783"/>
    <w:rsid w:val="00197F99"/>
    <w:rsid w:val="001A0063"/>
    <w:rsid w:val="001A07E9"/>
    <w:rsid w:val="001A0A6A"/>
    <w:rsid w:val="001A1924"/>
    <w:rsid w:val="001A22CD"/>
    <w:rsid w:val="001A2350"/>
    <w:rsid w:val="001A2794"/>
    <w:rsid w:val="001A291B"/>
    <w:rsid w:val="001A3594"/>
    <w:rsid w:val="001A3AA0"/>
    <w:rsid w:val="001A3B3F"/>
    <w:rsid w:val="001A60C4"/>
    <w:rsid w:val="001A7920"/>
    <w:rsid w:val="001B1371"/>
    <w:rsid w:val="001B1AFB"/>
    <w:rsid w:val="001B5C19"/>
    <w:rsid w:val="001B74D6"/>
    <w:rsid w:val="001C1558"/>
    <w:rsid w:val="001C18DF"/>
    <w:rsid w:val="001C2864"/>
    <w:rsid w:val="001C3705"/>
    <w:rsid w:val="001C47BA"/>
    <w:rsid w:val="001C5757"/>
    <w:rsid w:val="001C5861"/>
    <w:rsid w:val="001C71C5"/>
    <w:rsid w:val="001C7F0D"/>
    <w:rsid w:val="001D0422"/>
    <w:rsid w:val="001D06B8"/>
    <w:rsid w:val="001D08F8"/>
    <w:rsid w:val="001D09B4"/>
    <w:rsid w:val="001D1537"/>
    <w:rsid w:val="001D1851"/>
    <w:rsid w:val="001D271B"/>
    <w:rsid w:val="001D2ADD"/>
    <w:rsid w:val="001D2B2B"/>
    <w:rsid w:val="001D3611"/>
    <w:rsid w:val="001D3E16"/>
    <w:rsid w:val="001D448A"/>
    <w:rsid w:val="001D5B6A"/>
    <w:rsid w:val="001D7130"/>
    <w:rsid w:val="001D78CA"/>
    <w:rsid w:val="001D7F0C"/>
    <w:rsid w:val="001E12FC"/>
    <w:rsid w:val="001E29E1"/>
    <w:rsid w:val="001E378F"/>
    <w:rsid w:val="001E3A54"/>
    <w:rsid w:val="001E4042"/>
    <w:rsid w:val="001E4581"/>
    <w:rsid w:val="001E53C0"/>
    <w:rsid w:val="001E738F"/>
    <w:rsid w:val="001E742B"/>
    <w:rsid w:val="001F0C52"/>
    <w:rsid w:val="001F0D6F"/>
    <w:rsid w:val="001F132E"/>
    <w:rsid w:val="001F2429"/>
    <w:rsid w:val="001F2988"/>
    <w:rsid w:val="001F38DA"/>
    <w:rsid w:val="001F4A6A"/>
    <w:rsid w:val="001F4B38"/>
    <w:rsid w:val="001F57E1"/>
    <w:rsid w:val="001F676E"/>
    <w:rsid w:val="00200649"/>
    <w:rsid w:val="00201651"/>
    <w:rsid w:val="00201C46"/>
    <w:rsid w:val="0020202F"/>
    <w:rsid w:val="00203CC7"/>
    <w:rsid w:val="00204D0D"/>
    <w:rsid w:val="00205E67"/>
    <w:rsid w:val="00207008"/>
    <w:rsid w:val="002075A0"/>
    <w:rsid w:val="00210AF4"/>
    <w:rsid w:val="00210D89"/>
    <w:rsid w:val="0021189F"/>
    <w:rsid w:val="002138C8"/>
    <w:rsid w:val="00213CD6"/>
    <w:rsid w:val="00215ADC"/>
    <w:rsid w:val="00220381"/>
    <w:rsid w:val="0022057E"/>
    <w:rsid w:val="00221122"/>
    <w:rsid w:val="002224F5"/>
    <w:rsid w:val="002225C6"/>
    <w:rsid w:val="00225688"/>
    <w:rsid w:val="002266E7"/>
    <w:rsid w:val="00230333"/>
    <w:rsid w:val="00232ABC"/>
    <w:rsid w:val="00233D57"/>
    <w:rsid w:val="00236814"/>
    <w:rsid w:val="00237982"/>
    <w:rsid w:val="002408FE"/>
    <w:rsid w:val="00240E43"/>
    <w:rsid w:val="002418BE"/>
    <w:rsid w:val="00242490"/>
    <w:rsid w:val="00242DED"/>
    <w:rsid w:val="00244A20"/>
    <w:rsid w:val="002456CA"/>
    <w:rsid w:val="0024620D"/>
    <w:rsid w:val="0024630B"/>
    <w:rsid w:val="0024727D"/>
    <w:rsid w:val="00247F18"/>
    <w:rsid w:val="0025009F"/>
    <w:rsid w:val="00250700"/>
    <w:rsid w:val="00250B30"/>
    <w:rsid w:val="00250B59"/>
    <w:rsid w:val="00250F40"/>
    <w:rsid w:val="002512EE"/>
    <w:rsid w:val="002526E7"/>
    <w:rsid w:val="0025488E"/>
    <w:rsid w:val="002561B5"/>
    <w:rsid w:val="00256C3A"/>
    <w:rsid w:val="002572B4"/>
    <w:rsid w:val="0025736F"/>
    <w:rsid w:val="00263273"/>
    <w:rsid w:val="002635C8"/>
    <w:rsid w:val="00263746"/>
    <w:rsid w:val="00263E41"/>
    <w:rsid w:val="002649A1"/>
    <w:rsid w:val="002654DF"/>
    <w:rsid w:val="002679E0"/>
    <w:rsid w:val="00267BAE"/>
    <w:rsid w:val="0027032F"/>
    <w:rsid w:val="00271568"/>
    <w:rsid w:val="00272562"/>
    <w:rsid w:val="00275783"/>
    <w:rsid w:val="0027638B"/>
    <w:rsid w:val="0027648B"/>
    <w:rsid w:val="00276FF4"/>
    <w:rsid w:val="00277FDB"/>
    <w:rsid w:val="00280FCD"/>
    <w:rsid w:val="00282640"/>
    <w:rsid w:val="002827F7"/>
    <w:rsid w:val="00284630"/>
    <w:rsid w:val="00285A28"/>
    <w:rsid w:val="002860A0"/>
    <w:rsid w:val="00286141"/>
    <w:rsid w:val="0028633C"/>
    <w:rsid w:val="00286466"/>
    <w:rsid w:val="00287751"/>
    <w:rsid w:val="0029010B"/>
    <w:rsid w:val="0029011B"/>
    <w:rsid w:val="0029124A"/>
    <w:rsid w:val="00291261"/>
    <w:rsid w:val="0029133D"/>
    <w:rsid w:val="002918AB"/>
    <w:rsid w:val="002921DA"/>
    <w:rsid w:val="00293B1C"/>
    <w:rsid w:val="00294699"/>
    <w:rsid w:val="002957C7"/>
    <w:rsid w:val="0029641D"/>
    <w:rsid w:val="00296525"/>
    <w:rsid w:val="00296AA0"/>
    <w:rsid w:val="002973C6"/>
    <w:rsid w:val="00297B12"/>
    <w:rsid w:val="00297CA6"/>
    <w:rsid w:val="002A3CCB"/>
    <w:rsid w:val="002A5428"/>
    <w:rsid w:val="002A54DA"/>
    <w:rsid w:val="002A5E14"/>
    <w:rsid w:val="002A76D9"/>
    <w:rsid w:val="002B03CF"/>
    <w:rsid w:val="002B3A64"/>
    <w:rsid w:val="002B3E72"/>
    <w:rsid w:val="002B4251"/>
    <w:rsid w:val="002B54D3"/>
    <w:rsid w:val="002B584C"/>
    <w:rsid w:val="002C0B33"/>
    <w:rsid w:val="002C1636"/>
    <w:rsid w:val="002C35B5"/>
    <w:rsid w:val="002C370B"/>
    <w:rsid w:val="002C5584"/>
    <w:rsid w:val="002C5B48"/>
    <w:rsid w:val="002C5C6E"/>
    <w:rsid w:val="002C6CF5"/>
    <w:rsid w:val="002D02FB"/>
    <w:rsid w:val="002D0524"/>
    <w:rsid w:val="002D0CA2"/>
    <w:rsid w:val="002D1E85"/>
    <w:rsid w:val="002D3361"/>
    <w:rsid w:val="002D5BD9"/>
    <w:rsid w:val="002D62F4"/>
    <w:rsid w:val="002E2BDF"/>
    <w:rsid w:val="002E31BC"/>
    <w:rsid w:val="002E3B8A"/>
    <w:rsid w:val="002E46EB"/>
    <w:rsid w:val="002E4CD3"/>
    <w:rsid w:val="002E6D47"/>
    <w:rsid w:val="002F1BE0"/>
    <w:rsid w:val="002F2317"/>
    <w:rsid w:val="002F2815"/>
    <w:rsid w:val="002F2A93"/>
    <w:rsid w:val="002F3300"/>
    <w:rsid w:val="002F583A"/>
    <w:rsid w:val="002F5B9B"/>
    <w:rsid w:val="002F6BFF"/>
    <w:rsid w:val="002F6D23"/>
    <w:rsid w:val="002F6E64"/>
    <w:rsid w:val="002F754C"/>
    <w:rsid w:val="00302857"/>
    <w:rsid w:val="003028D2"/>
    <w:rsid w:val="00302F53"/>
    <w:rsid w:val="003034F9"/>
    <w:rsid w:val="00303608"/>
    <w:rsid w:val="0030487F"/>
    <w:rsid w:val="00306025"/>
    <w:rsid w:val="0030673A"/>
    <w:rsid w:val="00306AA4"/>
    <w:rsid w:val="003103DE"/>
    <w:rsid w:val="00310779"/>
    <w:rsid w:val="00310B47"/>
    <w:rsid w:val="003119EC"/>
    <w:rsid w:val="00313887"/>
    <w:rsid w:val="00313A26"/>
    <w:rsid w:val="003140DA"/>
    <w:rsid w:val="0031590E"/>
    <w:rsid w:val="003204F0"/>
    <w:rsid w:val="0032106E"/>
    <w:rsid w:val="00321C2A"/>
    <w:rsid w:val="00321CA9"/>
    <w:rsid w:val="00323343"/>
    <w:rsid w:val="0032388A"/>
    <w:rsid w:val="00324BE0"/>
    <w:rsid w:val="00325B70"/>
    <w:rsid w:val="00325BCF"/>
    <w:rsid w:val="003266A7"/>
    <w:rsid w:val="0032763C"/>
    <w:rsid w:val="003313FE"/>
    <w:rsid w:val="00335A84"/>
    <w:rsid w:val="00337B8E"/>
    <w:rsid w:val="00342C00"/>
    <w:rsid w:val="00343090"/>
    <w:rsid w:val="003438E1"/>
    <w:rsid w:val="00345028"/>
    <w:rsid w:val="003454B5"/>
    <w:rsid w:val="003473F4"/>
    <w:rsid w:val="00350B2F"/>
    <w:rsid w:val="003539F4"/>
    <w:rsid w:val="00354AB2"/>
    <w:rsid w:val="00355890"/>
    <w:rsid w:val="00355C99"/>
    <w:rsid w:val="00356B00"/>
    <w:rsid w:val="00357757"/>
    <w:rsid w:val="003602D3"/>
    <w:rsid w:val="00361D3F"/>
    <w:rsid w:val="00363374"/>
    <w:rsid w:val="003640A9"/>
    <w:rsid w:val="0036435C"/>
    <w:rsid w:val="0036481C"/>
    <w:rsid w:val="0036582E"/>
    <w:rsid w:val="00370805"/>
    <w:rsid w:val="00370F07"/>
    <w:rsid w:val="00374140"/>
    <w:rsid w:val="00375211"/>
    <w:rsid w:val="00376A22"/>
    <w:rsid w:val="0038024E"/>
    <w:rsid w:val="003812FF"/>
    <w:rsid w:val="00382C71"/>
    <w:rsid w:val="00385AB4"/>
    <w:rsid w:val="0038650C"/>
    <w:rsid w:val="00387ABD"/>
    <w:rsid w:val="0039075E"/>
    <w:rsid w:val="0039086E"/>
    <w:rsid w:val="00391324"/>
    <w:rsid w:val="003929E1"/>
    <w:rsid w:val="00393F1C"/>
    <w:rsid w:val="003956C6"/>
    <w:rsid w:val="0039642C"/>
    <w:rsid w:val="00396759"/>
    <w:rsid w:val="00396F04"/>
    <w:rsid w:val="003A22BC"/>
    <w:rsid w:val="003A3386"/>
    <w:rsid w:val="003A3504"/>
    <w:rsid w:val="003A67B6"/>
    <w:rsid w:val="003A6AB2"/>
    <w:rsid w:val="003A6E09"/>
    <w:rsid w:val="003A71BF"/>
    <w:rsid w:val="003A7209"/>
    <w:rsid w:val="003A75BF"/>
    <w:rsid w:val="003B1A24"/>
    <w:rsid w:val="003B2AFC"/>
    <w:rsid w:val="003B3338"/>
    <w:rsid w:val="003B3375"/>
    <w:rsid w:val="003B38EB"/>
    <w:rsid w:val="003B506C"/>
    <w:rsid w:val="003B50EF"/>
    <w:rsid w:val="003B58C0"/>
    <w:rsid w:val="003B62C4"/>
    <w:rsid w:val="003B62EA"/>
    <w:rsid w:val="003B6840"/>
    <w:rsid w:val="003B7019"/>
    <w:rsid w:val="003B71AF"/>
    <w:rsid w:val="003C1059"/>
    <w:rsid w:val="003C2431"/>
    <w:rsid w:val="003C257E"/>
    <w:rsid w:val="003C5F88"/>
    <w:rsid w:val="003C6143"/>
    <w:rsid w:val="003C6A24"/>
    <w:rsid w:val="003C714F"/>
    <w:rsid w:val="003C724A"/>
    <w:rsid w:val="003C7CFA"/>
    <w:rsid w:val="003D16D3"/>
    <w:rsid w:val="003D2635"/>
    <w:rsid w:val="003D324B"/>
    <w:rsid w:val="003D371B"/>
    <w:rsid w:val="003D3E3C"/>
    <w:rsid w:val="003D48E7"/>
    <w:rsid w:val="003E0420"/>
    <w:rsid w:val="003E1C94"/>
    <w:rsid w:val="003E1D35"/>
    <w:rsid w:val="003E56FD"/>
    <w:rsid w:val="003E6A23"/>
    <w:rsid w:val="003F175C"/>
    <w:rsid w:val="003F36F9"/>
    <w:rsid w:val="003F38DF"/>
    <w:rsid w:val="003F3953"/>
    <w:rsid w:val="003F3B23"/>
    <w:rsid w:val="003F4630"/>
    <w:rsid w:val="003F53B0"/>
    <w:rsid w:val="003F5ED9"/>
    <w:rsid w:val="003F7D6C"/>
    <w:rsid w:val="00400626"/>
    <w:rsid w:val="00401F8D"/>
    <w:rsid w:val="0040467C"/>
    <w:rsid w:val="00404ABF"/>
    <w:rsid w:val="00405E0F"/>
    <w:rsid w:val="00407C3F"/>
    <w:rsid w:val="0041185B"/>
    <w:rsid w:val="00411892"/>
    <w:rsid w:val="004139B9"/>
    <w:rsid w:val="004143CB"/>
    <w:rsid w:val="00414ECD"/>
    <w:rsid w:val="00416A42"/>
    <w:rsid w:val="00416C57"/>
    <w:rsid w:val="0041775C"/>
    <w:rsid w:val="004178EB"/>
    <w:rsid w:val="0042176A"/>
    <w:rsid w:val="004219DD"/>
    <w:rsid w:val="00421ED7"/>
    <w:rsid w:val="00423A2C"/>
    <w:rsid w:val="004255CA"/>
    <w:rsid w:val="004261CD"/>
    <w:rsid w:val="00426EC9"/>
    <w:rsid w:val="00427749"/>
    <w:rsid w:val="004307E3"/>
    <w:rsid w:val="00430811"/>
    <w:rsid w:val="004313E3"/>
    <w:rsid w:val="004324BE"/>
    <w:rsid w:val="0043323C"/>
    <w:rsid w:val="00436B9A"/>
    <w:rsid w:val="00436C0E"/>
    <w:rsid w:val="00440711"/>
    <w:rsid w:val="0044244E"/>
    <w:rsid w:val="0044602E"/>
    <w:rsid w:val="00446770"/>
    <w:rsid w:val="004476FC"/>
    <w:rsid w:val="00450BBF"/>
    <w:rsid w:val="00451A18"/>
    <w:rsid w:val="00452FE8"/>
    <w:rsid w:val="00454064"/>
    <w:rsid w:val="00454F7C"/>
    <w:rsid w:val="00455C6D"/>
    <w:rsid w:val="0045659C"/>
    <w:rsid w:val="00456BE2"/>
    <w:rsid w:val="0046118F"/>
    <w:rsid w:val="00462708"/>
    <w:rsid w:val="0046289F"/>
    <w:rsid w:val="0046315C"/>
    <w:rsid w:val="00463BF0"/>
    <w:rsid w:val="00463E8F"/>
    <w:rsid w:val="00464542"/>
    <w:rsid w:val="0046616A"/>
    <w:rsid w:val="0046624E"/>
    <w:rsid w:val="00467165"/>
    <w:rsid w:val="0046755D"/>
    <w:rsid w:val="004678C0"/>
    <w:rsid w:val="004705B4"/>
    <w:rsid w:val="00470F4B"/>
    <w:rsid w:val="00473A79"/>
    <w:rsid w:val="004740F9"/>
    <w:rsid w:val="004741BE"/>
    <w:rsid w:val="00475F7B"/>
    <w:rsid w:val="00476B52"/>
    <w:rsid w:val="004773C2"/>
    <w:rsid w:val="00481A23"/>
    <w:rsid w:val="00481EC3"/>
    <w:rsid w:val="00482D28"/>
    <w:rsid w:val="00483231"/>
    <w:rsid w:val="00483DEC"/>
    <w:rsid w:val="00484D42"/>
    <w:rsid w:val="00485F90"/>
    <w:rsid w:val="00486868"/>
    <w:rsid w:val="00490673"/>
    <w:rsid w:val="004906BA"/>
    <w:rsid w:val="004909EB"/>
    <w:rsid w:val="0049163B"/>
    <w:rsid w:val="00491F5B"/>
    <w:rsid w:val="0049305F"/>
    <w:rsid w:val="0049334E"/>
    <w:rsid w:val="00494277"/>
    <w:rsid w:val="00495189"/>
    <w:rsid w:val="00495E7E"/>
    <w:rsid w:val="00495F4E"/>
    <w:rsid w:val="00496266"/>
    <w:rsid w:val="0049775E"/>
    <w:rsid w:val="004979BD"/>
    <w:rsid w:val="00497A46"/>
    <w:rsid w:val="00497AED"/>
    <w:rsid w:val="004A1FFC"/>
    <w:rsid w:val="004A27A1"/>
    <w:rsid w:val="004A3347"/>
    <w:rsid w:val="004A3647"/>
    <w:rsid w:val="004A3B47"/>
    <w:rsid w:val="004A4CBC"/>
    <w:rsid w:val="004A6227"/>
    <w:rsid w:val="004A6FD9"/>
    <w:rsid w:val="004A7FBE"/>
    <w:rsid w:val="004B0F85"/>
    <w:rsid w:val="004B2655"/>
    <w:rsid w:val="004B46BF"/>
    <w:rsid w:val="004B6F8C"/>
    <w:rsid w:val="004C015A"/>
    <w:rsid w:val="004C0948"/>
    <w:rsid w:val="004C0D1E"/>
    <w:rsid w:val="004C1949"/>
    <w:rsid w:val="004C1CA2"/>
    <w:rsid w:val="004C1D7E"/>
    <w:rsid w:val="004C21CB"/>
    <w:rsid w:val="004C251E"/>
    <w:rsid w:val="004C354C"/>
    <w:rsid w:val="004C46F2"/>
    <w:rsid w:val="004C5958"/>
    <w:rsid w:val="004C5E73"/>
    <w:rsid w:val="004C71E4"/>
    <w:rsid w:val="004D026C"/>
    <w:rsid w:val="004D0CCC"/>
    <w:rsid w:val="004D0F66"/>
    <w:rsid w:val="004D2763"/>
    <w:rsid w:val="004D45E9"/>
    <w:rsid w:val="004D608E"/>
    <w:rsid w:val="004E23EC"/>
    <w:rsid w:val="004E2867"/>
    <w:rsid w:val="004E388F"/>
    <w:rsid w:val="004E4BCF"/>
    <w:rsid w:val="004E6CA8"/>
    <w:rsid w:val="004F159D"/>
    <w:rsid w:val="004F2D8F"/>
    <w:rsid w:val="004F34BD"/>
    <w:rsid w:val="004F606F"/>
    <w:rsid w:val="004F62B0"/>
    <w:rsid w:val="004F7B20"/>
    <w:rsid w:val="005008B8"/>
    <w:rsid w:val="0050090A"/>
    <w:rsid w:val="00500EED"/>
    <w:rsid w:val="00501CB2"/>
    <w:rsid w:val="00501E06"/>
    <w:rsid w:val="00501F09"/>
    <w:rsid w:val="00503A7F"/>
    <w:rsid w:val="00503FE2"/>
    <w:rsid w:val="00505507"/>
    <w:rsid w:val="00505C8A"/>
    <w:rsid w:val="00505CC1"/>
    <w:rsid w:val="00507241"/>
    <w:rsid w:val="00510268"/>
    <w:rsid w:val="00510E9A"/>
    <w:rsid w:val="00511CEE"/>
    <w:rsid w:val="00511EC1"/>
    <w:rsid w:val="005121B4"/>
    <w:rsid w:val="00513AF4"/>
    <w:rsid w:val="0051449D"/>
    <w:rsid w:val="00515D6C"/>
    <w:rsid w:val="00516371"/>
    <w:rsid w:val="00516E56"/>
    <w:rsid w:val="00520601"/>
    <w:rsid w:val="00520668"/>
    <w:rsid w:val="00526E2E"/>
    <w:rsid w:val="00526E4C"/>
    <w:rsid w:val="00527D16"/>
    <w:rsid w:val="00531171"/>
    <w:rsid w:val="00531C37"/>
    <w:rsid w:val="00532386"/>
    <w:rsid w:val="00532468"/>
    <w:rsid w:val="0053395A"/>
    <w:rsid w:val="005341C4"/>
    <w:rsid w:val="00535A0A"/>
    <w:rsid w:val="00535A33"/>
    <w:rsid w:val="005374BE"/>
    <w:rsid w:val="005400BD"/>
    <w:rsid w:val="005401F6"/>
    <w:rsid w:val="0054069B"/>
    <w:rsid w:val="00540EC1"/>
    <w:rsid w:val="00542FDD"/>
    <w:rsid w:val="00546E71"/>
    <w:rsid w:val="00547A26"/>
    <w:rsid w:val="00547B27"/>
    <w:rsid w:val="005508C9"/>
    <w:rsid w:val="00552C5E"/>
    <w:rsid w:val="0055312A"/>
    <w:rsid w:val="0055372E"/>
    <w:rsid w:val="005537B4"/>
    <w:rsid w:val="00553DE3"/>
    <w:rsid w:val="00553F4E"/>
    <w:rsid w:val="00554988"/>
    <w:rsid w:val="00555D04"/>
    <w:rsid w:val="00556E81"/>
    <w:rsid w:val="005652DC"/>
    <w:rsid w:val="00565F5A"/>
    <w:rsid w:val="00566370"/>
    <w:rsid w:val="00566B48"/>
    <w:rsid w:val="005701FE"/>
    <w:rsid w:val="0057184E"/>
    <w:rsid w:val="00572AB8"/>
    <w:rsid w:val="00575A58"/>
    <w:rsid w:val="005809FD"/>
    <w:rsid w:val="0058102B"/>
    <w:rsid w:val="00581FD2"/>
    <w:rsid w:val="00582682"/>
    <w:rsid w:val="00582AAB"/>
    <w:rsid w:val="00585447"/>
    <w:rsid w:val="00586D22"/>
    <w:rsid w:val="00587259"/>
    <w:rsid w:val="0058734C"/>
    <w:rsid w:val="00587635"/>
    <w:rsid w:val="00590115"/>
    <w:rsid w:val="0059161F"/>
    <w:rsid w:val="00591A81"/>
    <w:rsid w:val="00591D43"/>
    <w:rsid w:val="00592766"/>
    <w:rsid w:val="0059465B"/>
    <w:rsid w:val="005963DD"/>
    <w:rsid w:val="0059702E"/>
    <w:rsid w:val="00597AF4"/>
    <w:rsid w:val="005A0095"/>
    <w:rsid w:val="005A21B8"/>
    <w:rsid w:val="005A2416"/>
    <w:rsid w:val="005A2E8A"/>
    <w:rsid w:val="005A44C5"/>
    <w:rsid w:val="005A7379"/>
    <w:rsid w:val="005A7FBD"/>
    <w:rsid w:val="005B07E5"/>
    <w:rsid w:val="005B0B1A"/>
    <w:rsid w:val="005B119F"/>
    <w:rsid w:val="005B1F8E"/>
    <w:rsid w:val="005B2D37"/>
    <w:rsid w:val="005B2F79"/>
    <w:rsid w:val="005B3351"/>
    <w:rsid w:val="005B3DDE"/>
    <w:rsid w:val="005C1444"/>
    <w:rsid w:val="005C1CFF"/>
    <w:rsid w:val="005C21E3"/>
    <w:rsid w:val="005C21FB"/>
    <w:rsid w:val="005C5A96"/>
    <w:rsid w:val="005C5CD8"/>
    <w:rsid w:val="005C733C"/>
    <w:rsid w:val="005D0980"/>
    <w:rsid w:val="005D1130"/>
    <w:rsid w:val="005D1378"/>
    <w:rsid w:val="005D1889"/>
    <w:rsid w:val="005D4D23"/>
    <w:rsid w:val="005D6C98"/>
    <w:rsid w:val="005E139D"/>
    <w:rsid w:val="005E207E"/>
    <w:rsid w:val="005E26A4"/>
    <w:rsid w:val="005E29E3"/>
    <w:rsid w:val="005E38CF"/>
    <w:rsid w:val="005E4788"/>
    <w:rsid w:val="005E483F"/>
    <w:rsid w:val="005E4C84"/>
    <w:rsid w:val="005E6579"/>
    <w:rsid w:val="005E6F27"/>
    <w:rsid w:val="005F0E6A"/>
    <w:rsid w:val="005F2F67"/>
    <w:rsid w:val="005F37EE"/>
    <w:rsid w:val="005F48B5"/>
    <w:rsid w:val="005F729A"/>
    <w:rsid w:val="006004A4"/>
    <w:rsid w:val="00603DE8"/>
    <w:rsid w:val="00603DEC"/>
    <w:rsid w:val="00604C40"/>
    <w:rsid w:val="00606EB8"/>
    <w:rsid w:val="00611E1E"/>
    <w:rsid w:val="0061217B"/>
    <w:rsid w:val="00612724"/>
    <w:rsid w:val="006139E2"/>
    <w:rsid w:val="006140AB"/>
    <w:rsid w:val="00614999"/>
    <w:rsid w:val="00614DE0"/>
    <w:rsid w:val="00615B89"/>
    <w:rsid w:val="00615E0D"/>
    <w:rsid w:val="00621886"/>
    <w:rsid w:val="00621CB4"/>
    <w:rsid w:val="0062224C"/>
    <w:rsid w:val="00622F0D"/>
    <w:rsid w:val="00623140"/>
    <w:rsid w:val="00624F4B"/>
    <w:rsid w:val="0062523C"/>
    <w:rsid w:val="00625814"/>
    <w:rsid w:val="00625C62"/>
    <w:rsid w:val="00625C8E"/>
    <w:rsid w:val="006260D4"/>
    <w:rsid w:val="006314FE"/>
    <w:rsid w:val="00631791"/>
    <w:rsid w:val="00632A75"/>
    <w:rsid w:val="00633C27"/>
    <w:rsid w:val="006344D8"/>
    <w:rsid w:val="00635FD9"/>
    <w:rsid w:val="0063609E"/>
    <w:rsid w:val="006367F4"/>
    <w:rsid w:val="00640AEE"/>
    <w:rsid w:val="00641895"/>
    <w:rsid w:val="00641E95"/>
    <w:rsid w:val="0064277A"/>
    <w:rsid w:val="006430BB"/>
    <w:rsid w:val="006434F6"/>
    <w:rsid w:val="00645508"/>
    <w:rsid w:val="00650080"/>
    <w:rsid w:val="00650C72"/>
    <w:rsid w:val="006510CF"/>
    <w:rsid w:val="00651C0A"/>
    <w:rsid w:val="00652E71"/>
    <w:rsid w:val="00652E9A"/>
    <w:rsid w:val="00654670"/>
    <w:rsid w:val="00654B1A"/>
    <w:rsid w:val="006571F3"/>
    <w:rsid w:val="00657644"/>
    <w:rsid w:val="00657CBE"/>
    <w:rsid w:val="00660278"/>
    <w:rsid w:val="006616C5"/>
    <w:rsid w:val="006644C9"/>
    <w:rsid w:val="0066598D"/>
    <w:rsid w:val="00665F35"/>
    <w:rsid w:val="006660BB"/>
    <w:rsid w:val="00666AB1"/>
    <w:rsid w:val="00667288"/>
    <w:rsid w:val="006709CE"/>
    <w:rsid w:val="00673E44"/>
    <w:rsid w:val="00675870"/>
    <w:rsid w:val="0067649A"/>
    <w:rsid w:val="006770A0"/>
    <w:rsid w:val="00677668"/>
    <w:rsid w:val="00682254"/>
    <w:rsid w:val="006830FA"/>
    <w:rsid w:val="00683D99"/>
    <w:rsid w:val="00685512"/>
    <w:rsid w:val="00685B5E"/>
    <w:rsid w:val="006865B3"/>
    <w:rsid w:val="006873A0"/>
    <w:rsid w:val="00687BD9"/>
    <w:rsid w:val="0069117E"/>
    <w:rsid w:val="0069276D"/>
    <w:rsid w:val="00694377"/>
    <w:rsid w:val="00694466"/>
    <w:rsid w:val="00694D01"/>
    <w:rsid w:val="006950ED"/>
    <w:rsid w:val="00697473"/>
    <w:rsid w:val="00697B87"/>
    <w:rsid w:val="006A03A5"/>
    <w:rsid w:val="006A2A7D"/>
    <w:rsid w:val="006A436C"/>
    <w:rsid w:val="006B14AE"/>
    <w:rsid w:val="006B338A"/>
    <w:rsid w:val="006B3D8D"/>
    <w:rsid w:val="006B47D3"/>
    <w:rsid w:val="006B4D99"/>
    <w:rsid w:val="006B674D"/>
    <w:rsid w:val="006B70E8"/>
    <w:rsid w:val="006C104F"/>
    <w:rsid w:val="006C201C"/>
    <w:rsid w:val="006C2A29"/>
    <w:rsid w:val="006C38AF"/>
    <w:rsid w:val="006C38FB"/>
    <w:rsid w:val="006C3E8E"/>
    <w:rsid w:val="006C4579"/>
    <w:rsid w:val="006C59C7"/>
    <w:rsid w:val="006C6527"/>
    <w:rsid w:val="006C7580"/>
    <w:rsid w:val="006C781E"/>
    <w:rsid w:val="006C7ED7"/>
    <w:rsid w:val="006D08EE"/>
    <w:rsid w:val="006D46C6"/>
    <w:rsid w:val="006D4748"/>
    <w:rsid w:val="006D583B"/>
    <w:rsid w:val="006D621D"/>
    <w:rsid w:val="006D656A"/>
    <w:rsid w:val="006D6D65"/>
    <w:rsid w:val="006D760C"/>
    <w:rsid w:val="006D7CA1"/>
    <w:rsid w:val="006E13E6"/>
    <w:rsid w:val="006E141F"/>
    <w:rsid w:val="006E18F8"/>
    <w:rsid w:val="006E22E4"/>
    <w:rsid w:val="006E42D3"/>
    <w:rsid w:val="006E4DAC"/>
    <w:rsid w:val="006F0895"/>
    <w:rsid w:val="006F133D"/>
    <w:rsid w:val="006F226D"/>
    <w:rsid w:val="006F2707"/>
    <w:rsid w:val="006F294D"/>
    <w:rsid w:val="006F3FCD"/>
    <w:rsid w:val="006F4D2F"/>
    <w:rsid w:val="006F5C60"/>
    <w:rsid w:val="006F6047"/>
    <w:rsid w:val="006F677F"/>
    <w:rsid w:val="006F6CF7"/>
    <w:rsid w:val="006F7C87"/>
    <w:rsid w:val="007023C3"/>
    <w:rsid w:val="00702504"/>
    <w:rsid w:val="00703206"/>
    <w:rsid w:val="0070335A"/>
    <w:rsid w:val="00704B4F"/>
    <w:rsid w:val="007065DD"/>
    <w:rsid w:val="0071287A"/>
    <w:rsid w:val="007131F0"/>
    <w:rsid w:val="00714F99"/>
    <w:rsid w:val="00715D42"/>
    <w:rsid w:val="00716811"/>
    <w:rsid w:val="00717905"/>
    <w:rsid w:val="00722326"/>
    <w:rsid w:val="00722B5D"/>
    <w:rsid w:val="00723BCF"/>
    <w:rsid w:val="007245CB"/>
    <w:rsid w:val="00724CD9"/>
    <w:rsid w:val="00730A3D"/>
    <w:rsid w:val="00730E40"/>
    <w:rsid w:val="007315BE"/>
    <w:rsid w:val="0073305A"/>
    <w:rsid w:val="00733354"/>
    <w:rsid w:val="00733A88"/>
    <w:rsid w:val="00733C97"/>
    <w:rsid w:val="007355DA"/>
    <w:rsid w:val="007400C4"/>
    <w:rsid w:val="0074625D"/>
    <w:rsid w:val="007473D3"/>
    <w:rsid w:val="00753D35"/>
    <w:rsid w:val="007547F9"/>
    <w:rsid w:val="0075689A"/>
    <w:rsid w:val="00756C91"/>
    <w:rsid w:val="00757392"/>
    <w:rsid w:val="00762457"/>
    <w:rsid w:val="007624C6"/>
    <w:rsid w:val="00762BAA"/>
    <w:rsid w:val="00763A2F"/>
    <w:rsid w:val="0076425A"/>
    <w:rsid w:val="007659D2"/>
    <w:rsid w:val="007669B4"/>
    <w:rsid w:val="00766C4C"/>
    <w:rsid w:val="00767286"/>
    <w:rsid w:val="00767380"/>
    <w:rsid w:val="00770769"/>
    <w:rsid w:val="00770FB4"/>
    <w:rsid w:val="007711DD"/>
    <w:rsid w:val="00771EE4"/>
    <w:rsid w:val="00773472"/>
    <w:rsid w:val="00774007"/>
    <w:rsid w:val="007754FD"/>
    <w:rsid w:val="007805C1"/>
    <w:rsid w:val="0078070E"/>
    <w:rsid w:val="0078230F"/>
    <w:rsid w:val="00782B6E"/>
    <w:rsid w:val="00783360"/>
    <w:rsid w:val="007849FB"/>
    <w:rsid w:val="007852E4"/>
    <w:rsid w:val="007854E1"/>
    <w:rsid w:val="0078676E"/>
    <w:rsid w:val="00786B9B"/>
    <w:rsid w:val="007873EA"/>
    <w:rsid w:val="00790BE0"/>
    <w:rsid w:val="00791047"/>
    <w:rsid w:val="00791624"/>
    <w:rsid w:val="007918CF"/>
    <w:rsid w:val="0079359E"/>
    <w:rsid w:val="00794107"/>
    <w:rsid w:val="00795275"/>
    <w:rsid w:val="00795832"/>
    <w:rsid w:val="00797367"/>
    <w:rsid w:val="007A00FF"/>
    <w:rsid w:val="007A0E63"/>
    <w:rsid w:val="007A3648"/>
    <w:rsid w:val="007A4104"/>
    <w:rsid w:val="007A4D29"/>
    <w:rsid w:val="007A6350"/>
    <w:rsid w:val="007A687A"/>
    <w:rsid w:val="007A6AA2"/>
    <w:rsid w:val="007A6D6A"/>
    <w:rsid w:val="007A754E"/>
    <w:rsid w:val="007A75FB"/>
    <w:rsid w:val="007A7AD0"/>
    <w:rsid w:val="007B031F"/>
    <w:rsid w:val="007B22AC"/>
    <w:rsid w:val="007B3873"/>
    <w:rsid w:val="007B3D0A"/>
    <w:rsid w:val="007B3FC5"/>
    <w:rsid w:val="007B5249"/>
    <w:rsid w:val="007B683D"/>
    <w:rsid w:val="007B6EBD"/>
    <w:rsid w:val="007C0B7E"/>
    <w:rsid w:val="007C152D"/>
    <w:rsid w:val="007C1AF0"/>
    <w:rsid w:val="007C2110"/>
    <w:rsid w:val="007C2C75"/>
    <w:rsid w:val="007C3F47"/>
    <w:rsid w:val="007C4223"/>
    <w:rsid w:val="007C4852"/>
    <w:rsid w:val="007C4A29"/>
    <w:rsid w:val="007D0522"/>
    <w:rsid w:val="007D1085"/>
    <w:rsid w:val="007D1B61"/>
    <w:rsid w:val="007D4F13"/>
    <w:rsid w:val="007D5BE5"/>
    <w:rsid w:val="007D748C"/>
    <w:rsid w:val="007E1202"/>
    <w:rsid w:val="007E2E85"/>
    <w:rsid w:val="007E5084"/>
    <w:rsid w:val="007E5D84"/>
    <w:rsid w:val="007E63EC"/>
    <w:rsid w:val="007E6501"/>
    <w:rsid w:val="007E6B44"/>
    <w:rsid w:val="007F4719"/>
    <w:rsid w:val="007F545B"/>
    <w:rsid w:val="007F5B01"/>
    <w:rsid w:val="007F6332"/>
    <w:rsid w:val="007F7667"/>
    <w:rsid w:val="007F7CFD"/>
    <w:rsid w:val="00800D8D"/>
    <w:rsid w:val="00802BC5"/>
    <w:rsid w:val="008033EA"/>
    <w:rsid w:val="0080442A"/>
    <w:rsid w:val="00804B04"/>
    <w:rsid w:val="008067A1"/>
    <w:rsid w:val="00806B9F"/>
    <w:rsid w:val="008079DE"/>
    <w:rsid w:val="00807F98"/>
    <w:rsid w:val="0081091D"/>
    <w:rsid w:val="00812EB3"/>
    <w:rsid w:val="00813031"/>
    <w:rsid w:val="00813BFE"/>
    <w:rsid w:val="00813D66"/>
    <w:rsid w:val="00814C2C"/>
    <w:rsid w:val="008157DF"/>
    <w:rsid w:val="008167C9"/>
    <w:rsid w:val="0082444C"/>
    <w:rsid w:val="008246F8"/>
    <w:rsid w:val="008258E8"/>
    <w:rsid w:val="008268BF"/>
    <w:rsid w:val="00826F34"/>
    <w:rsid w:val="00827CA9"/>
    <w:rsid w:val="00832128"/>
    <w:rsid w:val="00832370"/>
    <w:rsid w:val="0083428D"/>
    <w:rsid w:val="00834762"/>
    <w:rsid w:val="00834EE8"/>
    <w:rsid w:val="00836D9B"/>
    <w:rsid w:val="0083779C"/>
    <w:rsid w:val="008378D1"/>
    <w:rsid w:val="00841229"/>
    <w:rsid w:val="00843A33"/>
    <w:rsid w:val="00846DF8"/>
    <w:rsid w:val="0085004F"/>
    <w:rsid w:val="00850C9B"/>
    <w:rsid w:val="00851A4B"/>
    <w:rsid w:val="00854375"/>
    <w:rsid w:val="0085447E"/>
    <w:rsid w:val="00854C55"/>
    <w:rsid w:val="00854E3F"/>
    <w:rsid w:val="008553D8"/>
    <w:rsid w:val="0085599F"/>
    <w:rsid w:val="00856425"/>
    <w:rsid w:val="00856736"/>
    <w:rsid w:val="00856DE8"/>
    <w:rsid w:val="00856FA5"/>
    <w:rsid w:val="0086036D"/>
    <w:rsid w:val="00861F28"/>
    <w:rsid w:val="008627B5"/>
    <w:rsid w:val="00863537"/>
    <w:rsid w:val="00864CDE"/>
    <w:rsid w:val="0086562B"/>
    <w:rsid w:val="00865773"/>
    <w:rsid w:val="0086588A"/>
    <w:rsid w:val="0086688C"/>
    <w:rsid w:val="00867653"/>
    <w:rsid w:val="00870127"/>
    <w:rsid w:val="0087114A"/>
    <w:rsid w:val="00871AE9"/>
    <w:rsid w:val="0087253E"/>
    <w:rsid w:val="00874E02"/>
    <w:rsid w:val="00875559"/>
    <w:rsid w:val="00875CD5"/>
    <w:rsid w:val="0087617A"/>
    <w:rsid w:val="00876FB6"/>
    <w:rsid w:val="008804C5"/>
    <w:rsid w:val="0088061B"/>
    <w:rsid w:val="0088079F"/>
    <w:rsid w:val="00880A48"/>
    <w:rsid w:val="00881FBE"/>
    <w:rsid w:val="00882846"/>
    <w:rsid w:val="00882992"/>
    <w:rsid w:val="00883054"/>
    <w:rsid w:val="00883B09"/>
    <w:rsid w:val="008843AE"/>
    <w:rsid w:val="008851DB"/>
    <w:rsid w:val="00891710"/>
    <w:rsid w:val="00892C6E"/>
    <w:rsid w:val="00896648"/>
    <w:rsid w:val="00897038"/>
    <w:rsid w:val="008973C3"/>
    <w:rsid w:val="00897B35"/>
    <w:rsid w:val="00897CFB"/>
    <w:rsid w:val="008A0E95"/>
    <w:rsid w:val="008A13D2"/>
    <w:rsid w:val="008A1649"/>
    <w:rsid w:val="008A2B22"/>
    <w:rsid w:val="008A4AF7"/>
    <w:rsid w:val="008A563B"/>
    <w:rsid w:val="008A6BFF"/>
    <w:rsid w:val="008A72E5"/>
    <w:rsid w:val="008A7A55"/>
    <w:rsid w:val="008B0C5B"/>
    <w:rsid w:val="008B1A97"/>
    <w:rsid w:val="008B1E86"/>
    <w:rsid w:val="008B2735"/>
    <w:rsid w:val="008B34B1"/>
    <w:rsid w:val="008B4D5D"/>
    <w:rsid w:val="008B5579"/>
    <w:rsid w:val="008B5DCD"/>
    <w:rsid w:val="008C1125"/>
    <w:rsid w:val="008C3940"/>
    <w:rsid w:val="008C451A"/>
    <w:rsid w:val="008C5048"/>
    <w:rsid w:val="008C53DA"/>
    <w:rsid w:val="008C5426"/>
    <w:rsid w:val="008C721B"/>
    <w:rsid w:val="008C7D4D"/>
    <w:rsid w:val="008D04BA"/>
    <w:rsid w:val="008D1498"/>
    <w:rsid w:val="008D165A"/>
    <w:rsid w:val="008D1C11"/>
    <w:rsid w:val="008D55DA"/>
    <w:rsid w:val="008D7990"/>
    <w:rsid w:val="008D79FD"/>
    <w:rsid w:val="008E094D"/>
    <w:rsid w:val="008E165C"/>
    <w:rsid w:val="008E3473"/>
    <w:rsid w:val="008E767A"/>
    <w:rsid w:val="008E7742"/>
    <w:rsid w:val="008F3CF4"/>
    <w:rsid w:val="008F440C"/>
    <w:rsid w:val="008F496C"/>
    <w:rsid w:val="008F5337"/>
    <w:rsid w:val="008F6D1B"/>
    <w:rsid w:val="008F729D"/>
    <w:rsid w:val="008F7D45"/>
    <w:rsid w:val="009002E0"/>
    <w:rsid w:val="00900597"/>
    <w:rsid w:val="00901000"/>
    <w:rsid w:val="009017A0"/>
    <w:rsid w:val="00901EC2"/>
    <w:rsid w:val="00902004"/>
    <w:rsid w:val="009024AF"/>
    <w:rsid w:val="009027BE"/>
    <w:rsid w:val="009028DD"/>
    <w:rsid w:val="00906E55"/>
    <w:rsid w:val="00907477"/>
    <w:rsid w:val="0091073B"/>
    <w:rsid w:val="009107AF"/>
    <w:rsid w:val="00912AD3"/>
    <w:rsid w:val="00915D14"/>
    <w:rsid w:val="009168F2"/>
    <w:rsid w:val="00917C7E"/>
    <w:rsid w:val="00920196"/>
    <w:rsid w:val="009203B7"/>
    <w:rsid w:val="0092073A"/>
    <w:rsid w:val="00921FEE"/>
    <w:rsid w:val="00923C30"/>
    <w:rsid w:val="0092423F"/>
    <w:rsid w:val="00925542"/>
    <w:rsid w:val="0092587E"/>
    <w:rsid w:val="00926FAE"/>
    <w:rsid w:val="00927F6A"/>
    <w:rsid w:val="00931CDA"/>
    <w:rsid w:val="0093229E"/>
    <w:rsid w:val="00934712"/>
    <w:rsid w:val="00934FC7"/>
    <w:rsid w:val="00936462"/>
    <w:rsid w:val="00940460"/>
    <w:rsid w:val="00940B14"/>
    <w:rsid w:val="00941129"/>
    <w:rsid w:val="009436DB"/>
    <w:rsid w:val="00944384"/>
    <w:rsid w:val="00945381"/>
    <w:rsid w:val="00946D05"/>
    <w:rsid w:val="0094795F"/>
    <w:rsid w:val="00947CAE"/>
    <w:rsid w:val="00952051"/>
    <w:rsid w:val="00952847"/>
    <w:rsid w:val="00952DB2"/>
    <w:rsid w:val="00952EC6"/>
    <w:rsid w:val="0095342B"/>
    <w:rsid w:val="009535E6"/>
    <w:rsid w:val="00953C34"/>
    <w:rsid w:val="00955611"/>
    <w:rsid w:val="00956CCB"/>
    <w:rsid w:val="00957120"/>
    <w:rsid w:val="009574B5"/>
    <w:rsid w:val="00961F3E"/>
    <w:rsid w:val="00962274"/>
    <w:rsid w:val="00962B4A"/>
    <w:rsid w:val="00963025"/>
    <w:rsid w:val="00963280"/>
    <w:rsid w:val="00965AC3"/>
    <w:rsid w:val="00970D28"/>
    <w:rsid w:val="00970D80"/>
    <w:rsid w:val="00970F1D"/>
    <w:rsid w:val="0097205A"/>
    <w:rsid w:val="00972170"/>
    <w:rsid w:val="009726E4"/>
    <w:rsid w:val="00972B95"/>
    <w:rsid w:val="0097377A"/>
    <w:rsid w:val="00973EB0"/>
    <w:rsid w:val="00974C93"/>
    <w:rsid w:val="0097584B"/>
    <w:rsid w:val="00975D50"/>
    <w:rsid w:val="00977089"/>
    <w:rsid w:val="009801A3"/>
    <w:rsid w:val="0098147E"/>
    <w:rsid w:val="00981B56"/>
    <w:rsid w:val="00981EBE"/>
    <w:rsid w:val="0098339D"/>
    <w:rsid w:val="009866DE"/>
    <w:rsid w:val="009877EC"/>
    <w:rsid w:val="00990D10"/>
    <w:rsid w:val="00990F3A"/>
    <w:rsid w:val="00991909"/>
    <w:rsid w:val="009926D1"/>
    <w:rsid w:val="0099390C"/>
    <w:rsid w:val="00995189"/>
    <w:rsid w:val="0099549B"/>
    <w:rsid w:val="00995AB1"/>
    <w:rsid w:val="009961E7"/>
    <w:rsid w:val="009976CC"/>
    <w:rsid w:val="009A0A4B"/>
    <w:rsid w:val="009A1280"/>
    <w:rsid w:val="009A1E3A"/>
    <w:rsid w:val="009A25D4"/>
    <w:rsid w:val="009A26AA"/>
    <w:rsid w:val="009A30AD"/>
    <w:rsid w:val="009A3C96"/>
    <w:rsid w:val="009A551B"/>
    <w:rsid w:val="009A68F9"/>
    <w:rsid w:val="009B0083"/>
    <w:rsid w:val="009B0098"/>
    <w:rsid w:val="009B1048"/>
    <w:rsid w:val="009B168F"/>
    <w:rsid w:val="009B2B09"/>
    <w:rsid w:val="009B40F3"/>
    <w:rsid w:val="009C0048"/>
    <w:rsid w:val="009C0315"/>
    <w:rsid w:val="009C0D36"/>
    <w:rsid w:val="009C2311"/>
    <w:rsid w:val="009C2BDF"/>
    <w:rsid w:val="009C2E74"/>
    <w:rsid w:val="009C2F62"/>
    <w:rsid w:val="009C5847"/>
    <w:rsid w:val="009C60D6"/>
    <w:rsid w:val="009D1581"/>
    <w:rsid w:val="009D1D71"/>
    <w:rsid w:val="009D228A"/>
    <w:rsid w:val="009D29DA"/>
    <w:rsid w:val="009D34AA"/>
    <w:rsid w:val="009D4541"/>
    <w:rsid w:val="009D5A88"/>
    <w:rsid w:val="009D65DE"/>
    <w:rsid w:val="009D67C3"/>
    <w:rsid w:val="009D73CE"/>
    <w:rsid w:val="009D7AE4"/>
    <w:rsid w:val="009D7CB7"/>
    <w:rsid w:val="009E18FD"/>
    <w:rsid w:val="009E48F4"/>
    <w:rsid w:val="009E6431"/>
    <w:rsid w:val="009E67B1"/>
    <w:rsid w:val="009E6E99"/>
    <w:rsid w:val="009F1FD0"/>
    <w:rsid w:val="009F230C"/>
    <w:rsid w:val="009F2E43"/>
    <w:rsid w:val="009F3ACB"/>
    <w:rsid w:val="009F6AFE"/>
    <w:rsid w:val="009F7187"/>
    <w:rsid w:val="009F75DF"/>
    <w:rsid w:val="00A007CB"/>
    <w:rsid w:val="00A0097F"/>
    <w:rsid w:val="00A00DF2"/>
    <w:rsid w:val="00A01431"/>
    <w:rsid w:val="00A01D51"/>
    <w:rsid w:val="00A05348"/>
    <w:rsid w:val="00A05392"/>
    <w:rsid w:val="00A069B1"/>
    <w:rsid w:val="00A0740A"/>
    <w:rsid w:val="00A10CB8"/>
    <w:rsid w:val="00A10DF6"/>
    <w:rsid w:val="00A10ECA"/>
    <w:rsid w:val="00A14106"/>
    <w:rsid w:val="00A15EF9"/>
    <w:rsid w:val="00A161FD"/>
    <w:rsid w:val="00A168BE"/>
    <w:rsid w:val="00A16A47"/>
    <w:rsid w:val="00A16BA0"/>
    <w:rsid w:val="00A208E9"/>
    <w:rsid w:val="00A20AC7"/>
    <w:rsid w:val="00A21AB3"/>
    <w:rsid w:val="00A21E89"/>
    <w:rsid w:val="00A23AAB"/>
    <w:rsid w:val="00A257A6"/>
    <w:rsid w:val="00A25B91"/>
    <w:rsid w:val="00A25E43"/>
    <w:rsid w:val="00A26955"/>
    <w:rsid w:val="00A316D3"/>
    <w:rsid w:val="00A3276C"/>
    <w:rsid w:val="00A32D33"/>
    <w:rsid w:val="00A335C3"/>
    <w:rsid w:val="00A338E6"/>
    <w:rsid w:val="00A3428B"/>
    <w:rsid w:val="00A36865"/>
    <w:rsid w:val="00A40C6C"/>
    <w:rsid w:val="00A4108C"/>
    <w:rsid w:val="00A41134"/>
    <w:rsid w:val="00A41819"/>
    <w:rsid w:val="00A4234E"/>
    <w:rsid w:val="00A434CD"/>
    <w:rsid w:val="00A4499B"/>
    <w:rsid w:val="00A4680D"/>
    <w:rsid w:val="00A469A9"/>
    <w:rsid w:val="00A47ADF"/>
    <w:rsid w:val="00A50149"/>
    <w:rsid w:val="00A5066B"/>
    <w:rsid w:val="00A50787"/>
    <w:rsid w:val="00A50DBA"/>
    <w:rsid w:val="00A51944"/>
    <w:rsid w:val="00A52014"/>
    <w:rsid w:val="00A52976"/>
    <w:rsid w:val="00A540D9"/>
    <w:rsid w:val="00A547E4"/>
    <w:rsid w:val="00A55837"/>
    <w:rsid w:val="00A6040D"/>
    <w:rsid w:val="00A60977"/>
    <w:rsid w:val="00A60C32"/>
    <w:rsid w:val="00A62277"/>
    <w:rsid w:val="00A632FA"/>
    <w:rsid w:val="00A6406D"/>
    <w:rsid w:val="00A64B2B"/>
    <w:rsid w:val="00A652DF"/>
    <w:rsid w:val="00A6578A"/>
    <w:rsid w:val="00A65EC1"/>
    <w:rsid w:val="00A6759D"/>
    <w:rsid w:val="00A714D1"/>
    <w:rsid w:val="00A724F8"/>
    <w:rsid w:val="00A72989"/>
    <w:rsid w:val="00A73005"/>
    <w:rsid w:val="00A73238"/>
    <w:rsid w:val="00A733CE"/>
    <w:rsid w:val="00A738DC"/>
    <w:rsid w:val="00A74BF8"/>
    <w:rsid w:val="00A74DE8"/>
    <w:rsid w:val="00A76DB5"/>
    <w:rsid w:val="00A771A4"/>
    <w:rsid w:val="00A80EF9"/>
    <w:rsid w:val="00A82CA9"/>
    <w:rsid w:val="00A877E5"/>
    <w:rsid w:val="00A90B7E"/>
    <w:rsid w:val="00A90DEA"/>
    <w:rsid w:val="00A922C9"/>
    <w:rsid w:val="00A94B8E"/>
    <w:rsid w:val="00A94DF9"/>
    <w:rsid w:val="00A95E7D"/>
    <w:rsid w:val="00A972F4"/>
    <w:rsid w:val="00AA0295"/>
    <w:rsid w:val="00AA029B"/>
    <w:rsid w:val="00AA0AB0"/>
    <w:rsid w:val="00AA184B"/>
    <w:rsid w:val="00AA25C8"/>
    <w:rsid w:val="00AA39CE"/>
    <w:rsid w:val="00AA4033"/>
    <w:rsid w:val="00AA5075"/>
    <w:rsid w:val="00AA525A"/>
    <w:rsid w:val="00AA5993"/>
    <w:rsid w:val="00AB1959"/>
    <w:rsid w:val="00AB1FD0"/>
    <w:rsid w:val="00AB20FE"/>
    <w:rsid w:val="00AB21ED"/>
    <w:rsid w:val="00AB28D5"/>
    <w:rsid w:val="00AB3015"/>
    <w:rsid w:val="00AB3911"/>
    <w:rsid w:val="00AB4949"/>
    <w:rsid w:val="00AB6B77"/>
    <w:rsid w:val="00AB6FF3"/>
    <w:rsid w:val="00AB7D92"/>
    <w:rsid w:val="00AC1EE6"/>
    <w:rsid w:val="00AC2000"/>
    <w:rsid w:val="00AC29FD"/>
    <w:rsid w:val="00AC4DA3"/>
    <w:rsid w:val="00AC65F0"/>
    <w:rsid w:val="00AC6D98"/>
    <w:rsid w:val="00AD0715"/>
    <w:rsid w:val="00AD0AB5"/>
    <w:rsid w:val="00AD2591"/>
    <w:rsid w:val="00AD2F95"/>
    <w:rsid w:val="00AD33C9"/>
    <w:rsid w:val="00AD3885"/>
    <w:rsid w:val="00AD4971"/>
    <w:rsid w:val="00AD52FC"/>
    <w:rsid w:val="00AD5C19"/>
    <w:rsid w:val="00AD6ED4"/>
    <w:rsid w:val="00AD7411"/>
    <w:rsid w:val="00AE0908"/>
    <w:rsid w:val="00AE1140"/>
    <w:rsid w:val="00AE1320"/>
    <w:rsid w:val="00AE27B8"/>
    <w:rsid w:val="00AE457B"/>
    <w:rsid w:val="00AE45F9"/>
    <w:rsid w:val="00AE509F"/>
    <w:rsid w:val="00AE55F7"/>
    <w:rsid w:val="00AE5FBF"/>
    <w:rsid w:val="00AE5FCA"/>
    <w:rsid w:val="00AF07AA"/>
    <w:rsid w:val="00AF1743"/>
    <w:rsid w:val="00AF180E"/>
    <w:rsid w:val="00AF2500"/>
    <w:rsid w:val="00AF2FB7"/>
    <w:rsid w:val="00AF5E98"/>
    <w:rsid w:val="00AF6ACF"/>
    <w:rsid w:val="00B02327"/>
    <w:rsid w:val="00B02BF9"/>
    <w:rsid w:val="00B0343E"/>
    <w:rsid w:val="00B043DD"/>
    <w:rsid w:val="00B061DD"/>
    <w:rsid w:val="00B06592"/>
    <w:rsid w:val="00B0700E"/>
    <w:rsid w:val="00B07766"/>
    <w:rsid w:val="00B10D51"/>
    <w:rsid w:val="00B119FA"/>
    <w:rsid w:val="00B11CA0"/>
    <w:rsid w:val="00B12478"/>
    <w:rsid w:val="00B1366F"/>
    <w:rsid w:val="00B13A34"/>
    <w:rsid w:val="00B1459D"/>
    <w:rsid w:val="00B21BD1"/>
    <w:rsid w:val="00B223D0"/>
    <w:rsid w:val="00B23511"/>
    <w:rsid w:val="00B236B4"/>
    <w:rsid w:val="00B23C00"/>
    <w:rsid w:val="00B2745D"/>
    <w:rsid w:val="00B27EA3"/>
    <w:rsid w:val="00B30E31"/>
    <w:rsid w:val="00B31CF2"/>
    <w:rsid w:val="00B32BDB"/>
    <w:rsid w:val="00B3390C"/>
    <w:rsid w:val="00B339BC"/>
    <w:rsid w:val="00B33A89"/>
    <w:rsid w:val="00B347DB"/>
    <w:rsid w:val="00B34A91"/>
    <w:rsid w:val="00B40D17"/>
    <w:rsid w:val="00B41ADD"/>
    <w:rsid w:val="00B4466D"/>
    <w:rsid w:val="00B45681"/>
    <w:rsid w:val="00B46EC3"/>
    <w:rsid w:val="00B506B5"/>
    <w:rsid w:val="00B515A7"/>
    <w:rsid w:val="00B52298"/>
    <w:rsid w:val="00B52665"/>
    <w:rsid w:val="00B529C6"/>
    <w:rsid w:val="00B52FB5"/>
    <w:rsid w:val="00B5430B"/>
    <w:rsid w:val="00B555A9"/>
    <w:rsid w:val="00B5572E"/>
    <w:rsid w:val="00B5776F"/>
    <w:rsid w:val="00B610AE"/>
    <w:rsid w:val="00B644FF"/>
    <w:rsid w:val="00B655CA"/>
    <w:rsid w:val="00B65FD8"/>
    <w:rsid w:val="00B66E18"/>
    <w:rsid w:val="00B6711A"/>
    <w:rsid w:val="00B67217"/>
    <w:rsid w:val="00B70650"/>
    <w:rsid w:val="00B70AF3"/>
    <w:rsid w:val="00B72AF5"/>
    <w:rsid w:val="00B74A7E"/>
    <w:rsid w:val="00B74CB6"/>
    <w:rsid w:val="00B7567B"/>
    <w:rsid w:val="00B75710"/>
    <w:rsid w:val="00B76B8E"/>
    <w:rsid w:val="00B76ED0"/>
    <w:rsid w:val="00B81BCB"/>
    <w:rsid w:val="00B81D6D"/>
    <w:rsid w:val="00B84EA1"/>
    <w:rsid w:val="00B85E23"/>
    <w:rsid w:val="00B86B5B"/>
    <w:rsid w:val="00B86BA0"/>
    <w:rsid w:val="00B876C7"/>
    <w:rsid w:val="00B87BB7"/>
    <w:rsid w:val="00B92812"/>
    <w:rsid w:val="00B92D1B"/>
    <w:rsid w:val="00B93565"/>
    <w:rsid w:val="00B93FF9"/>
    <w:rsid w:val="00B944ED"/>
    <w:rsid w:val="00B946DB"/>
    <w:rsid w:val="00B94821"/>
    <w:rsid w:val="00B955C0"/>
    <w:rsid w:val="00B97623"/>
    <w:rsid w:val="00BA00BF"/>
    <w:rsid w:val="00BA03DD"/>
    <w:rsid w:val="00BA08D5"/>
    <w:rsid w:val="00BA3313"/>
    <w:rsid w:val="00BA3CCE"/>
    <w:rsid w:val="00BA3F9F"/>
    <w:rsid w:val="00BA534F"/>
    <w:rsid w:val="00BA597A"/>
    <w:rsid w:val="00BB01B2"/>
    <w:rsid w:val="00BB0C69"/>
    <w:rsid w:val="00BB1A01"/>
    <w:rsid w:val="00BB2474"/>
    <w:rsid w:val="00BB256A"/>
    <w:rsid w:val="00BB2628"/>
    <w:rsid w:val="00BB426D"/>
    <w:rsid w:val="00BB6EE7"/>
    <w:rsid w:val="00BC20F0"/>
    <w:rsid w:val="00BC2203"/>
    <w:rsid w:val="00BC2569"/>
    <w:rsid w:val="00BC2796"/>
    <w:rsid w:val="00BC4B94"/>
    <w:rsid w:val="00BC4DC8"/>
    <w:rsid w:val="00BC53FC"/>
    <w:rsid w:val="00BC5C06"/>
    <w:rsid w:val="00BC68A1"/>
    <w:rsid w:val="00BC6B0F"/>
    <w:rsid w:val="00BC7738"/>
    <w:rsid w:val="00BC7AAE"/>
    <w:rsid w:val="00BD04A0"/>
    <w:rsid w:val="00BD0984"/>
    <w:rsid w:val="00BD0C74"/>
    <w:rsid w:val="00BD11DC"/>
    <w:rsid w:val="00BD1D1D"/>
    <w:rsid w:val="00BD2E7D"/>
    <w:rsid w:val="00BD4E66"/>
    <w:rsid w:val="00BD4E72"/>
    <w:rsid w:val="00BD4E9C"/>
    <w:rsid w:val="00BD5105"/>
    <w:rsid w:val="00BD5316"/>
    <w:rsid w:val="00BD5A88"/>
    <w:rsid w:val="00BE0590"/>
    <w:rsid w:val="00BE292D"/>
    <w:rsid w:val="00BE47E0"/>
    <w:rsid w:val="00BE492C"/>
    <w:rsid w:val="00BE5D42"/>
    <w:rsid w:val="00BE5FD9"/>
    <w:rsid w:val="00BE656C"/>
    <w:rsid w:val="00BE6736"/>
    <w:rsid w:val="00BE6D88"/>
    <w:rsid w:val="00BE7750"/>
    <w:rsid w:val="00BF0704"/>
    <w:rsid w:val="00BF1A6F"/>
    <w:rsid w:val="00BF3461"/>
    <w:rsid w:val="00BF41B1"/>
    <w:rsid w:val="00BF6A17"/>
    <w:rsid w:val="00BF71A8"/>
    <w:rsid w:val="00BF7E78"/>
    <w:rsid w:val="00C004DD"/>
    <w:rsid w:val="00C00F07"/>
    <w:rsid w:val="00C01D3B"/>
    <w:rsid w:val="00C0237A"/>
    <w:rsid w:val="00C02B23"/>
    <w:rsid w:val="00C06CBD"/>
    <w:rsid w:val="00C10172"/>
    <w:rsid w:val="00C10A38"/>
    <w:rsid w:val="00C10DCA"/>
    <w:rsid w:val="00C10EBD"/>
    <w:rsid w:val="00C11675"/>
    <w:rsid w:val="00C13967"/>
    <w:rsid w:val="00C146E8"/>
    <w:rsid w:val="00C1474A"/>
    <w:rsid w:val="00C14B7B"/>
    <w:rsid w:val="00C155E9"/>
    <w:rsid w:val="00C17B72"/>
    <w:rsid w:val="00C21FD4"/>
    <w:rsid w:val="00C220B4"/>
    <w:rsid w:val="00C220E9"/>
    <w:rsid w:val="00C24665"/>
    <w:rsid w:val="00C2622D"/>
    <w:rsid w:val="00C27D1B"/>
    <w:rsid w:val="00C3003C"/>
    <w:rsid w:val="00C31152"/>
    <w:rsid w:val="00C3117E"/>
    <w:rsid w:val="00C3145A"/>
    <w:rsid w:val="00C31653"/>
    <w:rsid w:val="00C31DE8"/>
    <w:rsid w:val="00C3270B"/>
    <w:rsid w:val="00C33D95"/>
    <w:rsid w:val="00C33F88"/>
    <w:rsid w:val="00C33FD7"/>
    <w:rsid w:val="00C35365"/>
    <w:rsid w:val="00C37D98"/>
    <w:rsid w:val="00C40D03"/>
    <w:rsid w:val="00C42FF0"/>
    <w:rsid w:val="00C43B48"/>
    <w:rsid w:val="00C45501"/>
    <w:rsid w:val="00C45833"/>
    <w:rsid w:val="00C46E53"/>
    <w:rsid w:val="00C46E93"/>
    <w:rsid w:val="00C470DC"/>
    <w:rsid w:val="00C50511"/>
    <w:rsid w:val="00C508E2"/>
    <w:rsid w:val="00C518CB"/>
    <w:rsid w:val="00C539C4"/>
    <w:rsid w:val="00C53A44"/>
    <w:rsid w:val="00C53AC2"/>
    <w:rsid w:val="00C55CEA"/>
    <w:rsid w:val="00C5770F"/>
    <w:rsid w:val="00C6105A"/>
    <w:rsid w:val="00C61EA2"/>
    <w:rsid w:val="00C6216B"/>
    <w:rsid w:val="00C62893"/>
    <w:rsid w:val="00C62D59"/>
    <w:rsid w:val="00C62F46"/>
    <w:rsid w:val="00C64348"/>
    <w:rsid w:val="00C672FD"/>
    <w:rsid w:val="00C6746B"/>
    <w:rsid w:val="00C7052B"/>
    <w:rsid w:val="00C70651"/>
    <w:rsid w:val="00C710E9"/>
    <w:rsid w:val="00C72D42"/>
    <w:rsid w:val="00C738AA"/>
    <w:rsid w:val="00C74610"/>
    <w:rsid w:val="00C74D63"/>
    <w:rsid w:val="00C75CF8"/>
    <w:rsid w:val="00C77860"/>
    <w:rsid w:val="00C81416"/>
    <w:rsid w:val="00C816E8"/>
    <w:rsid w:val="00C81B1E"/>
    <w:rsid w:val="00C829D8"/>
    <w:rsid w:val="00C829E9"/>
    <w:rsid w:val="00C82B80"/>
    <w:rsid w:val="00C82DD5"/>
    <w:rsid w:val="00C830FC"/>
    <w:rsid w:val="00C83623"/>
    <w:rsid w:val="00C83EBE"/>
    <w:rsid w:val="00C84984"/>
    <w:rsid w:val="00C85D5F"/>
    <w:rsid w:val="00C86066"/>
    <w:rsid w:val="00C863B2"/>
    <w:rsid w:val="00C863CE"/>
    <w:rsid w:val="00C867B6"/>
    <w:rsid w:val="00C86B56"/>
    <w:rsid w:val="00C871F0"/>
    <w:rsid w:val="00C933BF"/>
    <w:rsid w:val="00C94139"/>
    <w:rsid w:val="00C96422"/>
    <w:rsid w:val="00C97122"/>
    <w:rsid w:val="00C979F1"/>
    <w:rsid w:val="00CA050D"/>
    <w:rsid w:val="00CA16AD"/>
    <w:rsid w:val="00CA46AD"/>
    <w:rsid w:val="00CA58FF"/>
    <w:rsid w:val="00CA7400"/>
    <w:rsid w:val="00CA78F1"/>
    <w:rsid w:val="00CB1B33"/>
    <w:rsid w:val="00CB2B1E"/>
    <w:rsid w:val="00CB3A59"/>
    <w:rsid w:val="00CB50D2"/>
    <w:rsid w:val="00CB6310"/>
    <w:rsid w:val="00CB6EF8"/>
    <w:rsid w:val="00CC1B49"/>
    <w:rsid w:val="00CC3CF7"/>
    <w:rsid w:val="00CD013F"/>
    <w:rsid w:val="00CD2BB9"/>
    <w:rsid w:val="00CD429B"/>
    <w:rsid w:val="00CD42CC"/>
    <w:rsid w:val="00CD4515"/>
    <w:rsid w:val="00CD4777"/>
    <w:rsid w:val="00CD52B8"/>
    <w:rsid w:val="00CD60D6"/>
    <w:rsid w:val="00CD6D28"/>
    <w:rsid w:val="00CD70AB"/>
    <w:rsid w:val="00CD777E"/>
    <w:rsid w:val="00CE29DE"/>
    <w:rsid w:val="00CE2A13"/>
    <w:rsid w:val="00CE3542"/>
    <w:rsid w:val="00CE4716"/>
    <w:rsid w:val="00CE58E7"/>
    <w:rsid w:val="00CE5941"/>
    <w:rsid w:val="00CF0991"/>
    <w:rsid w:val="00CF1FBD"/>
    <w:rsid w:val="00CF4867"/>
    <w:rsid w:val="00CF60A6"/>
    <w:rsid w:val="00CF79E9"/>
    <w:rsid w:val="00D007BE"/>
    <w:rsid w:val="00D01BD5"/>
    <w:rsid w:val="00D02066"/>
    <w:rsid w:val="00D0293B"/>
    <w:rsid w:val="00D03F4B"/>
    <w:rsid w:val="00D0559B"/>
    <w:rsid w:val="00D05935"/>
    <w:rsid w:val="00D05F1F"/>
    <w:rsid w:val="00D0663F"/>
    <w:rsid w:val="00D07338"/>
    <w:rsid w:val="00D075C5"/>
    <w:rsid w:val="00D07A80"/>
    <w:rsid w:val="00D10284"/>
    <w:rsid w:val="00D13AC2"/>
    <w:rsid w:val="00D15101"/>
    <w:rsid w:val="00D15D1D"/>
    <w:rsid w:val="00D173DC"/>
    <w:rsid w:val="00D22248"/>
    <w:rsid w:val="00D23D7B"/>
    <w:rsid w:val="00D24204"/>
    <w:rsid w:val="00D25670"/>
    <w:rsid w:val="00D25FBD"/>
    <w:rsid w:val="00D2677D"/>
    <w:rsid w:val="00D267BC"/>
    <w:rsid w:val="00D26BD9"/>
    <w:rsid w:val="00D30A61"/>
    <w:rsid w:val="00D318F5"/>
    <w:rsid w:val="00D32076"/>
    <w:rsid w:val="00D32D83"/>
    <w:rsid w:val="00D330E5"/>
    <w:rsid w:val="00D3360B"/>
    <w:rsid w:val="00D34850"/>
    <w:rsid w:val="00D35016"/>
    <w:rsid w:val="00D35740"/>
    <w:rsid w:val="00D358E9"/>
    <w:rsid w:val="00D359E2"/>
    <w:rsid w:val="00D373EC"/>
    <w:rsid w:val="00D37994"/>
    <w:rsid w:val="00D37C82"/>
    <w:rsid w:val="00D40227"/>
    <w:rsid w:val="00D40A7C"/>
    <w:rsid w:val="00D41132"/>
    <w:rsid w:val="00D41A95"/>
    <w:rsid w:val="00D41AA0"/>
    <w:rsid w:val="00D42AC2"/>
    <w:rsid w:val="00D42F18"/>
    <w:rsid w:val="00D43AE1"/>
    <w:rsid w:val="00D43DF9"/>
    <w:rsid w:val="00D44DDA"/>
    <w:rsid w:val="00D455E6"/>
    <w:rsid w:val="00D45EE9"/>
    <w:rsid w:val="00D47170"/>
    <w:rsid w:val="00D47A4A"/>
    <w:rsid w:val="00D47C08"/>
    <w:rsid w:val="00D50206"/>
    <w:rsid w:val="00D50815"/>
    <w:rsid w:val="00D50A90"/>
    <w:rsid w:val="00D51650"/>
    <w:rsid w:val="00D53EAD"/>
    <w:rsid w:val="00D545CF"/>
    <w:rsid w:val="00D54777"/>
    <w:rsid w:val="00D56AB5"/>
    <w:rsid w:val="00D5794D"/>
    <w:rsid w:val="00D57B5B"/>
    <w:rsid w:val="00D60075"/>
    <w:rsid w:val="00D6008E"/>
    <w:rsid w:val="00D6024F"/>
    <w:rsid w:val="00D60902"/>
    <w:rsid w:val="00D60EEC"/>
    <w:rsid w:val="00D621D4"/>
    <w:rsid w:val="00D63C29"/>
    <w:rsid w:val="00D6483C"/>
    <w:rsid w:val="00D64F05"/>
    <w:rsid w:val="00D65BE7"/>
    <w:rsid w:val="00D65FB3"/>
    <w:rsid w:val="00D66BD7"/>
    <w:rsid w:val="00D70069"/>
    <w:rsid w:val="00D704AD"/>
    <w:rsid w:val="00D70BCE"/>
    <w:rsid w:val="00D70FB2"/>
    <w:rsid w:val="00D7131C"/>
    <w:rsid w:val="00D71DFE"/>
    <w:rsid w:val="00D7467D"/>
    <w:rsid w:val="00D75055"/>
    <w:rsid w:val="00D75118"/>
    <w:rsid w:val="00D760AF"/>
    <w:rsid w:val="00D76632"/>
    <w:rsid w:val="00D76BBC"/>
    <w:rsid w:val="00D81F24"/>
    <w:rsid w:val="00D83B81"/>
    <w:rsid w:val="00D85BAF"/>
    <w:rsid w:val="00D85FFC"/>
    <w:rsid w:val="00D8614E"/>
    <w:rsid w:val="00D86F3F"/>
    <w:rsid w:val="00D875AB"/>
    <w:rsid w:val="00D922D1"/>
    <w:rsid w:val="00D92F9E"/>
    <w:rsid w:val="00D93C2A"/>
    <w:rsid w:val="00D9419E"/>
    <w:rsid w:val="00D9693B"/>
    <w:rsid w:val="00DA05C2"/>
    <w:rsid w:val="00DA1795"/>
    <w:rsid w:val="00DA2022"/>
    <w:rsid w:val="00DA267D"/>
    <w:rsid w:val="00DA2880"/>
    <w:rsid w:val="00DA3481"/>
    <w:rsid w:val="00DA3E77"/>
    <w:rsid w:val="00DA4383"/>
    <w:rsid w:val="00DA5F9E"/>
    <w:rsid w:val="00DA6885"/>
    <w:rsid w:val="00DA7C11"/>
    <w:rsid w:val="00DA7E0D"/>
    <w:rsid w:val="00DB044A"/>
    <w:rsid w:val="00DB1D0F"/>
    <w:rsid w:val="00DB2EF1"/>
    <w:rsid w:val="00DB3FCC"/>
    <w:rsid w:val="00DB4106"/>
    <w:rsid w:val="00DB66F8"/>
    <w:rsid w:val="00DB732F"/>
    <w:rsid w:val="00DB7350"/>
    <w:rsid w:val="00DB7D4D"/>
    <w:rsid w:val="00DB7F5B"/>
    <w:rsid w:val="00DC1042"/>
    <w:rsid w:val="00DC1922"/>
    <w:rsid w:val="00DC2970"/>
    <w:rsid w:val="00DC32D2"/>
    <w:rsid w:val="00DC4A3C"/>
    <w:rsid w:val="00DC4DF9"/>
    <w:rsid w:val="00DC6696"/>
    <w:rsid w:val="00DC7BDC"/>
    <w:rsid w:val="00DD05CE"/>
    <w:rsid w:val="00DD206A"/>
    <w:rsid w:val="00DD2235"/>
    <w:rsid w:val="00DD3A84"/>
    <w:rsid w:val="00DD4259"/>
    <w:rsid w:val="00DD5E6A"/>
    <w:rsid w:val="00DD6162"/>
    <w:rsid w:val="00DD6F3F"/>
    <w:rsid w:val="00DD7891"/>
    <w:rsid w:val="00DE2580"/>
    <w:rsid w:val="00DE3316"/>
    <w:rsid w:val="00DE3CA0"/>
    <w:rsid w:val="00DE631A"/>
    <w:rsid w:val="00DE651F"/>
    <w:rsid w:val="00DF43F3"/>
    <w:rsid w:val="00DF4C62"/>
    <w:rsid w:val="00DF604E"/>
    <w:rsid w:val="00DF700E"/>
    <w:rsid w:val="00DF7580"/>
    <w:rsid w:val="00E00882"/>
    <w:rsid w:val="00E014A9"/>
    <w:rsid w:val="00E02DCE"/>
    <w:rsid w:val="00E06E27"/>
    <w:rsid w:val="00E07153"/>
    <w:rsid w:val="00E077E2"/>
    <w:rsid w:val="00E1081E"/>
    <w:rsid w:val="00E14517"/>
    <w:rsid w:val="00E153A2"/>
    <w:rsid w:val="00E161C0"/>
    <w:rsid w:val="00E16A32"/>
    <w:rsid w:val="00E20E33"/>
    <w:rsid w:val="00E21551"/>
    <w:rsid w:val="00E23292"/>
    <w:rsid w:val="00E25E53"/>
    <w:rsid w:val="00E2638A"/>
    <w:rsid w:val="00E26449"/>
    <w:rsid w:val="00E26E3D"/>
    <w:rsid w:val="00E27334"/>
    <w:rsid w:val="00E3039F"/>
    <w:rsid w:val="00E3061F"/>
    <w:rsid w:val="00E32473"/>
    <w:rsid w:val="00E32508"/>
    <w:rsid w:val="00E32FA8"/>
    <w:rsid w:val="00E3415A"/>
    <w:rsid w:val="00E3442B"/>
    <w:rsid w:val="00E344E7"/>
    <w:rsid w:val="00E34ACA"/>
    <w:rsid w:val="00E35A5E"/>
    <w:rsid w:val="00E35D26"/>
    <w:rsid w:val="00E3651A"/>
    <w:rsid w:val="00E36A70"/>
    <w:rsid w:val="00E4023E"/>
    <w:rsid w:val="00E41D85"/>
    <w:rsid w:val="00E44199"/>
    <w:rsid w:val="00E44406"/>
    <w:rsid w:val="00E4470B"/>
    <w:rsid w:val="00E44972"/>
    <w:rsid w:val="00E4518D"/>
    <w:rsid w:val="00E474E6"/>
    <w:rsid w:val="00E47955"/>
    <w:rsid w:val="00E47AA5"/>
    <w:rsid w:val="00E508C8"/>
    <w:rsid w:val="00E5199E"/>
    <w:rsid w:val="00E52053"/>
    <w:rsid w:val="00E520A5"/>
    <w:rsid w:val="00E540CC"/>
    <w:rsid w:val="00E557F8"/>
    <w:rsid w:val="00E56896"/>
    <w:rsid w:val="00E56A59"/>
    <w:rsid w:val="00E57A9F"/>
    <w:rsid w:val="00E60A01"/>
    <w:rsid w:val="00E6257C"/>
    <w:rsid w:val="00E625D7"/>
    <w:rsid w:val="00E62DA3"/>
    <w:rsid w:val="00E6333E"/>
    <w:rsid w:val="00E63508"/>
    <w:rsid w:val="00E63BD2"/>
    <w:rsid w:val="00E6696A"/>
    <w:rsid w:val="00E67F46"/>
    <w:rsid w:val="00E70B18"/>
    <w:rsid w:val="00E721A5"/>
    <w:rsid w:val="00E7290C"/>
    <w:rsid w:val="00E72D33"/>
    <w:rsid w:val="00E738CB"/>
    <w:rsid w:val="00E768F6"/>
    <w:rsid w:val="00E76F99"/>
    <w:rsid w:val="00E76FC8"/>
    <w:rsid w:val="00E77D89"/>
    <w:rsid w:val="00E80992"/>
    <w:rsid w:val="00E817B6"/>
    <w:rsid w:val="00E84247"/>
    <w:rsid w:val="00E84EE1"/>
    <w:rsid w:val="00E85040"/>
    <w:rsid w:val="00E85A9B"/>
    <w:rsid w:val="00E85E29"/>
    <w:rsid w:val="00E90701"/>
    <w:rsid w:val="00E910D1"/>
    <w:rsid w:val="00E924BB"/>
    <w:rsid w:val="00E931EB"/>
    <w:rsid w:val="00E97FB3"/>
    <w:rsid w:val="00EA066F"/>
    <w:rsid w:val="00EA126D"/>
    <w:rsid w:val="00EA148D"/>
    <w:rsid w:val="00EA3FCE"/>
    <w:rsid w:val="00EA5092"/>
    <w:rsid w:val="00EA559B"/>
    <w:rsid w:val="00EA62EB"/>
    <w:rsid w:val="00EA633A"/>
    <w:rsid w:val="00EA6927"/>
    <w:rsid w:val="00EA71EF"/>
    <w:rsid w:val="00EB33E1"/>
    <w:rsid w:val="00EB378D"/>
    <w:rsid w:val="00EB4501"/>
    <w:rsid w:val="00EB5531"/>
    <w:rsid w:val="00EB67E2"/>
    <w:rsid w:val="00EB6D69"/>
    <w:rsid w:val="00EC0A6C"/>
    <w:rsid w:val="00EC172C"/>
    <w:rsid w:val="00EC1733"/>
    <w:rsid w:val="00EC4269"/>
    <w:rsid w:val="00EC591E"/>
    <w:rsid w:val="00EC68C4"/>
    <w:rsid w:val="00EC696B"/>
    <w:rsid w:val="00EC78ED"/>
    <w:rsid w:val="00ED19D6"/>
    <w:rsid w:val="00ED3569"/>
    <w:rsid w:val="00ED4260"/>
    <w:rsid w:val="00ED4696"/>
    <w:rsid w:val="00ED5802"/>
    <w:rsid w:val="00ED5CD9"/>
    <w:rsid w:val="00ED601B"/>
    <w:rsid w:val="00ED6219"/>
    <w:rsid w:val="00ED6360"/>
    <w:rsid w:val="00ED69FC"/>
    <w:rsid w:val="00ED7016"/>
    <w:rsid w:val="00ED753E"/>
    <w:rsid w:val="00EE0035"/>
    <w:rsid w:val="00EE352E"/>
    <w:rsid w:val="00EE3683"/>
    <w:rsid w:val="00EE3D93"/>
    <w:rsid w:val="00EE46DA"/>
    <w:rsid w:val="00EE4C1B"/>
    <w:rsid w:val="00EE6E77"/>
    <w:rsid w:val="00EE7946"/>
    <w:rsid w:val="00EF08BE"/>
    <w:rsid w:val="00EF17D5"/>
    <w:rsid w:val="00EF44AE"/>
    <w:rsid w:val="00EF46DE"/>
    <w:rsid w:val="00EF4F63"/>
    <w:rsid w:val="00EF4FA8"/>
    <w:rsid w:val="00EF5C62"/>
    <w:rsid w:val="00F01874"/>
    <w:rsid w:val="00F01B26"/>
    <w:rsid w:val="00F0235B"/>
    <w:rsid w:val="00F02EFE"/>
    <w:rsid w:val="00F0351F"/>
    <w:rsid w:val="00F03881"/>
    <w:rsid w:val="00F052AE"/>
    <w:rsid w:val="00F05994"/>
    <w:rsid w:val="00F07736"/>
    <w:rsid w:val="00F07DDB"/>
    <w:rsid w:val="00F10F37"/>
    <w:rsid w:val="00F13636"/>
    <w:rsid w:val="00F14B8A"/>
    <w:rsid w:val="00F161E5"/>
    <w:rsid w:val="00F22917"/>
    <w:rsid w:val="00F22C97"/>
    <w:rsid w:val="00F24819"/>
    <w:rsid w:val="00F24989"/>
    <w:rsid w:val="00F24BBC"/>
    <w:rsid w:val="00F24F80"/>
    <w:rsid w:val="00F26054"/>
    <w:rsid w:val="00F26A2F"/>
    <w:rsid w:val="00F272AC"/>
    <w:rsid w:val="00F3190A"/>
    <w:rsid w:val="00F31B42"/>
    <w:rsid w:val="00F336E2"/>
    <w:rsid w:val="00F34D38"/>
    <w:rsid w:val="00F37A19"/>
    <w:rsid w:val="00F41155"/>
    <w:rsid w:val="00F4146E"/>
    <w:rsid w:val="00F420F5"/>
    <w:rsid w:val="00F42781"/>
    <w:rsid w:val="00F428BE"/>
    <w:rsid w:val="00F43383"/>
    <w:rsid w:val="00F50AF2"/>
    <w:rsid w:val="00F50C5C"/>
    <w:rsid w:val="00F50E15"/>
    <w:rsid w:val="00F5158E"/>
    <w:rsid w:val="00F5320E"/>
    <w:rsid w:val="00F53238"/>
    <w:rsid w:val="00F53EA5"/>
    <w:rsid w:val="00F5430E"/>
    <w:rsid w:val="00F54BC2"/>
    <w:rsid w:val="00F55B1F"/>
    <w:rsid w:val="00F6089E"/>
    <w:rsid w:val="00F6381F"/>
    <w:rsid w:val="00F64DF3"/>
    <w:rsid w:val="00F65804"/>
    <w:rsid w:val="00F65E4C"/>
    <w:rsid w:val="00F6674B"/>
    <w:rsid w:val="00F6685A"/>
    <w:rsid w:val="00F713EB"/>
    <w:rsid w:val="00F718A8"/>
    <w:rsid w:val="00F71BB6"/>
    <w:rsid w:val="00F74283"/>
    <w:rsid w:val="00F74DF7"/>
    <w:rsid w:val="00F75B9A"/>
    <w:rsid w:val="00F76DA8"/>
    <w:rsid w:val="00F81040"/>
    <w:rsid w:val="00F81596"/>
    <w:rsid w:val="00F83414"/>
    <w:rsid w:val="00F83F3C"/>
    <w:rsid w:val="00F84CC1"/>
    <w:rsid w:val="00F856F2"/>
    <w:rsid w:val="00F85A29"/>
    <w:rsid w:val="00F86AF8"/>
    <w:rsid w:val="00F86CDA"/>
    <w:rsid w:val="00F908FF"/>
    <w:rsid w:val="00F92FD1"/>
    <w:rsid w:val="00F93301"/>
    <w:rsid w:val="00F938C3"/>
    <w:rsid w:val="00F93A0B"/>
    <w:rsid w:val="00F95020"/>
    <w:rsid w:val="00F97FD9"/>
    <w:rsid w:val="00FA0D2B"/>
    <w:rsid w:val="00FA0E00"/>
    <w:rsid w:val="00FA241E"/>
    <w:rsid w:val="00FA243F"/>
    <w:rsid w:val="00FA3617"/>
    <w:rsid w:val="00FA3CBB"/>
    <w:rsid w:val="00FA49BF"/>
    <w:rsid w:val="00FA51D0"/>
    <w:rsid w:val="00FA548D"/>
    <w:rsid w:val="00FA57AE"/>
    <w:rsid w:val="00FA630C"/>
    <w:rsid w:val="00FA73CD"/>
    <w:rsid w:val="00FB226E"/>
    <w:rsid w:val="00FB2346"/>
    <w:rsid w:val="00FB3846"/>
    <w:rsid w:val="00FB4081"/>
    <w:rsid w:val="00FB5B38"/>
    <w:rsid w:val="00FC0E09"/>
    <w:rsid w:val="00FC23CE"/>
    <w:rsid w:val="00FC28C7"/>
    <w:rsid w:val="00FC2B1B"/>
    <w:rsid w:val="00FC3300"/>
    <w:rsid w:val="00FC33E3"/>
    <w:rsid w:val="00FC4C62"/>
    <w:rsid w:val="00FC6188"/>
    <w:rsid w:val="00FC74D8"/>
    <w:rsid w:val="00FD06D0"/>
    <w:rsid w:val="00FD0FDC"/>
    <w:rsid w:val="00FD1DFD"/>
    <w:rsid w:val="00FD3F9C"/>
    <w:rsid w:val="00FD4013"/>
    <w:rsid w:val="00FD47D6"/>
    <w:rsid w:val="00FD6B96"/>
    <w:rsid w:val="00FD773E"/>
    <w:rsid w:val="00FE1DE1"/>
    <w:rsid w:val="00FE2A64"/>
    <w:rsid w:val="00FE34DF"/>
    <w:rsid w:val="00FE3FCE"/>
    <w:rsid w:val="00FE67C2"/>
    <w:rsid w:val="00FE6A78"/>
    <w:rsid w:val="00FF09A2"/>
    <w:rsid w:val="00FF111F"/>
    <w:rsid w:val="00FF1B91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9E6EF7"/>
  <w15:docId w15:val="{93155FEA-AC3A-45A9-962A-43F36A29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4610"/>
    <w:rPr>
      <w:sz w:val="24"/>
    </w:rPr>
  </w:style>
  <w:style w:type="paragraph" w:styleId="1">
    <w:name w:val="heading 1"/>
    <w:next w:val="34a"/>
    <w:link w:val="10"/>
    <w:qFormat/>
    <w:rsid w:val="000C4610"/>
    <w:pPr>
      <w:keepNext/>
      <w:keepLines/>
      <w:pageBreakBefore/>
      <w:numPr>
        <w:numId w:val="1"/>
      </w:numPr>
      <w:spacing w:after="240" w:line="360" w:lineRule="auto"/>
      <w:jc w:val="both"/>
      <w:outlineLvl w:val="0"/>
    </w:pPr>
    <w:rPr>
      <w:rFonts w:ascii="Arial" w:hAnsi="Arial"/>
      <w:b/>
      <w:sz w:val="36"/>
      <w:szCs w:val="28"/>
      <w:lang w:val="x-none" w:eastAsia="x-none"/>
    </w:rPr>
  </w:style>
  <w:style w:type="paragraph" w:styleId="2">
    <w:name w:val="heading 2"/>
    <w:next w:val="34a"/>
    <w:link w:val="20"/>
    <w:qFormat/>
    <w:rsid w:val="000C4610"/>
    <w:pPr>
      <w:keepNext/>
      <w:keepLines/>
      <w:numPr>
        <w:ilvl w:val="1"/>
        <w:numId w:val="1"/>
      </w:numPr>
      <w:spacing w:before="480" w:after="240" w:line="360" w:lineRule="auto"/>
      <w:jc w:val="both"/>
      <w:outlineLvl w:val="1"/>
    </w:pPr>
    <w:rPr>
      <w:rFonts w:ascii="Arial" w:hAnsi="Arial"/>
      <w:b/>
      <w:sz w:val="32"/>
    </w:rPr>
  </w:style>
  <w:style w:type="paragraph" w:styleId="3">
    <w:name w:val="heading 3"/>
    <w:next w:val="34a"/>
    <w:link w:val="30"/>
    <w:qFormat/>
    <w:rsid w:val="000C4610"/>
    <w:pPr>
      <w:keepNext/>
      <w:keepLines/>
      <w:numPr>
        <w:ilvl w:val="2"/>
        <w:numId w:val="1"/>
      </w:numPr>
      <w:spacing w:before="480" w:after="240" w:line="360" w:lineRule="auto"/>
      <w:jc w:val="both"/>
      <w:outlineLvl w:val="2"/>
    </w:pPr>
    <w:rPr>
      <w:rFonts w:ascii="Arial" w:hAnsi="Arial"/>
      <w:b/>
      <w:bCs/>
      <w:sz w:val="28"/>
    </w:rPr>
  </w:style>
  <w:style w:type="paragraph" w:styleId="4">
    <w:name w:val="heading 4"/>
    <w:next w:val="34a"/>
    <w:link w:val="40"/>
    <w:qFormat/>
    <w:rsid w:val="000C4610"/>
    <w:pPr>
      <w:keepNext/>
      <w:keepLines/>
      <w:numPr>
        <w:ilvl w:val="3"/>
        <w:numId w:val="1"/>
      </w:numPr>
      <w:spacing w:before="480" w:after="240" w:line="360" w:lineRule="auto"/>
      <w:jc w:val="both"/>
      <w:outlineLvl w:val="3"/>
    </w:pPr>
    <w:rPr>
      <w:rFonts w:ascii="Arial" w:hAnsi="Arial"/>
      <w:b/>
      <w:sz w:val="24"/>
    </w:rPr>
  </w:style>
  <w:style w:type="paragraph" w:styleId="5">
    <w:name w:val="heading 5"/>
    <w:next w:val="34a"/>
    <w:link w:val="50"/>
    <w:qFormat/>
    <w:rsid w:val="000C4610"/>
    <w:pPr>
      <w:keepNext/>
      <w:numPr>
        <w:ilvl w:val="4"/>
        <w:numId w:val="1"/>
      </w:numPr>
      <w:spacing w:before="480" w:after="240" w:line="360" w:lineRule="auto"/>
      <w:jc w:val="both"/>
      <w:outlineLvl w:val="4"/>
    </w:pPr>
    <w:rPr>
      <w:rFonts w:ascii="Arial" w:hAnsi="Arial"/>
      <w:bCs/>
      <w:i/>
      <w:iCs/>
      <w:sz w:val="22"/>
      <w:szCs w:val="26"/>
    </w:rPr>
  </w:style>
  <w:style w:type="paragraph" w:styleId="6">
    <w:name w:val="heading 6"/>
    <w:next w:val="34a"/>
    <w:link w:val="60"/>
    <w:qFormat/>
    <w:rsid w:val="000C4610"/>
    <w:pPr>
      <w:keepNext/>
      <w:numPr>
        <w:ilvl w:val="5"/>
        <w:numId w:val="1"/>
      </w:numPr>
      <w:spacing w:before="480" w:after="240" w:line="360" w:lineRule="auto"/>
      <w:jc w:val="both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0"/>
    <w:next w:val="a0"/>
    <w:link w:val="70"/>
    <w:semiHidden/>
    <w:qFormat/>
    <w:rsid w:val="000C4610"/>
    <w:pPr>
      <w:keepNext/>
      <w:numPr>
        <w:ilvl w:val="6"/>
        <w:numId w:val="1"/>
      </w:numPr>
      <w:spacing w:before="120"/>
      <w:outlineLvl w:val="6"/>
    </w:pPr>
    <w:rPr>
      <w:i/>
      <w:lang w:eastAsia="en-US"/>
    </w:rPr>
  </w:style>
  <w:style w:type="paragraph" w:styleId="8">
    <w:name w:val="heading 8"/>
    <w:basedOn w:val="a0"/>
    <w:next w:val="a0"/>
    <w:link w:val="80"/>
    <w:semiHidden/>
    <w:qFormat/>
    <w:rsid w:val="000C4610"/>
    <w:pPr>
      <w:keepNext/>
      <w:numPr>
        <w:ilvl w:val="7"/>
        <w:numId w:val="1"/>
      </w:numPr>
      <w:spacing w:before="120"/>
      <w:outlineLvl w:val="7"/>
    </w:pPr>
    <w:rPr>
      <w:lang w:eastAsia="en-US"/>
    </w:rPr>
  </w:style>
  <w:style w:type="paragraph" w:styleId="9">
    <w:name w:val="heading 9"/>
    <w:basedOn w:val="a0"/>
    <w:next w:val="a0"/>
    <w:link w:val="90"/>
    <w:semiHidden/>
    <w:qFormat/>
    <w:rsid w:val="000C4610"/>
    <w:pPr>
      <w:keepNext/>
      <w:numPr>
        <w:ilvl w:val="8"/>
        <w:numId w:val="1"/>
      </w:numPr>
      <w:spacing w:before="120"/>
      <w:outlineLvl w:val="8"/>
    </w:pPr>
    <w:rPr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4b">
    <w:name w:val="34_Знак_Сообщение_системы"/>
    <w:rsid w:val="000C4610"/>
    <w:rPr>
      <w:rFonts w:ascii="Calibri" w:hAnsi="Calibri"/>
    </w:rPr>
  </w:style>
  <w:style w:type="paragraph" w:customStyle="1" w:styleId="34a">
    <w:name w:val="34_Абзац_Обычный"/>
    <w:link w:val="34c"/>
    <w:qFormat/>
    <w:rsid w:val="000C4610"/>
    <w:pPr>
      <w:spacing w:line="360" w:lineRule="auto"/>
      <w:ind w:firstLine="720"/>
      <w:jc w:val="both"/>
    </w:pPr>
    <w:rPr>
      <w:sz w:val="24"/>
      <w:lang w:eastAsia="x-none"/>
    </w:rPr>
  </w:style>
  <w:style w:type="character" w:customStyle="1" w:styleId="34c">
    <w:name w:val="34_Абзац_Обычный Знак"/>
    <w:link w:val="34a"/>
    <w:rsid w:val="000C4610"/>
    <w:rPr>
      <w:sz w:val="24"/>
      <w:lang w:eastAsia="x-none"/>
    </w:rPr>
  </w:style>
  <w:style w:type="character" w:customStyle="1" w:styleId="10">
    <w:name w:val="Заголовок 1 Знак"/>
    <w:link w:val="1"/>
    <w:rsid w:val="000C4610"/>
    <w:rPr>
      <w:rFonts w:ascii="Arial" w:hAnsi="Arial"/>
      <w:b/>
      <w:sz w:val="36"/>
      <w:szCs w:val="28"/>
      <w:lang w:val="x-none" w:eastAsia="x-none"/>
    </w:rPr>
  </w:style>
  <w:style w:type="character" w:customStyle="1" w:styleId="20">
    <w:name w:val="Заголовок 2 Знак"/>
    <w:link w:val="2"/>
    <w:rsid w:val="000C4610"/>
    <w:rPr>
      <w:rFonts w:ascii="Arial" w:hAnsi="Arial"/>
      <w:b/>
      <w:sz w:val="32"/>
    </w:rPr>
  </w:style>
  <w:style w:type="character" w:customStyle="1" w:styleId="30">
    <w:name w:val="Заголовок 3 Знак"/>
    <w:link w:val="3"/>
    <w:rsid w:val="000C4610"/>
    <w:rPr>
      <w:rFonts w:ascii="Arial" w:hAnsi="Arial"/>
      <w:b/>
      <w:bCs/>
      <w:sz w:val="28"/>
    </w:rPr>
  </w:style>
  <w:style w:type="character" w:customStyle="1" w:styleId="40">
    <w:name w:val="Заголовок 4 Знак"/>
    <w:link w:val="4"/>
    <w:rsid w:val="000C4610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0C4610"/>
    <w:rPr>
      <w:rFonts w:ascii="Arial" w:hAnsi="Arial"/>
      <w:bCs/>
      <w:i/>
      <w:iCs/>
      <w:sz w:val="22"/>
      <w:szCs w:val="26"/>
    </w:rPr>
  </w:style>
  <w:style w:type="character" w:customStyle="1" w:styleId="60">
    <w:name w:val="Заголовок 6 Знак"/>
    <w:link w:val="6"/>
    <w:rsid w:val="000C4610"/>
    <w:rPr>
      <w:rFonts w:ascii="Arial" w:hAnsi="Arial"/>
      <w:i/>
      <w:sz w:val="22"/>
      <w:lang w:eastAsia="en-US"/>
    </w:rPr>
  </w:style>
  <w:style w:type="character" w:customStyle="1" w:styleId="70">
    <w:name w:val="Заголовок 7 Знак"/>
    <w:link w:val="7"/>
    <w:semiHidden/>
    <w:rsid w:val="000C4610"/>
    <w:rPr>
      <w:i/>
      <w:sz w:val="24"/>
      <w:lang w:eastAsia="en-US"/>
    </w:rPr>
  </w:style>
  <w:style w:type="character" w:customStyle="1" w:styleId="80">
    <w:name w:val="Заголовок 8 Знак"/>
    <w:link w:val="8"/>
    <w:semiHidden/>
    <w:rsid w:val="000C4610"/>
    <w:rPr>
      <w:sz w:val="24"/>
      <w:lang w:eastAsia="en-US"/>
    </w:rPr>
  </w:style>
  <w:style w:type="character" w:customStyle="1" w:styleId="90">
    <w:name w:val="Заголовок 9 Знак"/>
    <w:link w:val="9"/>
    <w:semiHidden/>
    <w:rsid w:val="000C4610"/>
    <w:rPr>
      <w:sz w:val="24"/>
      <w:lang w:eastAsia="en-US"/>
    </w:rPr>
  </w:style>
  <w:style w:type="paragraph" w:customStyle="1" w:styleId="3411">
    <w:name w:val="34_Заголовок_1_Приложение"/>
    <w:basedOn w:val="34a"/>
    <w:next w:val="34d"/>
    <w:qFormat/>
    <w:rsid w:val="000C4610"/>
    <w:pPr>
      <w:pageBreakBefore/>
      <w:numPr>
        <w:numId w:val="7"/>
      </w:numPr>
      <w:tabs>
        <w:tab w:val="center" w:pos="1985"/>
      </w:tabs>
      <w:spacing w:after="240"/>
      <w:jc w:val="center"/>
      <w:outlineLvl w:val="0"/>
    </w:pPr>
    <w:rPr>
      <w:rFonts w:ascii="Arial" w:hAnsi="Arial"/>
      <w:b/>
      <w:sz w:val="36"/>
      <w:szCs w:val="28"/>
    </w:rPr>
  </w:style>
  <w:style w:type="paragraph" w:customStyle="1" w:styleId="3421">
    <w:name w:val="34_Заголовок_2_Приложение"/>
    <w:basedOn w:val="34a"/>
    <w:next w:val="34a"/>
    <w:rsid w:val="000C4610"/>
    <w:pPr>
      <w:keepNext/>
      <w:keepLines/>
      <w:numPr>
        <w:ilvl w:val="1"/>
        <w:numId w:val="7"/>
      </w:numPr>
      <w:spacing w:before="480" w:after="240"/>
      <w:outlineLvl w:val="1"/>
    </w:pPr>
    <w:rPr>
      <w:rFonts w:ascii="Arial" w:hAnsi="Arial"/>
      <w:b/>
      <w:sz w:val="32"/>
      <w:szCs w:val="24"/>
    </w:rPr>
  </w:style>
  <w:style w:type="paragraph" w:customStyle="1" w:styleId="3431">
    <w:name w:val="34_Заголовок_3_Приложение"/>
    <w:basedOn w:val="34a"/>
    <w:next w:val="34a"/>
    <w:rsid w:val="000C4610"/>
    <w:pPr>
      <w:keepNext/>
      <w:keepLines/>
      <w:numPr>
        <w:ilvl w:val="2"/>
        <w:numId w:val="7"/>
      </w:numPr>
      <w:spacing w:before="480" w:after="240"/>
      <w:outlineLvl w:val="2"/>
    </w:pPr>
    <w:rPr>
      <w:rFonts w:ascii="Arial" w:hAnsi="Arial"/>
      <w:b/>
      <w:sz w:val="28"/>
      <w:szCs w:val="22"/>
    </w:rPr>
  </w:style>
  <w:style w:type="character" w:customStyle="1" w:styleId="34e">
    <w:name w:val="34_Знак_Подчеркнутый"/>
    <w:rsid w:val="000C4610"/>
    <w:rPr>
      <w:u w:val="single"/>
    </w:rPr>
  </w:style>
  <w:style w:type="paragraph" w:customStyle="1" w:styleId="348">
    <w:name w:val="34_Список_Библиография"/>
    <w:basedOn w:val="34a"/>
    <w:rsid w:val="000C4610"/>
    <w:pPr>
      <w:numPr>
        <w:numId w:val="2"/>
      </w:numPr>
    </w:pPr>
    <w:rPr>
      <w:rFonts w:cs="Arial"/>
      <w:bCs/>
      <w:szCs w:val="28"/>
    </w:rPr>
  </w:style>
  <w:style w:type="character" w:customStyle="1" w:styleId="34f">
    <w:name w:val="34_Рамка_Основной Знак"/>
    <w:basedOn w:val="34c"/>
    <w:link w:val="34f0"/>
    <w:rsid w:val="00180DB6"/>
    <w:rPr>
      <w:sz w:val="18"/>
      <w:lang w:eastAsia="x-none"/>
    </w:rPr>
  </w:style>
  <w:style w:type="character" w:customStyle="1" w:styleId="34f1">
    <w:name w:val="34_Рамка_Подписи Знак"/>
    <w:basedOn w:val="a1"/>
    <w:link w:val="34f2"/>
    <w:rsid w:val="000C4610"/>
    <w:rPr>
      <w:i/>
      <w:sz w:val="18"/>
      <w:szCs w:val="18"/>
      <w:lang w:val="x-none" w:eastAsia="x-none"/>
    </w:rPr>
  </w:style>
  <w:style w:type="paragraph" w:customStyle="1" w:styleId="34f3">
    <w:name w:val="34_ЛУ_Название"/>
    <w:basedOn w:val="34a"/>
    <w:rsid w:val="000C4610"/>
    <w:pPr>
      <w:spacing w:before="20" w:after="120"/>
      <w:ind w:firstLine="0"/>
      <w:jc w:val="center"/>
    </w:pPr>
    <w:rPr>
      <w:rFonts w:ascii="Arial" w:hAnsi="Arial"/>
      <w:b/>
      <w:sz w:val="32"/>
      <w:szCs w:val="28"/>
    </w:rPr>
  </w:style>
  <w:style w:type="paragraph" w:customStyle="1" w:styleId="34f4">
    <w:name w:val="34_ЛУ_Подпись"/>
    <w:basedOn w:val="34a"/>
    <w:rsid w:val="000C4610"/>
    <w:pPr>
      <w:spacing w:before="20" w:after="120" w:line="240" w:lineRule="auto"/>
      <w:ind w:firstLine="0"/>
      <w:jc w:val="left"/>
    </w:pPr>
    <w:rPr>
      <w:sz w:val="22"/>
    </w:rPr>
  </w:style>
  <w:style w:type="character" w:customStyle="1" w:styleId="34f5">
    <w:name w:val="34_Знак_Элемент_интерфейса"/>
    <w:qFormat/>
    <w:rsid w:val="000C4610"/>
    <w:rPr>
      <w:b/>
    </w:rPr>
  </w:style>
  <w:style w:type="paragraph" w:customStyle="1" w:styleId="3414">
    <w:name w:val="34_Заголовок_1_Дополнительный"/>
    <w:basedOn w:val="34a"/>
    <w:next w:val="34a"/>
    <w:link w:val="3415"/>
    <w:qFormat/>
    <w:rsid w:val="000C4610"/>
    <w:pPr>
      <w:keepNext/>
      <w:keepLines/>
      <w:pageBreakBefore/>
      <w:spacing w:after="240"/>
      <w:ind w:firstLine="0"/>
      <w:jc w:val="center"/>
    </w:pPr>
    <w:rPr>
      <w:rFonts w:ascii="Arial" w:hAnsi="Arial"/>
      <w:b/>
      <w:sz w:val="36"/>
    </w:rPr>
  </w:style>
  <w:style w:type="character" w:customStyle="1" w:styleId="3415">
    <w:name w:val="34_Заголовок_1_Дополнительный Знак"/>
    <w:basedOn w:val="34c"/>
    <w:link w:val="3414"/>
    <w:rsid w:val="00180DB6"/>
    <w:rPr>
      <w:rFonts w:ascii="Arial" w:hAnsi="Arial"/>
      <w:b/>
      <w:sz w:val="36"/>
      <w:lang w:eastAsia="x-none"/>
    </w:rPr>
  </w:style>
  <w:style w:type="paragraph" w:styleId="11">
    <w:name w:val="toc 1"/>
    <w:basedOn w:val="34a"/>
    <w:next w:val="34a"/>
    <w:autoRedefine/>
    <w:uiPriority w:val="39"/>
    <w:rsid w:val="000C4610"/>
    <w:pPr>
      <w:tabs>
        <w:tab w:val="left" w:pos="357"/>
        <w:tab w:val="right" w:leader="dot" w:pos="9923"/>
      </w:tabs>
      <w:spacing w:before="120" w:after="60" w:line="240" w:lineRule="auto"/>
      <w:ind w:left="357" w:hanging="357"/>
      <w:jc w:val="left"/>
    </w:pPr>
    <w:rPr>
      <w:b/>
      <w:noProof/>
      <w:szCs w:val="24"/>
    </w:rPr>
  </w:style>
  <w:style w:type="character" w:customStyle="1" w:styleId="3416">
    <w:name w:val="34_Заголовок_1_Не_включенный_в_оглавление Знак"/>
    <w:basedOn w:val="3415"/>
    <w:link w:val="3417"/>
    <w:rsid w:val="00180DB6"/>
    <w:rPr>
      <w:rFonts w:ascii="Arial" w:hAnsi="Arial"/>
      <w:b/>
      <w:sz w:val="36"/>
      <w:lang w:eastAsia="x-none"/>
    </w:rPr>
  </w:style>
  <w:style w:type="paragraph" w:customStyle="1" w:styleId="34f6">
    <w:name w:val="34_Пример"/>
    <w:basedOn w:val="34a"/>
    <w:rsid w:val="000C4610"/>
    <w:pPr>
      <w:spacing w:before="360" w:after="360"/>
      <w:ind w:left="720" w:firstLine="0"/>
      <w:contextualSpacing/>
    </w:pPr>
  </w:style>
  <w:style w:type="paragraph" w:customStyle="1" w:styleId="34f7">
    <w:name w:val="34_Рисунок_Изображение"/>
    <w:basedOn w:val="34a"/>
    <w:next w:val="34f8"/>
    <w:qFormat/>
    <w:rsid w:val="000C4610"/>
    <w:pPr>
      <w:keepNext/>
      <w:spacing w:before="360"/>
      <w:ind w:firstLine="0"/>
      <w:jc w:val="center"/>
    </w:pPr>
  </w:style>
  <w:style w:type="paragraph" w:customStyle="1" w:styleId="34f8">
    <w:name w:val="34_Рисунок_Название"/>
    <w:basedOn w:val="34a"/>
    <w:next w:val="34a"/>
    <w:qFormat/>
    <w:rsid w:val="000C4610"/>
    <w:pPr>
      <w:keepLines/>
      <w:spacing w:before="120" w:after="360"/>
      <w:ind w:firstLine="0"/>
      <w:jc w:val="center"/>
    </w:pPr>
    <w:rPr>
      <w:rFonts w:cs="Arial"/>
    </w:rPr>
  </w:style>
  <w:style w:type="character" w:customStyle="1" w:styleId="34f9">
    <w:name w:val="34_Знак_Курсив"/>
    <w:rsid w:val="000C4610"/>
    <w:rPr>
      <w:b w:val="0"/>
      <w:i/>
    </w:rPr>
  </w:style>
  <w:style w:type="character" w:customStyle="1" w:styleId="34fa">
    <w:name w:val="34_Знак_Название_файла"/>
    <w:qFormat/>
    <w:rsid w:val="000C4610"/>
    <w:rPr>
      <w:rFonts w:ascii="Calibri" w:hAnsi="Calibri"/>
    </w:rPr>
  </w:style>
  <w:style w:type="character" w:customStyle="1" w:styleId="34fb">
    <w:name w:val="34_Знак_Термин"/>
    <w:rsid w:val="000C4610"/>
    <w:rPr>
      <w:i/>
    </w:rPr>
  </w:style>
  <w:style w:type="character" w:customStyle="1" w:styleId="34fc">
    <w:name w:val="34_Знак_Полужирный"/>
    <w:rsid w:val="000C4610"/>
    <w:rPr>
      <w:b/>
    </w:rPr>
  </w:style>
  <w:style w:type="character" w:customStyle="1" w:styleId="34fd">
    <w:name w:val="34_Знак_Верхний_индекс"/>
    <w:rsid w:val="000C4610"/>
    <w:rPr>
      <w:vertAlign w:val="superscript"/>
    </w:rPr>
  </w:style>
  <w:style w:type="character" w:customStyle="1" w:styleId="3424">
    <w:name w:val="34_Список_Марк_2 Знак"/>
    <w:link w:val="3423"/>
    <w:rsid w:val="004313E3"/>
    <w:rPr>
      <w:sz w:val="24"/>
      <w:lang w:eastAsia="x-none"/>
    </w:rPr>
  </w:style>
  <w:style w:type="paragraph" w:customStyle="1" w:styleId="3423">
    <w:name w:val="34_Список_Марк_2"/>
    <w:basedOn w:val="34a"/>
    <w:link w:val="3424"/>
    <w:qFormat/>
    <w:rsid w:val="000C4610"/>
    <w:pPr>
      <w:numPr>
        <w:ilvl w:val="1"/>
        <w:numId w:val="14"/>
      </w:numPr>
    </w:pPr>
  </w:style>
  <w:style w:type="paragraph" w:customStyle="1" w:styleId="34fe">
    <w:name w:val="34_Таблица_Заголовок_Продолжение"/>
    <w:basedOn w:val="34ff"/>
    <w:next w:val="a0"/>
    <w:rsid w:val="000C4610"/>
    <w:pPr>
      <w:pageBreakBefore/>
      <w:spacing w:before="0"/>
    </w:pPr>
    <w:rPr>
      <w:i/>
    </w:rPr>
  </w:style>
  <w:style w:type="paragraph" w:customStyle="1" w:styleId="34ff0">
    <w:name w:val="34_Врезка_Примечание"/>
    <w:basedOn w:val="34a"/>
    <w:next w:val="34a"/>
    <w:qFormat/>
    <w:rsid w:val="000C4610"/>
    <w:pPr>
      <w:keepLines/>
      <w:spacing w:before="360" w:after="360"/>
      <w:ind w:left="720" w:firstLine="0"/>
    </w:pPr>
  </w:style>
  <w:style w:type="paragraph" w:customStyle="1" w:styleId="3412">
    <w:name w:val="34_Список_Марк_1"/>
    <w:basedOn w:val="34a"/>
    <w:link w:val="3418"/>
    <w:qFormat/>
    <w:rsid w:val="000C4610"/>
    <w:pPr>
      <w:numPr>
        <w:numId w:val="14"/>
      </w:numPr>
    </w:pPr>
  </w:style>
  <w:style w:type="character" w:customStyle="1" w:styleId="3418">
    <w:name w:val="34_Список_Марк_1 Знак"/>
    <w:link w:val="3412"/>
    <w:rsid w:val="00180DB6"/>
    <w:rPr>
      <w:sz w:val="24"/>
      <w:lang w:eastAsia="x-none"/>
    </w:rPr>
  </w:style>
  <w:style w:type="paragraph" w:styleId="a4">
    <w:name w:val="footnote text"/>
    <w:basedOn w:val="34a"/>
    <w:link w:val="a5"/>
    <w:rsid w:val="000C4610"/>
    <w:pPr>
      <w:spacing w:after="60" w:line="240" w:lineRule="auto"/>
    </w:pPr>
    <w:rPr>
      <w:sz w:val="18"/>
    </w:rPr>
  </w:style>
  <w:style w:type="paragraph" w:customStyle="1" w:styleId="341">
    <w:name w:val="34_Список_Нум_1"/>
    <w:basedOn w:val="34a"/>
    <w:link w:val="3419"/>
    <w:qFormat/>
    <w:rsid w:val="000C4610"/>
    <w:pPr>
      <w:numPr>
        <w:numId w:val="13"/>
      </w:numPr>
    </w:pPr>
  </w:style>
  <w:style w:type="character" w:customStyle="1" w:styleId="3419">
    <w:name w:val="34_Список_Нум_1 Знак"/>
    <w:link w:val="341"/>
    <w:rsid w:val="00180DB6"/>
    <w:rPr>
      <w:sz w:val="24"/>
      <w:lang w:eastAsia="x-none"/>
    </w:rPr>
  </w:style>
  <w:style w:type="paragraph" w:customStyle="1" w:styleId="342">
    <w:name w:val="34_Список_Нум_2"/>
    <w:basedOn w:val="34a"/>
    <w:link w:val="3425"/>
    <w:qFormat/>
    <w:rsid w:val="000C4610"/>
    <w:pPr>
      <w:numPr>
        <w:ilvl w:val="1"/>
        <w:numId w:val="13"/>
      </w:numPr>
    </w:pPr>
  </w:style>
  <w:style w:type="character" w:customStyle="1" w:styleId="3425">
    <w:name w:val="34_Список_Нум_2 Знак"/>
    <w:basedOn w:val="a1"/>
    <w:link w:val="342"/>
    <w:rsid w:val="00180DB6"/>
    <w:rPr>
      <w:sz w:val="24"/>
      <w:lang w:eastAsia="x-none"/>
    </w:rPr>
  </w:style>
  <w:style w:type="paragraph" w:customStyle="1" w:styleId="34ff1">
    <w:name w:val="34_Список_Нум_Вводная_фраза"/>
    <w:basedOn w:val="34a"/>
    <w:next w:val="341"/>
    <w:link w:val="34ff2"/>
    <w:qFormat/>
    <w:rsid w:val="000C4610"/>
    <w:pPr>
      <w:keepNext/>
    </w:pPr>
  </w:style>
  <w:style w:type="paragraph" w:customStyle="1" w:styleId="34f0">
    <w:name w:val="34_Рамка_Основной"/>
    <w:basedOn w:val="34a"/>
    <w:link w:val="34f"/>
    <w:rsid w:val="000C4610"/>
    <w:pPr>
      <w:spacing w:line="240" w:lineRule="auto"/>
      <w:ind w:firstLine="0"/>
      <w:jc w:val="center"/>
    </w:pPr>
    <w:rPr>
      <w:sz w:val="18"/>
    </w:rPr>
  </w:style>
  <w:style w:type="paragraph" w:customStyle="1" w:styleId="34f2">
    <w:name w:val="34_Рамка_Подписи"/>
    <w:basedOn w:val="34f0"/>
    <w:link w:val="34f1"/>
    <w:rsid w:val="000C4610"/>
    <w:pPr>
      <w:tabs>
        <w:tab w:val="left" w:pos="284"/>
      </w:tabs>
    </w:pPr>
    <w:rPr>
      <w:i/>
      <w:szCs w:val="18"/>
      <w:lang w:val="x-none"/>
    </w:rPr>
  </w:style>
  <w:style w:type="paragraph" w:customStyle="1" w:styleId="34ff3">
    <w:name w:val="34_Таблица_Число_в_ячейке"/>
    <w:basedOn w:val="34ff4"/>
    <w:link w:val="34ff5"/>
    <w:rsid w:val="000C4610"/>
    <w:pPr>
      <w:jc w:val="right"/>
    </w:pPr>
    <w:rPr>
      <w:rFonts w:cs="Arial"/>
      <w:bCs/>
      <w:lang w:val="x-none"/>
    </w:rPr>
  </w:style>
  <w:style w:type="paragraph" w:customStyle="1" w:styleId="34ff6">
    <w:name w:val="34_Таблица_Объединенная_ячейка"/>
    <w:basedOn w:val="34ff4"/>
    <w:link w:val="34ff7"/>
    <w:rsid w:val="000C4610"/>
    <w:pPr>
      <w:keepNext/>
      <w:jc w:val="center"/>
    </w:pPr>
    <w:rPr>
      <w:lang w:val="x-none"/>
    </w:rPr>
  </w:style>
  <w:style w:type="paragraph" w:customStyle="1" w:styleId="34ff4">
    <w:name w:val="34_Таблица_Основной"/>
    <w:basedOn w:val="34a"/>
    <w:qFormat/>
    <w:rsid w:val="000C4610"/>
    <w:pPr>
      <w:spacing w:line="240" w:lineRule="auto"/>
      <w:ind w:firstLine="0"/>
      <w:jc w:val="left"/>
    </w:pPr>
    <w:rPr>
      <w:sz w:val="20"/>
    </w:rPr>
  </w:style>
  <w:style w:type="paragraph" w:customStyle="1" w:styleId="34ff8">
    <w:name w:val="34_Таблица_Шапка"/>
    <w:basedOn w:val="34ff4"/>
    <w:link w:val="34ff9"/>
    <w:qFormat/>
    <w:rsid w:val="000C4610"/>
    <w:pPr>
      <w:keepNext/>
      <w:keepLines/>
      <w:spacing w:before="60" w:after="60"/>
      <w:jc w:val="center"/>
    </w:pPr>
    <w:rPr>
      <w:b/>
    </w:rPr>
  </w:style>
  <w:style w:type="paragraph" w:customStyle="1" w:styleId="34ff">
    <w:name w:val="34_Таблица_Заголовок"/>
    <w:basedOn w:val="34a"/>
    <w:next w:val="a0"/>
    <w:qFormat/>
    <w:rsid w:val="000C4610"/>
    <w:pPr>
      <w:keepNext/>
      <w:keepLines/>
      <w:spacing w:before="360" w:after="120"/>
      <w:ind w:firstLine="0"/>
      <w:jc w:val="left"/>
    </w:pPr>
    <w:rPr>
      <w:szCs w:val="24"/>
    </w:rPr>
  </w:style>
  <w:style w:type="paragraph" w:customStyle="1" w:styleId="34ffa">
    <w:name w:val="34_ТЛ_Основной"/>
    <w:basedOn w:val="34a"/>
    <w:rsid w:val="000C4610"/>
    <w:pPr>
      <w:spacing w:after="120"/>
      <w:ind w:firstLine="0"/>
      <w:jc w:val="center"/>
    </w:pPr>
    <w:rPr>
      <w:rFonts w:cs="Arial"/>
      <w:sz w:val="22"/>
      <w:szCs w:val="28"/>
      <w:lang w:eastAsia="en-US"/>
    </w:rPr>
  </w:style>
  <w:style w:type="paragraph" w:customStyle="1" w:styleId="34ffb">
    <w:name w:val="34_ТЛ_Обозначение_документа"/>
    <w:basedOn w:val="34ffa"/>
    <w:next w:val="34ffa"/>
    <w:rsid w:val="000C4610"/>
    <w:pPr>
      <w:spacing w:after="240"/>
    </w:pPr>
    <w:rPr>
      <w:rFonts w:ascii="Arial" w:hAnsi="Arial"/>
      <w:sz w:val="24"/>
    </w:rPr>
  </w:style>
  <w:style w:type="paragraph" w:customStyle="1" w:styleId="34ffc">
    <w:name w:val="34_ТЛ_Название_документа_Полное"/>
    <w:basedOn w:val="34ffa"/>
    <w:next w:val="34ffd"/>
    <w:rsid w:val="000C4610"/>
    <w:rPr>
      <w:rFonts w:ascii="Arial" w:hAnsi="Arial"/>
      <w:b/>
      <w:bCs/>
      <w:caps/>
      <w:sz w:val="28"/>
      <w:szCs w:val="32"/>
    </w:rPr>
  </w:style>
  <w:style w:type="paragraph" w:customStyle="1" w:styleId="34ffd">
    <w:name w:val="34_ТЛ_Название_документа_Сокращенное"/>
    <w:basedOn w:val="34ffa"/>
    <w:next w:val="34ffe"/>
    <w:rsid w:val="000C4610"/>
    <w:rPr>
      <w:rFonts w:ascii="Arial" w:hAnsi="Arial"/>
      <w:b/>
      <w:sz w:val="24"/>
    </w:rPr>
  </w:style>
  <w:style w:type="paragraph" w:styleId="21">
    <w:name w:val="toc 2"/>
    <w:basedOn w:val="34a"/>
    <w:next w:val="34a"/>
    <w:autoRedefine/>
    <w:uiPriority w:val="39"/>
    <w:rsid w:val="000C4610"/>
    <w:pPr>
      <w:tabs>
        <w:tab w:val="left" w:pos="851"/>
        <w:tab w:val="right" w:leader="dot" w:pos="9923"/>
      </w:tabs>
      <w:spacing w:after="60" w:line="240" w:lineRule="auto"/>
      <w:ind w:left="850" w:hanging="493"/>
      <w:jc w:val="left"/>
    </w:pPr>
    <w:rPr>
      <w:szCs w:val="24"/>
      <w:lang w:val="x-none"/>
    </w:rPr>
  </w:style>
  <w:style w:type="paragraph" w:styleId="31">
    <w:name w:val="toc 3"/>
    <w:basedOn w:val="34a"/>
    <w:next w:val="34a"/>
    <w:autoRedefine/>
    <w:uiPriority w:val="39"/>
    <w:rsid w:val="000C4610"/>
    <w:pPr>
      <w:tabs>
        <w:tab w:val="left" w:pos="1588"/>
        <w:tab w:val="right" w:leader="dot" w:pos="9923"/>
      </w:tabs>
      <w:spacing w:after="60" w:line="240" w:lineRule="auto"/>
      <w:ind w:left="1588" w:hanging="737"/>
      <w:jc w:val="left"/>
    </w:pPr>
    <w:rPr>
      <w:iCs/>
      <w:szCs w:val="24"/>
      <w:lang w:val="x-none"/>
    </w:rPr>
  </w:style>
  <w:style w:type="paragraph" w:customStyle="1" w:styleId="34fff">
    <w:name w:val="34_Подзаголовок"/>
    <w:basedOn w:val="34a"/>
    <w:next w:val="34a"/>
    <w:rsid w:val="000C4610"/>
    <w:pPr>
      <w:keepNext/>
      <w:keepLines/>
      <w:spacing w:before="480" w:after="240"/>
      <w:ind w:left="720" w:firstLine="0"/>
    </w:pPr>
    <w:rPr>
      <w:rFonts w:ascii="Arial" w:hAnsi="Arial"/>
      <w:b/>
    </w:rPr>
  </w:style>
  <w:style w:type="paragraph" w:customStyle="1" w:styleId="341a">
    <w:name w:val="34_Заголовок_1_Приложение_Название"/>
    <w:basedOn w:val="34a"/>
    <w:next w:val="34a"/>
    <w:qFormat/>
    <w:rsid w:val="000C4610"/>
    <w:pPr>
      <w:keepNext/>
      <w:keepLines/>
      <w:spacing w:after="240"/>
      <w:ind w:firstLine="0"/>
      <w:jc w:val="center"/>
    </w:pPr>
    <w:rPr>
      <w:rFonts w:ascii="Arial" w:hAnsi="Arial"/>
      <w:b/>
      <w:sz w:val="36"/>
    </w:rPr>
  </w:style>
  <w:style w:type="paragraph" w:customStyle="1" w:styleId="3450">
    <w:name w:val="34_Заголовок_5_Приложение"/>
    <w:basedOn w:val="34a"/>
    <w:next w:val="34a"/>
    <w:rsid w:val="000C4610"/>
    <w:pPr>
      <w:keepNext/>
      <w:keepLines/>
      <w:numPr>
        <w:ilvl w:val="4"/>
        <w:numId w:val="7"/>
      </w:numPr>
      <w:spacing w:before="480" w:after="240"/>
    </w:pPr>
    <w:rPr>
      <w:rFonts w:ascii="Arial" w:hAnsi="Arial"/>
      <w:i/>
    </w:rPr>
  </w:style>
  <w:style w:type="character" w:customStyle="1" w:styleId="3433">
    <w:name w:val="34_Список_Нум_3 Знак"/>
    <w:basedOn w:val="a1"/>
    <w:link w:val="343"/>
    <w:rsid w:val="00180DB6"/>
    <w:rPr>
      <w:sz w:val="24"/>
      <w:lang w:eastAsia="x-none"/>
    </w:rPr>
  </w:style>
  <w:style w:type="paragraph" w:customStyle="1" w:styleId="343">
    <w:name w:val="34_Список_Нум_3"/>
    <w:basedOn w:val="34a"/>
    <w:link w:val="3433"/>
    <w:qFormat/>
    <w:rsid w:val="000C4610"/>
    <w:pPr>
      <w:numPr>
        <w:ilvl w:val="2"/>
        <w:numId w:val="13"/>
      </w:numPr>
    </w:pPr>
  </w:style>
  <w:style w:type="paragraph" w:customStyle="1" w:styleId="34fff0">
    <w:name w:val="34_Определения"/>
    <w:basedOn w:val="34a"/>
    <w:rsid w:val="000C4610"/>
    <w:pPr>
      <w:ind w:firstLine="0"/>
      <w:jc w:val="left"/>
    </w:pPr>
  </w:style>
  <w:style w:type="paragraph" w:customStyle="1" w:styleId="34fff1">
    <w:name w:val="34_ЛУ_Подпись_Шапка"/>
    <w:basedOn w:val="34a"/>
    <w:next w:val="34f4"/>
    <w:rsid w:val="000C4610"/>
    <w:pPr>
      <w:ind w:firstLine="0"/>
      <w:jc w:val="left"/>
    </w:pPr>
    <w:rPr>
      <w:caps/>
      <w:szCs w:val="24"/>
    </w:rPr>
  </w:style>
  <w:style w:type="paragraph" w:customStyle="1" w:styleId="3417">
    <w:name w:val="34_Заголовок_1_Не_включенный_в_оглавление"/>
    <w:basedOn w:val="34a"/>
    <w:next w:val="34a"/>
    <w:link w:val="3416"/>
    <w:qFormat/>
    <w:rsid w:val="000C4610"/>
    <w:pPr>
      <w:keepNext/>
      <w:keepLines/>
      <w:pageBreakBefore/>
      <w:spacing w:after="240"/>
      <w:ind w:firstLine="0"/>
      <w:jc w:val="center"/>
    </w:pPr>
    <w:rPr>
      <w:rFonts w:ascii="Arial" w:hAnsi="Arial"/>
      <w:b/>
      <w:sz w:val="36"/>
    </w:rPr>
  </w:style>
  <w:style w:type="paragraph" w:customStyle="1" w:styleId="34d">
    <w:name w:val="34_Заголовок_Приложение_Тип"/>
    <w:basedOn w:val="34a"/>
    <w:next w:val="341a"/>
    <w:qFormat/>
    <w:rsid w:val="000C4610"/>
    <w:pPr>
      <w:keepNext/>
      <w:keepLines/>
      <w:spacing w:after="240"/>
      <w:ind w:firstLine="0"/>
      <w:jc w:val="center"/>
    </w:pPr>
    <w:rPr>
      <w:rFonts w:ascii="Arial" w:hAnsi="Arial"/>
      <w:sz w:val="32"/>
    </w:rPr>
  </w:style>
  <w:style w:type="character" w:customStyle="1" w:styleId="a5">
    <w:name w:val="Текст сноски Знак"/>
    <w:basedOn w:val="a1"/>
    <w:link w:val="a4"/>
    <w:rsid w:val="000C4610"/>
    <w:rPr>
      <w:sz w:val="18"/>
      <w:lang w:eastAsia="x-none"/>
    </w:rPr>
  </w:style>
  <w:style w:type="paragraph" w:customStyle="1" w:styleId="34fff2">
    <w:name w:val="34_Листинг"/>
    <w:basedOn w:val="34a"/>
    <w:rsid w:val="000C4610"/>
    <w:pPr>
      <w:tabs>
        <w:tab w:val="left" w:pos="1134"/>
        <w:tab w:val="left" w:pos="1491"/>
      </w:tabs>
      <w:spacing w:before="240" w:after="360"/>
      <w:ind w:left="720" w:firstLine="0"/>
      <w:contextualSpacing/>
      <w:jc w:val="left"/>
    </w:pPr>
    <w:rPr>
      <w:rFonts w:ascii="Courier New" w:hAnsi="Courier New"/>
      <w:sz w:val="20"/>
      <w:lang w:val="en-US"/>
    </w:rPr>
  </w:style>
  <w:style w:type="paragraph" w:customStyle="1" w:styleId="34fff3">
    <w:name w:val="34_Таблица_Боковик"/>
    <w:basedOn w:val="34ff4"/>
    <w:rsid w:val="000C4610"/>
    <w:rPr>
      <w:b/>
    </w:rPr>
  </w:style>
  <w:style w:type="paragraph" w:customStyle="1" w:styleId="3440">
    <w:name w:val="34_Заголовок_4_Приложение"/>
    <w:basedOn w:val="34a"/>
    <w:next w:val="34a"/>
    <w:rsid w:val="000C4610"/>
    <w:pPr>
      <w:keepNext/>
      <w:keepLines/>
      <w:numPr>
        <w:ilvl w:val="3"/>
        <w:numId w:val="7"/>
      </w:numPr>
      <w:spacing w:before="480" w:after="240"/>
      <w:outlineLvl w:val="3"/>
    </w:pPr>
    <w:rPr>
      <w:rFonts w:ascii="Arial" w:hAnsi="Arial"/>
      <w:b/>
    </w:rPr>
  </w:style>
  <w:style w:type="paragraph" w:customStyle="1" w:styleId="3410">
    <w:name w:val="34_Таблица_Список_Марк_1"/>
    <w:basedOn w:val="34ff4"/>
    <w:link w:val="341b"/>
    <w:rsid w:val="000C4610"/>
    <w:pPr>
      <w:numPr>
        <w:numId w:val="11"/>
      </w:numPr>
    </w:pPr>
    <w:rPr>
      <w:lang w:val="x-none"/>
    </w:rPr>
  </w:style>
  <w:style w:type="character" w:customStyle="1" w:styleId="34fff4">
    <w:name w:val="34_Знак_Гиперссылка"/>
    <w:rsid w:val="000C4610"/>
    <w:rPr>
      <w:color w:val="0000FF"/>
      <w:u w:val="single"/>
      <w:lang w:val="en-US"/>
    </w:rPr>
  </w:style>
  <w:style w:type="paragraph" w:customStyle="1" w:styleId="3432">
    <w:name w:val="34_Список_Марк_3"/>
    <w:basedOn w:val="34a"/>
    <w:link w:val="3434"/>
    <w:qFormat/>
    <w:rsid w:val="000C4610"/>
    <w:pPr>
      <w:numPr>
        <w:ilvl w:val="2"/>
        <w:numId w:val="14"/>
      </w:numPr>
    </w:pPr>
  </w:style>
  <w:style w:type="paragraph" w:customStyle="1" w:styleId="3422">
    <w:name w:val="34_Таблица_Список_Нум_2"/>
    <w:basedOn w:val="34ff4"/>
    <w:rsid w:val="000C4610"/>
    <w:pPr>
      <w:numPr>
        <w:numId w:val="3"/>
      </w:numPr>
    </w:pPr>
    <w:rPr>
      <w:lang w:val="x-none"/>
    </w:rPr>
  </w:style>
  <w:style w:type="paragraph" w:customStyle="1" w:styleId="34fff5">
    <w:name w:val="34_Таблица_Список_Абзац"/>
    <w:basedOn w:val="34ff4"/>
    <w:link w:val="34fff6"/>
    <w:rsid w:val="000C4610"/>
    <w:pPr>
      <w:ind w:left="720"/>
    </w:pPr>
    <w:rPr>
      <w:lang w:val="x-none"/>
    </w:rPr>
  </w:style>
  <w:style w:type="paragraph" w:customStyle="1" w:styleId="3420">
    <w:name w:val="34_Таблица_Список_Марк_2"/>
    <w:basedOn w:val="34ff4"/>
    <w:link w:val="3426"/>
    <w:rsid w:val="000C4610"/>
    <w:pPr>
      <w:numPr>
        <w:numId w:val="17"/>
      </w:numPr>
    </w:pPr>
    <w:rPr>
      <w:lang w:val="x-none"/>
    </w:rPr>
  </w:style>
  <w:style w:type="paragraph" w:customStyle="1" w:styleId="3430">
    <w:name w:val="34_Таблица_Список_Нум_3"/>
    <w:basedOn w:val="34ff4"/>
    <w:rsid w:val="000C4610"/>
    <w:pPr>
      <w:numPr>
        <w:numId w:val="4"/>
      </w:numPr>
    </w:pPr>
    <w:rPr>
      <w:lang w:val="x-none"/>
    </w:rPr>
  </w:style>
  <w:style w:type="paragraph" w:customStyle="1" w:styleId="34fff7">
    <w:name w:val="34_Колонтитул_Номер_страницы"/>
    <w:basedOn w:val="34a"/>
    <w:rsid w:val="000C4610"/>
    <w:pPr>
      <w:spacing w:before="120"/>
      <w:ind w:firstLine="0"/>
      <w:jc w:val="center"/>
    </w:pPr>
    <w:rPr>
      <w:sz w:val="22"/>
    </w:rPr>
  </w:style>
  <w:style w:type="paragraph" w:customStyle="1" w:styleId="34fff8">
    <w:name w:val="34_Таблица_Сноска"/>
    <w:basedOn w:val="34a"/>
    <w:rsid w:val="000C4610"/>
    <w:pPr>
      <w:spacing w:before="60" w:after="60" w:line="240" w:lineRule="auto"/>
      <w:ind w:firstLine="284"/>
      <w:contextualSpacing/>
    </w:pPr>
    <w:rPr>
      <w:sz w:val="18"/>
    </w:rPr>
  </w:style>
  <w:style w:type="paragraph" w:customStyle="1" w:styleId="346">
    <w:name w:val="34_Врезка_Примечание_Список"/>
    <w:basedOn w:val="34a"/>
    <w:rsid w:val="000C4610"/>
    <w:pPr>
      <w:numPr>
        <w:numId w:val="5"/>
      </w:numPr>
      <w:spacing w:after="360"/>
      <w:contextualSpacing/>
    </w:pPr>
  </w:style>
  <w:style w:type="paragraph" w:customStyle="1" w:styleId="34fff9">
    <w:name w:val="34_Отбивка_после_таблицы"/>
    <w:basedOn w:val="34a"/>
    <w:next w:val="34a"/>
    <w:qFormat/>
    <w:rsid w:val="000C4610"/>
    <w:pPr>
      <w:spacing w:after="240"/>
    </w:pPr>
  </w:style>
  <w:style w:type="paragraph" w:customStyle="1" w:styleId="34fffa">
    <w:name w:val="34_Врезка_Примечание_Заголовок"/>
    <w:basedOn w:val="34ff0"/>
    <w:next w:val="346"/>
    <w:rsid w:val="000C4610"/>
    <w:pPr>
      <w:keepNext/>
      <w:spacing w:after="120"/>
    </w:pPr>
    <w:rPr>
      <w:b/>
    </w:rPr>
  </w:style>
  <w:style w:type="paragraph" w:customStyle="1" w:styleId="34">
    <w:name w:val="34_Сноска_Список"/>
    <w:basedOn w:val="34a"/>
    <w:rsid w:val="000C4610"/>
    <w:pPr>
      <w:numPr>
        <w:numId w:val="6"/>
      </w:numPr>
      <w:spacing w:line="240" w:lineRule="auto"/>
      <w:jc w:val="left"/>
    </w:pPr>
    <w:rPr>
      <w:sz w:val="18"/>
    </w:rPr>
  </w:style>
  <w:style w:type="paragraph" w:customStyle="1" w:styleId="34ffe">
    <w:name w:val="34_ТЛ_Тип_документа"/>
    <w:basedOn w:val="34ffa"/>
    <w:next w:val="34ffb"/>
    <w:rsid w:val="000C4610"/>
    <w:rPr>
      <w:rFonts w:ascii="Arial" w:hAnsi="Arial"/>
      <w:sz w:val="24"/>
    </w:rPr>
  </w:style>
  <w:style w:type="paragraph" w:customStyle="1" w:styleId="3413">
    <w:name w:val="34_Таблица_Список_Нум_1"/>
    <w:basedOn w:val="34ff4"/>
    <w:link w:val="341c"/>
    <w:rsid w:val="000C4610"/>
    <w:pPr>
      <w:numPr>
        <w:numId w:val="16"/>
      </w:numPr>
    </w:pPr>
    <w:rPr>
      <w:lang w:val="x-none"/>
    </w:rPr>
  </w:style>
  <w:style w:type="paragraph" w:styleId="a6">
    <w:name w:val="Revision"/>
    <w:hidden/>
    <w:uiPriority w:val="99"/>
    <w:semiHidden/>
    <w:rsid w:val="000C4610"/>
    <w:rPr>
      <w:sz w:val="24"/>
      <w:lang w:eastAsia="en-US"/>
    </w:rPr>
  </w:style>
  <w:style w:type="paragraph" w:customStyle="1" w:styleId="34fffb">
    <w:name w:val="34_Отбивка_после_раздела"/>
    <w:basedOn w:val="34a"/>
    <w:qFormat/>
    <w:rsid w:val="000C4610"/>
  </w:style>
  <w:style w:type="paragraph" w:customStyle="1" w:styleId="34fffc">
    <w:name w:val="34_Пример_Заголовок"/>
    <w:basedOn w:val="34f6"/>
    <w:next w:val="34f6"/>
    <w:rsid w:val="000C4610"/>
    <w:pPr>
      <w:keepNext/>
      <w:spacing w:after="120"/>
    </w:pPr>
    <w:rPr>
      <w:b/>
      <w:lang w:eastAsia="ru-RU"/>
    </w:rPr>
  </w:style>
  <w:style w:type="character" w:styleId="a7">
    <w:name w:val="FollowedHyperlink"/>
    <w:rsid w:val="000C4610"/>
    <w:rPr>
      <w:color w:val="auto"/>
    </w:rPr>
  </w:style>
  <w:style w:type="character" w:customStyle="1" w:styleId="34fffd">
    <w:name w:val="34_Знак_Нижний_индекс"/>
    <w:rsid w:val="000C4610"/>
    <w:rPr>
      <w:vertAlign w:val="subscript"/>
    </w:rPr>
  </w:style>
  <w:style w:type="character" w:styleId="a8">
    <w:name w:val="footnote reference"/>
    <w:basedOn w:val="a1"/>
    <w:semiHidden/>
    <w:rsid w:val="000C4610"/>
    <w:rPr>
      <w:vertAlign w:val="superscript"/>
    </w:rPr>
  </w:style>
  <w:style w:type="paragraph" w:styleId="a9">
    <w:name w:val="header"/>
    <w:basedOn w:val="34a"/>
    <w:link w:val="aa"/>
    <w:rsid w:val="000C4610"/>
    <w:pPr>
      <w:spacing w:line="240" w:lineRule="auto"/>
      <w:ind w:firstLine="0"/>
      <w:jc w:val="center"/>
    </w:pPr>
    <w:rPr>
      <w:sz w:val="20"/>
    </w:rPr>
  </w:style>
  <w:style w:type="character" w:customStyle="1" w:styleId="aa">
    <w:name w:val="Верхний колонтитул Знак"/>
    <w:basedOn w:val="a1"/>
    <w:link w:val="a9"/>
    <w:rsid w:val="000C4610"/>
    <w:rPr>
      <w:lang w:eastAsia="x-none"/>
    </w:rPr>
  </w:style>
  <w:style w:type="paragraph" w:styleId="ab">
    <w:name w:val="footer"/>
    <w:basedOn w:val="34a"/>
    <w:link w:val="ac"/>
    <w:rsid w:val="000C4610"/>
    <w:pPr>
      <w:spacing w:before="20" w:after="120"/>
      <w:ind w:firstLine="0"/>
      <w:jc w:val="center"/>
    </w:pPr>
    <w:rPr>
      <w:sz w:val="20"/>
    </w:rPr>
  </w:style>
  <w:style w:type="character" w:customStyle="1" w:styleId="ac">
    <w:name w:val="Нижний колонтитул Знак"/>
    <w:basedOn w:val="a1"/>
    <w:link w:val="ab"/>
    <w:rsid w:val="000C4610"/>
    <w:rPr>
      <w:lang w:eastAsia="x-none"/>
    </w:rPr>
  </w:style>
  <w:style w:type="numbering" w:customStyle="1" w:styleId="a">
    <w:name w:val="Приложение"/>
    <w:uiPriority w:val="99"/>
    <w:rsid w:val="000C4610"/>
    <w:pPr>
      <w:numPr>
        <w:numId w:val="8"/>
      </w:numPr>
    </w:pPr>
  </w:style>
  <w:style w:type="paragraph" w:customStyle="1" w:styleId="34fffe">
    <w:name w:val="34_Список_Марк_Вводная_фраза"/>
    <w:basedOn w:val="34a"/>
    <w:next w:val="3412"/>
    <w:link w:val="34ffff"/>
    <w:qFormat/>
    <w:rsid w:val="000C4610"/>
    <w:pPr>
      <w:keepNext/>
    </w:pPr>
  </w:style>
  <w:style w:type="character" w:customStyle="1" w:styleId="3434">
    <w:name w:val="34_Список_Марк_3 Знак"/>
    <w:basedOn w:val="34c"/>
    <w:link w:val="3432"/>
    <w:rsid w:val="004313E3"/>
    <w:rPr>
      <w:sz w:val="24"/>
      <w:lang w:eastAsia="x-none"/>
    </w:rPr>
  </w:style>
  <w:style w:type="character" w:customStyle="1" w:styleId="34ffff">
    <w:name w:val="34_Список_Марк_Вводная_фраза Знак"/>
    <w:basedOn w:val="34c"/>
    <w:link w:val="34fffe"/>
    <w:rsid w:val="000C4610"/>
    <w:rPr>
      <w:sz w:val="24"/>
      <w:lang w:eastAsia="x-none"/>
    </w:rPr>
  </w:style>
  <w:style w:type="character" w:customStyle="1" w:styleId="34ff2">
    <w:name w:val="34_Список_Нум_Вводная_фраза Знак"/>
    <w:basedOn w:val="34c"/>
    <w:link w:val="34ff1"/>
    <w:rsid w:val="000C4610"/>
    <w:rPr>
      <w:sz w:val="24"/>
      <w:lang w:eastAsia="x-none"/>
    </w:rPr>
  </w:style>
  <w:style w:type="character" w:customStyle="1" w:styleId="341b">
    <w:name w:val="34_Таблица_Список_Марк_1 Знак"/>
    <w:basedOn w:val="a1"/>
    <w:link w:val="3410"/>
    <w:rsid w:val="00180DB6"/>
    <w:rPr>
      <w:lang w:val="x-none" w:eastAsia="x-none"/>
    </w:rPr>
  </w:style>
  <w:style w:type="character" w:customStyle="1" w:styleId="3426">
    <w:name w:val="34_Таблица_Список_Марк_2 Знак"/>
    <w:basedOn w:val="a1"/>
    <w:link w:val="3420"/>
    <w:rsid w:val="00180DB6"/>
    <w:rPr>
      <w:lang w:val="x-none" w:eastAsia="x-none"/>
    </w:rPr>
  </w:style>
  <w:style w:type="character" w:customStyle="1" w:styleId="341c">
    <w:name w:val="34_Таблица_Список_Нум_1 Знак"/>
    <w:basedOn w:val="a1"/>
    <w:link w:val="3413"/>
    <w:rsid w:val="00180DB6"/>
    <w:rPr>
      <w:lang w:val="x-none" w:eastAsia="x-none"/>
    </w:rPr>
  </w:style>
  <w:style w:type="character" w:customStyle="1" w:styleId="34ff9">
    <w:name w:val="34_Таблица_Шапка Знак"/>
    <w:basedOn w:val="a1"/>
    <w:link w:val="34ff8"/>
    <w:rsid w:val="000C4610"/>
    <w:rPr>
      <w:b/>
      <w:lang w:eastAsia="x-none"/>
    </w:rPr>
  </w:style>
  <w:style w:type="paragraph" w:customStyle="1" w:styleId="340">
    <w:name w:val="34_Процедура_Шаг"/>
    <w:basedOn w:val="34a"/>
    <w:link w:val="34ffff0"/>
    <w:qFormat/>
    <w:rsid w:val="000C4610"/>
    <w:pPr>
      <w:numPr>
        <w:numId w:val="15"/>
      </w:numPr>
    </w:pPr>
  </w:style>
  <w:style w:type="paragraph" w:customStyle="1" w:styleId="344">
    <w:name w:val="34_Процедура_Подшаг"/>
    <w:basedOn w:val="34a"/>
    <w:link w:val="34ffff1"/>
    <w:qFormat/>
    <w:rsid w:val="000C4610"/>
    <w:pPr>
      <w:numPr>
        <w:ilvl w:val="1"/>
        <w:numId w:val="15"/>
      </w:numPr>
    </w:pPr>
  </w:style>
  <w:style w:type="character" w:customStyle="1" w:styleId="34ffff0">
    <w:name w:val="34_Процедура_Шаг Знак"/>
    <w:basedOn w:val="34c"/>
    <w:link w:val="340"/>
    <w:rsid w:val="00180DB6"/>
    <w:rPr>
      <w:sz w:val="24"/>
      <w:lang w:eastAsia="x-none"/>
    </w:rPr>
  </w:style>
  <w:style w:type="paragraph" w:customStyle="1" w:styleId="34ffff2">
    <w:name w:val="34_Процедура_Вводная_фраза"/>
    <w:basedOn w:val="34a"/>
    <w:next w:val="340"/>
    <w:qFormat/>
    <w:rsid w:val="000C4610"/>
    <w:pPr>
      <w:keepNext/>
    </w:pPr>
  </w:style>
  <w:style w:type="character" w:customStyle="1" w:styleId="34ffff1">
    <w:name w:val="34_Процедура_Подшаг Знак"/>
    <w:basedOn w:val="34c"/>
    <w:link w:val="344"/>
    <w:rsid w:val="00180DB6"/>
    <w:rPr>
      <w:sz w:val="24"/>
      <w:lang w:eastAsia="x-none"/>
    </w:rPr>
  </w:style>
  <w:style w:type="character" w:customStyle="1" w:styleId="34ffff3">
    <w:name w:val="34_Знак_Клавиши"/>
    <w:rsid w:val="000C4610"/>
    <w:rPr>
      <w:rFonts w:ascii="Calibri" w:hAnsi="Calibri"/>
      <w:caps/>
      <w:smallCaps w:val="0"/>
      <w:lang w:val="en-US"/>
    </w:rPr>
  </w:style>
  <w:style w:type="character" w:customStyle="1" w:styleId="34ffff4">
    <w:name w:val="34_Знак_Программный_код"/>
    <w:rsid w:val="000C4610"/>
    <w:rPr>
      <w:rFonts w:ascii="Courier New" w:hAnsi="Courier New"/>
    </w:rPr>
  </w:style>
  <w:style w:type="paragraph" w:customStyle="1" w:styleId="34ffff5">
    <w:name w:val="34_Отбивка_после_примера"/>
    <w:basedOn w:val="34a"/>
    <w:next w:val="34a"/>
    <w:rsid w:val="000C4610"/>
  </w:style>
  <w:style w:type="paragraph" w:styleId="ad">
    <w:name w:val="caption"/>
    <w:basedOn w:val="34a"/>
    <w:next w:val="34a"/>
    <w:rsid w:val="000C4610"/>
    <w:pPr>
      <w:spacing w:after="200"/>
    </w:pPr>
    <w:rPr>
      <w:bCs/>
      <w:szCs w:val="18"/>
    </w:rPr>
  </w:style>
  <w:style w:type="paragraph" w:customStyle="1" w:styleId="345">
    <w:name w:val="34_Пример_Список"/>
    <w:basedOn w:val="34f6"/>
    <w:rsid w:val="000C4610"/>
    <w:pPr>
      <w:numPr>
        <w:numId w:val="9"/>
      </w:numPr>
      <w:spacing w:before="0"/>
    </w:pPr>
  </w:style>
  <w:style w:type="paragraph" w:customStyle="1" w:styleId="34ffff6">
    <w:name w:val="34_Листинг_Заголовок"/>
    <w:basedOn w:val="34a"/>
    <w:next w:val="34fff2"/>
    <w:rsid w:val="000C4610"/>
    <w:pPr>
      <w:keepNext/>
      <w:keepLines/>
      <w:spacing w:before="360" w:after="120"/>
      <w:ind w:left="720" w:firstLine="0"/>
    </w:pPr>
  </w:style>
  <w:style w:type="paragraph" w:customStyle="1" w:styleId="34ffff7">
    <w:name w:val="34_Процедура_Примечание"/>
    <w:basedOn w:val="34a"/>
    <w:link w:val="34ffff8"/>
    <w:qFormat/>
    <w:rsid w:val="000C4610"/>
    <w:pPr>
      <w:keepLines/>
      <w:spacing w:before="360" w:after="360"/>
      <w:ind w:left="1191" w:firstLine="0"/>
    </w:pPr>
  </w:style>
  <w:style w:type="character" w:customStyle="1" w:styleId="34ffff8">
    <w:name w:val="34_Процедура_Примечание Знак"/>
    <w:basedOn w:val="34c"/>
    <w:link w:val="34ffff7"/>
    <w:rsid w:val="00180DB6"/>
    <w:rPr>
      <w:sz w:val="24"/>
      <w:lang w:eastAsia="x-none"/>
    </w:rPr>
  </w:style>
  <w:style w:type="character" w:customStyle="1" w:styleId="ae">
    <w:name w:val="Основной текст Знак"/>
    <w:semiHidden/>
    <w:rsid w:val="000C4610"/>
    <w:rPr>
      <w:rFonts w:ascii="Arial" w:hAnsi="Arial"/>
      <w:sz w:val="24"/>
    </w:rPr>
  </w:style>
  <w:style w:type="character" w:customStyle="1" w:styleId="af">
    <w:name w:val="Текст примечания Знак"/>
    <w:semiHidden/>
    <w:rsid w:val="000C4610"/>
    <w:rPr>
      <w:rFonts w:ascii="Arial" w:hAnsi="Arial"/>
    </w:rPr>
  </w:style>
  <w:style w:type="character" w:customStyle="1" w:styleId="af0">
    <w:name w:val="Тема примечания Знак"/>
    <w:semiHidden/>
    <w:rsid w:val="000C4610"/>
    <w:rPr>
      <w:rFonts w:ascii="Arial" w:hAnsi="Arial"/>
      <w:b/>
      <w:bCs/>
    </w:rPr>
  </w:style>
  <w:style w:type="character" w:customStyle="1" w:styleId="af1">
    <w:name w:val="Текст выноски Знак"/>
    <w:semiHidden/>
    <w:rsid w:val="000C4610"/>
    <w:rPr>
      <w:rFonts w:ascii="Tahoma" w:hAnsi="Tahoma" w:cs="Tahoma"/>
      <w:sz w:val="16"/>
      <w:szCs w:val="16"/>
    </w:rPr>
  </w:style>
  <w:style w:type="paragraph" w:styleId="af2">
    <w:name w:val="annotation text"/>
    <w:basedOn w:val="a0"/>
    <w:link w:val="12"/>
    <w:semiHidden/>
    <w:rsid w:val="000C4610"/>
    <w:rPr>
      <w:sz w:val="20"/>
    </w:rPr>
  </w:style>
  <w:style w:type="character" w:customStyle="1" w:styleId="12">
    <w:name w:val="Текст примечания Знак1"/>
    <w:basedOn w:val="a1"/>
    <w:link w:val="af2"/>
    <w:semiHidden/>
    <w:rsid w:val="000C4610"/>
  </w:style>
  <w:style w:type="character" w:styleId="af3">
    <w:name w:val="annotation reference"/>
    <w:semiHidden/>
    <w:rsid w:val="000C4610"/>
    <w:rPr>
      <w:sz w:val="16"/>
      <w:szCs w:val="16"/>
    </w:rPr>
  </w:style>
  <w:style w:type="character" w:styleId="af4">
    <w:name w:val="page number"/>
    <w:rsid w:val="000C4610"/>
  </w:style>
  <w:style w:type="paragraph" w:styleId="af5">
    <w:name w:val="Body Text"/>
    <w:basedOn w:val="a0"/>
    <w:link w:val="13"/>
    <w:semiHidden/>
    <w:unhideWhenUsed/>
    <w:rsid w:val="000C4610"/>
    <w:pPr>
      <w:spacing w:after="120"/>
    </w:pPr>
  </w:style>
  <w:style w:type="character" w:customStyle="1" w:styleId="13">
    <w:name w:val="Основной текст Знак1"/>
    <w:basedOn w:val="a1"/>
    <w:link w:val="af5"/>
    <w:semiHidden/>
    <w:rsid w:val="000C4610"/>
    <w:rPr>
      <w:sz w:val="24"/>
    </w:rPr>
  </w:style>
  <w:style w:type="paragraph" w:styleId="af6">
    <w:name w:val="annotation subject"/>
    <w:basedOn w:val="af2"/>
    <w:next w:val="af2"/>
    <w:link w:val="14"/>
    <w:semiHidden/>
    <w:rsid w:val="000C4610"/>
    <w:rPr>
      <w:b/>
      <w:bCs/>
    </w:rPr>
  </w:style>
  <w:style w:type="character" w:customStyle="1" w:styleId="14">
    <w:name w:val="Тема примечания Знак1"/>
    <w:basedOn w:val="12"/>
    <w:link w:val="af6"/>
    <w:semiHidden/>
    <w:rsid w:val="000C4610"/>
    <w:rPr>
      <w:b/>
      <w:bCs/>
    </w:rPr>
  </w:style>
  <w:style w:type="paragraph" w:styleId="af7">
    <w:name w:val="Balloon Text"/>
    <w:basedOn w:val="a0"/>
    <w:link w:val="15"/>
    <w:semiHidden/>
    <w:rsid w:val="000C4610"/>
    <w:rPr>
      <w:rFonts w:ascii="Tahoma" w:hAnsi="Tahoma" w:cs="Tahoma"/>
      <w:sz w:val="16"/>
      <w:szCs w:val="16"/>
    </w:rPr>
  </w:style>
  <w:style w:type="character" w:customStyle="1" w:styleId="15">
    <w:name w:val="Текст выноски Знак1"/>
    <w:basedOn w:val="a1"/>
    <w:link w:val="af7"/>
    <w:semiHidden/>
    <w:rsid w:val="000C4610"/>
    <w:rPr>
      <w:rFonts w:ascii="Tahoma" w:hAnsi="Tahoma" w:cs="Tahoma"/>
      <w:sz w:val="16"/>
      <w:szCs w:val="16"/>
    </w:rPr>
  </w:style>
  <w:style w:type="paragraph" w:customStyle="1" w:styleId="34ffff9">
    <w:name w:val="34_ТЛ_Подпись_Шапка"/>
    <w:basedOn w:val="34fff1"/>
    <w:next w:val="34ffffa"/>
    <w:rsid w:val="000C4610"/>
  </w:style>
  <w:style w:type="paragraph" w:customStyle="1" w:styleId="34ffffa">
    <w:name w:val="34_ТЛ_Подпись"/>
    <w:basedOn w:val="34f4"/>
    <w:rsid w:val="000C4610"/>
  </w:style>
  <w:style w:type="paragraph" w:customStyle="1" w:styleId="34ffffb">
    <w:name w:val="34_ТЛ_Подпись_скрытый"/>
    <w:basedOn w:val="34ffffa"/>
    <w:rsid w:val="000C4610"/>
    <w:rPr>
      <w:vanish/>
    </w:rPr>
  </w:style>
  <w:style w:type="paragraph" w:customStyle="1" w:styleId="34ffffc">
    <w:name w:val="34_Комментарий_Философта"/>
    <w:basedOn w:val="34a"/>
    <w:rsid w:val="000C4610"/>
    <w:rPr>
      <w:rFonts w:ascii="Arial Narrow" w:hAnsi="Arial Narrow"/>
      <w:vanish/>
      <w:color w:val="0000FF"/>
    </w:rPr>
  </w:style>
  <w:style w:type="paragraph" w:customStyle="1" w:styleId="34ffffd">
    <w:name w:val="34_ТЛ_Организация"/>
    <w:basedOn w:val="34ffa"/>
    <w:next w:val="34ffa"/>
    <w:rsid w:val="000C4610"/>
    <w:rPr>
      <w:rFonts w:ascii="Arial" w:hAnsi="Arial"/>
      <w:b/>
      <w:sz w:val="24"/>
    </w:rPr>
  </w:style>
  <w:style w:type="paragraph" w:customStyle="1" w:styleId="34a0">
    <w:name w:val="34_Комментaрий_из_ГОСТ"/>
    <w:basedOn w:val="34a"/>
    <w:rsid w:val="000C4610"/>
    <w:rPr>
      <w:rFonts w:ascii="Arial Narrow" w:hAnsi="Arial Narrow"/>
      <w:vanish/>
    </w:rPr>
  </w:style>
  <w:style w:type="character" w:customStyle="1" w:styleId="34ffffe">
    <w:name w:val="34_Знак_Примечание_Подпись"/>
    <w:qFormat/>
    <w:rsid w:val="000C4610"/>
    <w:rPr>
      <w:b/>
    </w:rPr>
  </w:style>
  <w:style w:type="paragraph" w:customStyle="1" w:styleId="34fffff">
    <w:name w:val="34_Таблица_Сноска_Линия"/>
    <w:basedOn w:val="34fff8"/>
    <w:next w:val="34fff8"/>
    <w:rsid w:val="000C4610"/>
    <w:pPr>
      <w:keepNext/>
    </w:pPr>
  </w:style>
  <w:style w:type="paragraph" w:customStyle="1" w:styleId="34fffff0">
    <w:name w:val="34_Таблица_Примечание"/>
    <w:basedOn w:val="34fff8"/>
    <w:rsid w:val="000C4610"/>
  </w:style>
  <w:style w:type="character" w:customStyle="1" w:styleId="34fffff1">
    <w:name w:val="34_Знак_Значение"/>
    <w:qFormat/>
    <w:rsid w:val="000C4610"/>
    <w:rPr>
      <w:rFonts w:ascii="Calibri" w:hAnsi="Calibri"/>
    </w:rPr>
  </w:style>
  <w:style w:type="character" w:styleId="af8">
    <w:name w:val="Hyperlink"/>
    <w:uiPriority w:val="99"/>
    <w:rsid w:val="000C4610"/>
    <w:rPr>
      <w:color w:val="0000FF"/>
      <w:u w:val="single"/>
    </w:rPr>
  </w:style>
  <w:style w:type="paragraph" w:customStyle="1" w:styleId="34fffff2">
    <w:name w:val="34_Рисунок_Подпись"/>
    <w:basedOn w:val="34a"/>
    <w:rsid w:val="000C4610"/>
    <w:pPr>
      <w:keepNext/>
      <w:keepLines/>
      <w:spacing w:before="240" w:after="240"/>
      <w:ind w:left="1191" w:right="1191" w:firstLine="0"/>
      <w:contextualSpacing/>
    </w:pPr>
    <w:rPr>
      <w:sz w:val="22"/>
    </w:rPr>
  </w:style>
  <w:style w:type="paragraph" w:customStyle="1" w:styleId="341d">
    <w:name w:val="34_Колонтитул_Нижний_1я_страница"/>
    <w:basedOn w:val="34a"/>
    <w:rsid w:val="000C4610"/>
    <w:pPr>
      <w:spacing w:before="2320"/>
    </w:pPr>
  </w:style>
  <w:style w:type="paragraph" w:customStyle="1" w:styleId="34fffff3">
    <w:name w:val="34_ТЛ_Количество_листов"/>
    <w:basedOn w:val="34ffa"/>
    <w:next w:val="34ffa"/>
    <w:rsid w:val="000C4610"/>
    <w:rPr>
      <w:rFonts w:ascii="Arial" w:hAnsi="Arial"/>
      <w:sz w:val="20"/>
    </w:rPr>
  </w:style>
  <w:style w:type="paragraph" w:customStyle="1" w:styleId="349">
    <w:name w:val="34_Процедура_Шаг_Единичный"/>
    <w:basedOn w:val="34a"/>
    <w:qFormat/>
    <w:rsid w:val="000C4610"/>
    <w:pPr>
      <w:numPr>
        <w:numId w:val="10"/>
      </w:numPr>
    </w:pPr>
  </w:style>
  <w:style w:type="paragraph" w:customStyle="1" w:styleId="34fffff4">
    <w:name w:val="34_Процедура_Заголовок"/>
    <w:basedOn w:val="34a"/>
    <w:next w:val="34ffff2"/>
    <w:rsid w:val="000C4610"/>
    <w:pPr>
      <w:keepNext/>
      <w:keepLines/>
      <w:spacing w:before="360" w:after="120"/>
      <w:ind w:left="720" w:firstLine="0"/>
    </w:pPr>
  </w:style>
  <w:style w:type="paragraph" w:customStyle="1" w:styleId="341e">
    <w:name w:val="34_Колонтитул_Ведомость_1я_страница"/>
    <w:basedOn w:val="34a"/>
    <w:rsid w:val="000C4610"/>
    <w:pPr>
      <w:spacing w:before="1860"/>
    </w:pPr>
  </w:style>
  <w:style w:type="character" w:customStyle="1" w:styleId="3427">
    <w:name w:val="34_Список_Абзац_2 Знак"/>
    <w:basedOn w:val="341f"/>
    <w:link w:val="3428"/>
    <w:rsid w:val="000C4610"/>
    <w:rPr>
      <w:sz w:val="24"/>
      <w:lang w:val="x-none" w:eastAsia="x-none"/>
    </w:rPr>
  </w:style>
  <w:style w:type="character" w:customStyle="1" w:styleId="34fff6">
    <w:name w:val="34_Таблица_Список_Абзац Знак"/>
    <w:basedOn w:val="a1"/>
    <w:link w:val="34fff5"/>
    <w:rsid w:val="000C4610"/>
    <w:rPr>
      <w:lang w:val="x-none" w:eastAsia="x-none"/>
    </w:rPr>
  </w:style>
  <w:style w:type="paragraph" w:customStyle="1" w:styleId="34fffff5">
    <w:name w:val="34_Процедура_Абзац_Подшага"/>
    <w:basedOn w:val="34fffff6"/>
    <w:rsid w:val="000C4610"/>
    <w:pPr>
      <w:ind w:left="1888"/>
    </w:pPr>
  </w:style>
  <w:style w:type="character" w:customStyle="1" w:styleId="34ff5">
    <w:name w:val="34_Таблица_Число_в_ячейке Знак"/>
    <w:basedOn w:val="a1"/>
    <w:link w:val="34ff3"/>
    <w:rsid w:val="000C4610"/>
    <w:rPr>
      <w:rFonts w:cs="Arial"/>
      <w:bCs/>
      <w:lang w:val="x-none" w:eastAsia="x-none"/>
    </w:rPr>
  </w:style>
  <w:style w:type="paragraph" w:customStyle="1" w:styleId="341f0">
    <w:name w:val="34_Список_Абзац_1"/>
    <w:basedOn w:val="34a"/>
    <w:link w:val="341f"/>
    <w:qFormat/>
    <w:rsid w:val="000C4610"/>
    <w:pPr>
      <w:ind w:left="1191" w:firstLine="0"/>
    </w:pPr>
  </w:style>
  <w:style w:type="character" w:customStyle="1" w:styleId="34ff7">
    <w:name w:val="34_Таблица_Объединенная_ячейка Знак"/>
    <w:basedOn w:val="a1"/>
    <w:link w:val="34ff6"/>
    <w:rsid w:val="000C4610"/>
    <w:rPr>
      <w:lang w:val="x-none" w:eastAsia="x-none"/>
    </w:rPr>
  </w:style>
  <w:style w:type="character" w:customStyle="1" w:styleId="341f">
    <w:name w:val="34_Список_Абзац_1 Знак"/>
    <w:basedOn w:val="34c"/>
    <w:link w:val="341f0"/>
    <w:rsid w:val="000C4610"/>
    <w:rPr>
      <w:sz w:val="24"/>
      <w:lang w:eastAsia="x-none"/>
    </w:rPr>
  </w:style>
  <w:style w:type="paragraph" w:customStyle="1" w:styleId="34fffff6">
    <w:name w:val="34_Процедура_Абзац_Шага"/>
    <w:basedOn w:val="34a"/>
    <w:rsid w:val="000C4610"/>
    <w:pPr>
      <w:ind w:left="1191" w:firstLine="0"/>
    </w:pPr>
  </w:style>
  <w:style w:type="paragraph" w:customStyle="1" w:styleId="3428">
    <w:name w:val="34_Список_Абзац_2"/>
    <w:basedOn w:val="341f0"/>
    <w:link w:val="3427"/>
    <w:rsid w:val="000C4610"/>
    <w:pPr>
      <w:ind w:left="1888"/>
    </w:pPr>
    <w:rPr>
      <w:lang w:val="x-none"/>
    </w:rPr>
  </w:style>
  <w:style w:type="paragraph" w:styleId="41">
    <w:name w:val="toc 4"/>
    <w:basedOn w:val="a0"/>
    <w:next w:val="a0"/>
    <w:autoRedefine/>
    <w:uiPriority w:val="39"/>
    <w:semiHidden/>
    <w:rsid w:val="000C4610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0"/>
    <w:next w:val="a0"/>
    <w:autoRedefine/>
    <w:uiPriority w:val="39"/>
    <w:semiHidden/>
    <w:rsid w:val="000C4610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0"/>
    <w:next w:val="a0"/>
    <w:autoRedefine/>
    <w:uiPriority w:val="39"/>
    <w:semiHidden/>
    <w:rsid w:val="000C4610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0"/>
    <w:next w:val="a0"/>
    <w:autoRedefine/>
    <w:uiPriority w:val="39"/>
    <w:semiHidden/>
    <w:rsid w:val="000C4610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0"/>
    <w:next w:val="a0"/>
    <w:autoRedefine/>
    <w:uiPriority w:val="39"/>
    <w:semiHidden/>
    <w:rsid w:val="000C4610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0"/>
    <w:next w:val="a0"/>
    <w:autoRedefine/>
    <w:uiPriority w:val="39"/>
    <w:semiHidden/>
    <w:rsid w:val="000C4610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table" w:styleId="af9">
    <w:name w:val="Table Grid"/>
    <w:basedOn w:val="a2"/>
    <w:uiPriority w:val="59"/>
    <w:rsid w:val="000C4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7">
    <w:name w:val="34_Список_Нумерованный"/>
    <w:basedOn w:val="a3"/>
    <w:uiPriority w:val="99"/>
    <w:rsid w:val="000C4610"/>
    <w:pPr>
      <w:numPr>
        <w:numId w:val="12"/>
      </w:numPr>
    </w:pPr>
  </w:style>
  <w:style w:type="paragraph" w:styleId="afa">
    <w:name w:val="List Paragraph"/>
    <w:basedOn w:val="a0"/>
    <w:uiPriority w:val="34"/>
    <w:qFormat/>
    <w:rsid w:val="00463E8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456389">
      <w:bodyDiv w:val="1"/>
      <w:marLeft w:val="0"/>
      <w:marRight w:val="0"/>
      <w:marTop w:val="41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39">
      <w:bodyDiv w:val="1"/>
      <w:marLeft w:val="0"/>
      <w:marRight w:val="0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32187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8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46909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180715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2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883919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sana\AppData\Roaming\Microsoft\&#1064;&#1072;&#1073;&#1083;&#1086;&#1085;&#1099;\&#1043;&#1054;&#1057;&#1058;_34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1C324-4945-4086-9B2E-49F8F3F9E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ГОСТ_34.dotm</Template>
  <TotalTime>86</TotalTime>
  <Pages>17</Pages>
  <Words>2223</Words>
  <Characters>12673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23</vt:i4>
      </vt:variant>
    </vt:vector>
  </HeadingPairs>
  <TitlesOfParts>
    <vt:vector size="24" baseType="lpstr">
      <vt:lpstr>Пояснительная записка</vt:lpstr>
      <vt:lpstr>Общие положения</vt:lpstr>
      <vt:lpstr>    Автоматизированная система онлайн-заказа товаров и получение их клиентом. </vt:lpstr>
      <vt:lpstr>    Документы, на основании которых ведется проектирование АС</vt:lpstr>
      <vt:lpstr>    Перечень организаций, участвующих в разработке системы</vt:lpstr>
      <vt:lpstr>    Цели, назначение и области использования АС</vt:lpstr>
      <vt:lpstr>    Сведения об использованных при проектировании нормативно-технических документах</vt:lpstr>
      <vt:lpstr>Описание процесса деятельности</vt:lpstr>
      <vt:lpstr>    Состав процедур (операций)</vt:lpstr>
      <vt:lpstr>    Требования к АСОЗ </vt:lpstr>
      <vt:lpstr>        Функциональные требования</vt:lpstr>
      <vt:lpstr>        Нефункциональные требования</vt:lpstr>
      <vt:lpstr>    Описание бизнес-процессов</vt:lpstr>
      <vt:lpstr>    Модель данных и интеграционные потоки</vt:lpstr>
      <vt:lpstr>Основные технические решения</vt:lpstr>
      <vt:lpstr>    Решения по взаимосвязям АС со смежными системами, обеспечению ее совместимости</vt:lpstr>
      <vt:lpstr>    Список необходимых доработок в разрезе систем</vt:lpstr>
      <vt:lpstr>        Обеспечить интеграционное взаимодействие всех необходимых АС и прочих решений</vt:lpstr>
      <vt:lpstr>        Обеспечить возможность отслеживаемости каждой транзакции клиента по всему ее жиз</vt:lpstr>
      <vt:lpstr>        Обеспечить синхронизацию справочников в разных АС посредством MDM-системы</vt:lpstr>
      <vt:lpstr>    План тестирования произведённых изменений </vt:lpstr>
      <vt:lpstr>        Функциональное тестирование (в т.ч. UAT при необходимости)</vt:lpstr>
      <vt:lpstr>        Интеграционное тестирование</vt:lpstr>
      <vt:lpstr>        Нагрузочное тестирование (с помощью Jmeter или HP LoadRunner)</vt:lpstr>
    </vt:vector>
  </TitlesOfParts>
  <Company>Название организации</Company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Oksana</dc:creator>
  <cp:lastModifiedBy>Цуприков Сергей Васильевич</cp:lastModifiedBy>
  <cp:revision>17</cp:revision>
  <cp:lastPrinted>2014-09-08T01:50:00Z</cp:lastPrinted>
  <dcterms:created xsi:type="dcterms:W3CDTF">2021-02-28T09:21:00Z</dcterms:created>
  <dcterms:modified xsi:type="dcterms:W3CDTF">2021-02-28T10:49:00Z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ерсия">
    <vt:lpwstr>Версия документа</vt:lpwstr>
  </property>
  <property fmtid="{D5CDD505-2E9C-101B-9397-08002B2CF9AE}" pid="3" name="номер_документа">
    <vt:lpwstr>Номер документа</vt:lpwstr>
  </property>
  <property fmtid="{D5CDD505-2E9C-101B-9397-08002B2CF9AE}" pid="4" name="краткое_название_системы">
    <vt:lpwstr>Краткое название системы</vt:lpwstr>
  </property>
  <property fmtid="{D5CDD505-2E9C-101B-9397-08002B2CF9AE}" pid="5" name="полное_название_системы">
    <vt:lpwstr>Полное название системы</vt:lpwstr>
  </property>
  <property fmtid="{D5CDD505-2E9C-101B-9397-08002B2CF9AE}" pid="6" name="шифр_системы">
    <vt:lpwstr>Шифр системы</vt:lpwstr>
  </property>
  <property fmtid="{D5CDD505-2E9C-101B-9397-08002B2CF9AE}" pid="7" name="обозначение_документа">
    <vt:lpwstr>A.B.XXX.П1.XX.X-X.М</vt:lpwstr>
  </property>
  <property fmtid="{D5CDD505-2E9C-101B-9397-08002B2CF9AE}" pid="8" name="год_издания">
    <vt:lpwstr>2015</vt:lpwstr>
  </property>
</Properties>
</file>